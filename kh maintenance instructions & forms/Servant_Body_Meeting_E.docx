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5D7" w:rsidRDefault="003155D7" w:rsidP="0094781D">
      <w:pPr>
        <w:rPr>
          <w:rStyle w:val="02Subheading1Char"/>
          <w:sz w:val="18"/>
        </w:rPr>
      </w:pPr>
    </w:p>
    <w:p w:rsidR="00500B5D" w:rsidRPr="00500B5D" w:rsidRDefault="00500B5D" w:rsidP="00ED4A60">
      <w:pPr>
        <w:jc w:val="both"/>
      </w:pPr>
      <w:r w:rsidRPr="009E6DEA">
        <w:rPr>
          <w:rStyle w:val="02Subheading1Char"/>
          <w:sz w:val="18"/>
        </w:rPr>
        <w:t>Note:</w:t>
      </w:r>
      <w:r w:rsidRPr="009E6DEA">
        <w:rPr>
          <w:sz w:val="18"/>
        </w:rPr>
        <w:t xml:space="preserve"> To be conducted </w:t>
      </w:r>
      <w:r w:rsidR="00EE2827">
        <w:rPr>
          <w:sz w:val="18"/>
        </w:rPr>
        <w:t xml:space="preserve">by the brother(s) selected by the coordinator(s) of the </w:t>
      </w:r>
      <w:proofErr w:type="gramStart"/>
      <w:r w:rsidR="00EE2827">
        <w:rPr>
          <w:sz w:val="18"/>
        </w:rPr>
        <w:t>body(</w:t>
      </w:r>
      <w:proofErr w:type="spellStart"/>
      <w:proofErr w:type="gramEnd"/>
      <w:r w:rsidR="00EE2827">
        <w:rPr>
          <w:sz w:val="18"/>
        </w:rPr>
        <w:t>ies</w:t>
      </w:r>
      <w:proofErr w:type="spellEnd"/>
      <w:r w:rsidR="00EE2827">
        <w:rPr>
          <w:sz w:val="18"/>
        </w:rPr>
        <w:t>) of elders</w:t>
      </w:r>
      <w:r w:rsidR="001D4724">
        <w:rPr>
          <w:sz w:val="18"/>
        </w:rPr>
        <w:t xml:space="preserve"> </w:t>
      </w:r>
      <w:r w:rsidRPr="009E6DEA">
        <w:rPr>
          <w:sz w:val="18"/>
        </w:rPr>
        <w:t xml:space="preserve">as outlined in the </w:t>
      </w:r>
      <w:r w:rsidR="00DF695D">
        <w:rPr>
          <w:sz w:val="18"/>
        </w:rPr>
        <w:t>November</w:t>
      </w:r>
      <w:r w:rsidR="006234BE">
        <w:rPr>
          <w:sz w:val="18"/>
        </w:rPr>
        <w:t> </w:t>
      </w:r>
      <w:r w:rsidR="00DF695D">
        <w:rPr>
          <w:sz w:val="18"/>
        </w:rPr>
        <w:t>2, 2016,</w:t>
      </w:r>
      <w:r w:rsidR="007108FC">
        <w:rPr>
          <w:sz w:val="18"/>
        </w:rPr>
        <w:t xml:space="preserve"> </w:t>
      </w:r>
      <w:r w:rsidRPr="009E6DEA">
        <w:rPr>
          <w:sz w:val="18"/>
        </w:rPr>
        <w:t xml:space="preserve">letter to </w:t>
      </w:r>
      <w:r w:rsidR="00994AA4">
        <w:rPr>
          <w:sz w:val="18"/>
        </w:rPr>
        <w:t xml:space="preserve">all </w:t>
      </w:r>
      <w:r w:rsidRPr="009E6DEA">
        <w:rPr>
          <w:sz w:val="18"/>
        </w:rPr>
        <w:t xml:space="preserve">bodies of elders. </w:t>
      </w:r>
      <w:r w:rsidR="00210AC1">
        <w:rPr>
          <w:sz w:val="18"/>
        </w:rPr>
        <w:t xml:space="preserve">The brother(s) conducting should encourage audience discussion and stay within the allotted time for each point listed. </w:t>
      </w:r>
      <w:r w:rsidRPr="009E6DEA">
        <w:rPr>
          <w:sz w:val="18"/>
        </w:rPr>
        <w:t xml:space="preserve">The meeting should </w:t>
      </w:r>
      <w:r w:rsidR="002C6EEE">
        <w:rPr>
          <w:sz w:val="18"/>
        </w:rPr>
        <w:t>open and close with</w:t>
      </w:r>
      <w:r w:rsidRPr="009E6DEA">
        <w:rPr>
          <w:sz w:val="18"/>
        </w:rPr>
        <w:t xml:space="preserve"> prayer.</w:t>
      </w:r>
      <w:r w:rsidR="0079046F">
        <w:rPr>
          <w:sz w:val="18"/>
        </w:rPr>
        <w:t xml:space="preserve"> </w:t>
      </w:r>
      <w:r w:rsidR="0094781D">
        <w:rPr>
          <w:i/>
          <w:sz w:val="18"/>
        </w:rPr>
        <w:t>(</w:t>
      </w:r>
      <w:r w:rsidR="0059709F">
        <w:rPr>
          <w:i/>
          <w:sz w:val="18"/>
        </w:rPr>
        <w:t xml:space="preserve">Total meeting </w:t>
      </w:r>
      <w:r w:rsidR="00725437">
        <w:rPr>
          <w:i/>
          <w:sz w:val="18"/>
        </w:rPr>
        <w:t>length</w:t>
      </w:r>
      <w:r w:rsidR="0059709F">
        <w:rPr>
          <w:i/>
          <w:sz w:val="18"/>
        </w:rPr>
        <w:t>:</w:t>
      </w:r>
      <w:r w:rsidR="0094781D">
        <w:rPr>
          <w:i/>
          <w:sz w:val="18"/>
        </w:rPr>
        <w:t xml:space="preserve"> 120 min</w:t>
      </w:r>
      <w:r w:rsidR="00994AA4">
        <w:rPr>
          <w:i/>
          <w:sz w:val="18"/>
        </w:rPr>
        <w:t>s.</w:t>
      </w:r>
      <w:r w:rsidRPr="0094781D">
        <w:rPr>
          <w:i/>
          <w:sz w:val="18"/>
        </w:rPr>
        <w:t>)</w:t>
      </w:r>
    </w:p>
    <w:p w:rsidR="00500B5D" w:rsidRPr="00500B5D" w:rsidRDefault="002C6EEE" w:rsidP="00500B5D">
      <w:pPr>
        <w:pStyle w:val="01Heading1"/>
        <w:rPr>
          <w:b/>
          <w:color w:val="7F7F7F" w:themeColor="text1" w:themeTint="80"/>
          <w:lang w:val="en"/>
        </w:rPr>
      </w:pPr>
      <w:r>
        <w:rPr>
          <w:rStyle w:val="01Heading1Char"/>
          <w:lang w:val="en"/>
        </w:rPr>
        <w:t>PORTION</w:t>
      </w:r>
      <w:r w:rsidRPr="00500B5D">
        <w:rPr>
          <w:rStyle w:val="01Heading1Char"/>
          <w:lang w:val="en"/>
        </w:rPr>
        <w:t xml:space="preserve"> </w:t>
      </w:r>
      <w:r w:rsidR="00500B5D" w:rsidRPr="00500B5D">
        <w:rPr>
          <w:rStyle w:val="01Heading1Char"/>
          <w:lang w:val="en"/>
        </w:rPr>
        <w:t xml:space="preserve">A </w:t>
      </w:r>
      <w:r w:rsidR="00500B5D" w:rsidRPr="00500B5D">
        <w:rPr>
          <w:rStyle w:val="QuoteChar"/>
          <w:b/>
          <w:caps w:val="0"/>
          <w:color w:val="7F7F7F" w:themeColor="text1" w:themeTint="80"/>
        </w:rPr>
        <w:t>(To be conducted with all elders and ministerial servants)</w:t>
      </w:r>
    </w:p>
    <w:p w:rsidR="007E2D04" w:rsidRDefault="007E2D04" w:rsidP="00500B5D">
      <w:pPr>
        <w:pStyle w:val="02Subheading1"/>
        <w:numPr>
          <w:ilvl w:val="0"/>
          <w:numId w:val="30"/>
        </w:numPr>
        <w:ind w:left="270" w:hanging="270"/>
      </w:pPr>
      <w:r>
        <w:t xml:space="preserve">Play </w:t>
      </w:r>
      <w:r w:rsidR="00994AA4">
        <w:t>“vIDEO FOR sERVANT BODY MEETING”</w:t>
      </w:r>
      <w:r w:rsidR="004D1F2B">
        <w:t xml:space="preserve"> </w:t>
      </w:r>
      <w:r w:rsidR="00A603EE">
        <w:t>(4 minutes)</w:t>
      </w:r>
    </w:p>
    <w:p w:rsidR="004D1F2B" w:rsidRPr="00EB5DC2" w:rsidRDefault="004D1F2B" w:rsidP="00EB5DC2">
      <w:pPr>
        <w:ind w:left="288" w:hanging="202"/>
        <w:rPr>
          <w:lang w:val="en"/>
        </w:rPr>
      </w:pPr>
    </w:p>
    <w:p w:rsidR="00500B5D" w:rsidRPr="00500B5D" w:rsidRDefault="00500B5D" w:rsidP="00500B5D">
      <w:pPr>
        <w:pStyle w:val="02Subheading1"/>
        <w:numPr>
          <w:ilvl w:val="0"/>
          <w:numId w:val="30"/>
        </w:numPr>
        <w:ind w:left="270" w:hanging="270"/>
      </w:pPr>
      <w:r w:rsidRPr="00500B5D">
        <w:t xml:space="preserve">Review </w:t>
      </w:r>
      <w:r w:rsidR="006D39D2">
        <w:t xml:space="preserve">and discuss </w:t>
      </w:r>
      <w:r w:rsidR="00ED4A60">
        <w:t xml:space="preserve">the </w:t>
      </w:r>
      <w:r w:rsidR="00994AA4">
        <w:t>NOVEMBER</w:t>
      </w:r>
      <w:r w:rsidR="00DF695D">
        <w:t xml:space="preserve"> 2, 2016,</w:t>
      </w:r>
      <w:r w:rsidR="000D29EC">
        <w:t xml:space="preserve"> </w:t>
      </w:r>
      <w:r w:rsidRPr="00500B5D">
        <w:t>letter to all bodies of elders (2</w:t>
      </w:r>
      <w:r w:rsidR="00A603EE">
        <w:t>1</w:t>
      </w:r>
      <w:r w:rsidRPr="00500B5D">
        <w:t xml:space="preserve"> minutes)</w:t>
      </w:r>
    </w:p>
    <w:p w:rsidR="00500B5D" w:rsidRPr="00500B5D" w:rsidRDefault="00500B5D" w:rsidP="009E6DEA">
      <w:pPr>
        <w:numPr>
          <w:ilvl w:val="1"/>
          <w:numId w:val="30"/>
        </w:numPr>
        <w:ind w:left="540" w:hanging="270"/>
      </w:pPr>
      <w:r w:rsidRPr="00500B5D">
        <w:t>What is our responsibility towards the Kingdom Hall? Special full-time servant housing?</w:t>
      </w:r>
    </w:p>
    <w:p w:rsidR="00500B5D" w:rsidRPr="00500B5D" w:rsidRDefault="00500B5D" w:rsidP="009E6DEA">
      <w:pPr>
        <w:numPr>
          <w:ilvl w:val="2"/>
          <w:numId w:val="30"/>
        </w:numPr>
        <w:ind w:left="900"/>
      </w:pPr>
      <w:r w:rsidRPr="00500B5D">
        <w:t>Do we have occupants of congregation</w:t>
      </w:r>
      <w:r w:rsidR="001F0D76">
        <w:t>-</w:t>
      </w:r>
      <w:r w:rsidRPr="00500B5D">
        <w:t xml:space="preserve"> or branch</w:t>
      </w:r>
      <w:r w:rsidR="001F0D76">
        <w:t>-</w:t>
      </w:r>
      <w:r w:rsidRPr="00500B5D">
        <w:t>owned special full-time servant housing among us?</w:t>
      </w:r>
    </w:p>
    <w:p w:rsidR="00500B5D" w:rsidRPr="00500B5D" w:rsidRDefault="00500B5D" w:rsidP="009E6DEA">
      <w:pPr>
        <w:numPr>
          <w:ilvl w:val="1"/>
          <w:numId w:val="30"/>
        </w:numPr>
        <w:ind w:left="540" w:hanging="270"/>
      </w:pPr>
      <w:r w:rsidRPr="00500B5D">
        <w:t>What is the goal of the maintenance program?</w:t>
      </w:r>
    </w:p>
    <w:p w:rsidR="00500B5D" w:rsidRPr="00500B5D" w:rsidRDefault="00500B5D" w:rsidP="009E6DEA">
      <w:pPr>
        <w:numPr>
          <w:ilvl w:val="1"/>
          <w:numId w:val="30"/>
        </w:numPr>
        <w:ind w:left="540" w:hanging="270"/>
      </w:pPr>
      <w:r w:rsidRPr="00500B5D">
        <w:t xml:space="preserve">Are we familiar with who our assigned maintenance trainer is? </w:t>
      </w:r>
      <w:r w:rsidR="00EE2827">
        <w:t>What is his role?</w:t>
      </w:r>
    </w:p>
    <w:p w:rsidR="00500B5D" w:rsidRPr="00500B5D" w:rsidRDefault="00500B5D" w:rsidP="00500B5D">
      <w:pPr>
        <w:rPr>
          <w:b/>
        </w:rPr>
      </w:pPr>
    </w:p>
    <w:p w:rsidR="00500B5D" w:rsidRPr="00500B5D" w:rsidRDefault="00500B5D" w:rsidP="00500B5D">
      <w:pPr>
        <w:pStyle w:val="02Subheading1"/>
        <w:numPr>
          <w:ilvl w:val="0"/>
          <w:numId w:val="30"/>
        </w:numPr>
        <w:ind w:left="270" w:hanging="270"/>
      </w:pPr>
      <w:r w:rsidRPr="00500B5D">
        <w:t xml:space="preserve">Highlight </w:t>
      </w:r>
      <w:r w:rsidR="006D39D2">
        <w:t xml:space="preserve">and discuss </w:t>
      </w:r>
      <w:r w:rsidRPr="00500B5D">
        <w:t xml:space="preserve">the five steps in the </w:t>
      </w:r>
      <w:r w:rsidR="00747DA2" w:rsidRPr="00747DA2">
        <w:rPr>
          <w:i/>
        </w:rPr>
        <w:t>maintenance program</w:t>
      </w:r>
      <w:r w:rsidR="00747DA2">
        <w:t xml:space="preserve"> </w:t>
      </w:r>
      <w:r w:rsidRPr="00500B5D">
        <w:rPr>
          <w:i/>
        </w:rPr>
        <w:t xml:space="preserve">Instructions </w:t>
      </w:r>
      <w:r w:rsidRPr="00500B5D">
        <w:t>document (20 minutes)</w:t>
      </w:r>
    </w:p>
    <w:p w:rsidR="00500B5D" w:rsidRPr="00500B5D" w:rsidRDefault="00500B5D" w:rsidP="009E6DEA">
      <w:pPr>
        <w:numPr>
          <w:ilvl w:val="1"/>
          <w:numId w:val="30"/>
        </w:numPr>
        <w:ind w:left="540" w:hanging="270"/>
      </w:pPr>
      <w:r w:rsidRPr="00500B5D">
        <w:t>What steps are involved with implementing the program?</w:t>
      </w:r>
    </w:p>
    <w:p w:rsidR="00500B5D" w:rsidRDefault="00500B5D" w:rsidP="009E6DEA">
      <w:pPr>
        <w:numPr>
          <w:ilvl w:val="1"/>
          <w:numId w:val="30"/>
        </w:numPr>
        <w:ind w:left="540" w:hanging="270"/>
      </w:pPr>
      <w:r w:rsidRPr="00500B5D">
        <w:t>How do we see this program benefitting our Kingdom Hall?</w:t>
      </w:r>
    </w:p>
    <w:p w:rsidR="00500B5D" w:rsidRPr="00500B5D" w:rsidRDefault="00500B5D" w:rsidP="00500B5D">
      <w:pPr>
        <w:rPr>
          <w:b/>
        </w:rPr>
      </w:pPr>
    </w:p>
    <w:p w:rsidR="00A5522E" w:rsidRDefault="00EE2827" w:rsidP="00500B5D">
      <w:pPr>
        <w:pStyle w:val="02Subheading1"/>
        <w:numPr>
          <w:ilvl w:val="0"/>
          <w:numId w:val="30"/>
        </w:numPr>
        <w:ind w:left="270" w:hanging="270"/>
      </w:pPr>
      <w:r>
        <w:t>Review and discuss the May 13, 2016</w:t>
      </w:r>
      <w:r w:rsidR="00994AA4">
        <w:t>,</w:t>
      </w:r>
      <w:r>
        <w:t xml:space="preserve"> letter to all bodies of elders (</w:t>
      </w:r>
      <w:r w:rsidR="00A5522E">
        <w:t>1</w:t>
      </w:r>
      <w:r w:rsidR="005F2512">
        <w:t>0</w:t>
      </w:r>
      <w:r w:rsidR="00A5522E">
        <w:t xml:space="preserve"> minutes)</w:t>
      </w:r>
    </w:p>
    <w:p w:rsidR="007D71ED" w:rsidRDefault="007D71ED" w:rsidP="00A5522E">
      <w:pPr>
        <w:pStyle w:val="ListParagraph"/>
        <w:numPr>
          <w:ilvl w:val="0"/>
          <w:numId w:val="37"/>
        </w:numPr>
        <w:rPr>
          <w:lang w:val="en"/>
        </w:rPr>
      </w:pPr>
      <w:r>
        <w:rPr>
          <w:lang w:val="en"/>
        </w:rPr>
        <w:t>As highlighted in paragraph 1, “Our love for Jehovah moves us to reflect his love for life and to do everything reasonably possible to prevent harming ourselves or others.”</w:t>
      </w:r>
      <w:r w:rsidR="00F55D7A">
        <w:rPr>
          <w:lang w:val="en"/>
        </w:rPr>
        <w:t xml:space="preserve"> This letter applies to the maintenance </w:t>
      </w:r>
      <w:r w:rsidR="00D13C35">
        <w:rPr>
          <w:lang w:val="en"/>
        </w:rPr>
        <w:t>tasks</w:t>
      </w:r>
      <w:r w:rsidR="00F55D7A">
        <w:rPr>
          <w:lang w:val="en"/>
        </w:rPr>
        <w:t xml:space="preserve"> that we conduct at our local Kingdom Hall.</w:t>
      </w:r>
    </w:p>
    <w:p w:rsidR="00A5522E" w:rsidRDefault="007D71ED" w:rsidP="00A5522E">
      <w:pPr>
        <w:pStyle w:val="ListParagraph"/>
        <w:numPr>
          <w:ilvl w:val="0"/>
          <w:numId w:val="37"/>
        </w:numPr>
        <w:rPr>
          <w:lang w:val="en"/>
        </w:rPr>
      </w:pPr>
      <w:r>
        <w:rPr>
          <w:lang w:val="en"/>
        </w:rPr>
        <w:t xml:space="preserve">Read paragraph 2: How have we </w:t>
      </w:r>
      <w:r w:rsidR="00AD58AE">
        <w:rPr>
          <w:lang w:val="en"/>
        </w:rPr>
        <w:t xml:space="preserve">implemented the direction to provide </w:t>
      </w:r>
      <w:r>
        <w:rPr>
          <w:lang w:val="en"/>
        </w:rPr>
        <w:t xml:space="preserve">electronic or printed copies of </w:t>
      </w:r>
      <w:r w:rsidRPr="00B731FF">
        <w:rPr>
          <w:i/>
          <w:lang w:val="en"/>
        </w:rPr>
        <w:t>Working Together Safely – Standards for Theocratic Construction and Maintenance</w:t>
      </w:r>
      <w:r>
        <w:rPr>
          <w:lang w:val="en"/>
        </w:rPr>
        <w:t xml:space="preserve"> (DC-82) to those in our congregation(s) who assist with maintenance?</w:t>
      </w:r>
    </w:p>
    <w:p w:rsidR="007D71ED" w:rsidRPr="00A5522E" w:rsidRDefault="007D71ED" w:rsidP="00A5522E">
      <w:pPr>
        <w:pStyle w:val="ListParagraph"/>
        <w:numPr>
          <w:ilvl w:val="0"/>
          <w:numId w:val="37"/>
        </w:numPr>
        <w:rPr>
          <w:lang w:val="en"/>
        </w:rPr>
      </w:pPr>
      <w:r>
        <w:rPr>
          <w:lang w:val="en"/>
        </w:rPr>
        <w:t xml:space="preserve">As highlighted in paragraph 3, “it is expected that you will take the lead in setting a good example by being both safety conscious and alert to unsafe work habits. Therefore, each elder, especially members of the Kingdom Hall Operating Committee and coordinators of maintenance projects, should read and become familiar with </w:t>
      </w:r>
      <w:r w:rsidRPr="00B731FF">
        <w:rPr>
          <w:i/>
          <w:lang w:val="en"/>
        </w:rPr>
        <w:t>Working Together Safely</w:t>
      </w:r>
      <w:r>
        <w:rPr>
          <w:lang w:val="en"/>
        </w:rPr>
        <w:t>.”</w:t>
      </w:r>
    </w:p>
    <w:p w:rsidR="00A5522E" w:rsidRPr="00A5522E" w:rsidRDefault="00A5522E" w:rsidP="00A5522E">
      <w:pPr>
        <w:rPr>
          <w:lang w:val="en"/>
        </w:rPr>
      </w:pPr>
    </w:p>
    <w:p w:rsidR="00F55D7A" w:rsidRDefault="00B731FF" w:rsidP="00F55D7A">
      <w:pPr>
        <w:pStyle w:val="02Subheading1"/>
        <w:numPr>
          <w:ilvl w:val="0"/>
          <w:numId w:val="30"/>
        </w:numPr>
        <w:ind w:left="270" w:hanging="270"/>
      </w:pPr>
      <w:r>
        <w:t xml:space="preserve">Becoming familiar with </w:t>
      </w:r>
      <w:r w:rsidRPr="00316CA3">
        <w:rPr>
          <w:i/>
        </w:rPr>
        <w:t>Working together safely</w:t>
      </w:r>
      <w:r>
        <w:t xml:space="preserve"> </w:t>
      </w:r>
      <w:r w:rsidR="00500B5D" w:rsidRPr="00500B5D">
        <w:t>(</w:t>
      </w:r>
      <w:r w:rsidR="005F2512">
        <w:t>20</w:t>
      </w:r>
      <w:r w:rsidR="00500B5D" w:rsidRPr="00500B5D">
        <w:t xml:space="preserve"> minutes)</w:t>
      </w:r>
    </w:p>
    <w:p w:rsidR="00316CA3" w:rsidRDefault="00500B5D" w:rsidP="00AD58AE">
      <w:pPr>
        <w:numPr>
          <w:ilvl w:val="1"/>
          <w:numId w:val="30"/>
        </w:numPr>
        <w:ind w:left="540" w:hanging="270"/>
      </w:pPr>
      <w:r w:rsidRPr="009E6DEA">
        <w:t xml:space="preserve">Read the </w:t>
      </w:r>
      <w:r w:rsidR="00314896">
        <w:t>i</w:t>
      </w:r>
      <w:r w:rsidR="00E204A2" w:rsidRPr="009E6DEA">
        <w:t xml:space="preserve">ntroduction </w:t>
      </w:r>
      <w:r w:rsidR="00AD58AE">
        <w:t xml:space="preserve">to all volunteers </w:t>
      </w:r>
      <w:r w:rsidRPr="009E6DEA">
        <w:t xml:space="preserve">and </w:t>
      </w:r>
      <w:r w:rsidR="00AD58AE">
        <w:t xml:space="preserve">the </w:t>
      </w:r>
      <w:r w:rsidR="00E204A2">
        <w:t>S</w:t>
      </w:r>
      <w:r w:rsidR="00E204A2" w:rsidRPr="009E6DEA">
        <w:t xml:space="preserve">tatement </w:t>
      </w:r>
      <w:r w:rsidRPr="009E6DEA">
        <w:t xml:space="preserve">of </w:t>
      </w:r>
      <w:r w:rsidR="00E204A2">
        <w:t>C</w:t>
      </w:r>
      <w:r w:rsidR="00E204A2" w:rsidRPr="009E6DEA">
        <w:t xml:space="preserve">ommitment </w:t>
      </w:r>
      <w:r w:rsidR="00314896">
        <w:t>in</w:t>
      </w:r>
      <w:r w:rsidR="00314896" w:rsidRPr="009E6DEA">
        <w:t xml:space="preserve"> </w:t>
      </w:r>
      <w:r w:rsidRPr="00747DA2">
        <w:rPr>
          <w:i/>
        </w:rPr>
        <w:t xml:space="preserve">Working Together Safely – Standards </w:t>
      </w:r>
      <w:proofErr w:type="gramStart"/>
      <w:r w:rsidRPr="00747DA2">
        <w:rPr>
          <w:i/>
        </w:rPr>
        <w:t>For</w:t>
      </w:r>
      <w:proofErr w:type="gramEnd"/>
      <w:r w:rsidRPr="00747DA2">
        <w:rPr>
          <w:i/>
        </w:rPr>
        <w:t xml:space="preserve"> Theocratic Construction and Maintenance</w:t>
      </w:r>
      <w:r w:rsidRPr="009E6DEA">
        <w:t xml:space="preserve"> (DC-82)</w:t>
      </w:r>
      <w:r w:rsidR="00AD58AE">
        <w:t>.</w:t>
      </w:r>
    </w:p>
    <w:p w:rsidR="00210AC1" w:rsidRDefault="004836E6" w:rsidP="00316CA3">
      <w:pPr>
        <w:pStyle w:val="ListParagraph"/>
        <w:numPr>
          <w:ilvl w:val="0"/>
          <w:numId w:val="40"/>
        </w:numPr>
      </w:pPr>
      <w:r>
        <w:t xml:space="preserve">Based on the </w:t>
      </w:r>
      <w:r w:rsidR="00E82843">
        <w:t>S</w:t>
      </w:r>
      <w:r>
        <w:t>criptural references, i</w:t>
      </w:r>
      <w:r w:rsidR="00F55D7A">
        <w:t xml:space="preserve">n what way are safe work habits a reflection of </w:t>
      </w:r>
      <w:r>
        <w:t>someone’s spirituality?</w:t>
      </w:r>
    </w:p>
    <w:p w:rsidR="004836E6" w:rsidRDefault="00210AC1" w:rsidP="00316CA3">
      <w:pPr>
        <w:pStyle w:val="ListParagraph"/>
        <w:numPr>
          <w:ilvl w:val="0"/>
          <w:numId w:val="40"/>
        </w:numPr>
      </w:pPr>
      <w:r>
        <w:t xml:space="preserve">How </w:t>
      </w:r>
      <w:r w:rsidR="00F55D7A">
        <w:t>should Part A and Part B be utilized</w:t>
      </w:r>
      <w:r w:rsidR="004836E6">
        <w:t>?</w:t>
      </w:r>
    </w:p>
    <w:p w:rsidR="00AD58AE" w:rsidRDefault="004836E6" w:rsidP="00316CA3">
      <w:pPr>
        <w:pStyle w:val="ListParagraph"/>
        <w:numPr>
          <w:ilvl w:val="0"/>
          <w:numId w:val="40"/>
        </w:numPr>
      </w:pPr>
      <w:r>
        <w:t>What is expe</w:t>
      </w:r>
      <w:r w:rsidR="00F55D7A">
        <w:t>cted of the volunteer in the Statement of Commitment?</w:t>
      </w:r>
    </w:p>
    <w:p w:rsidR="00210AC1" w:rsidRDefault="00210AC1" w:rsidP="00316CA3">
      <w:pPr>
        <w:pStyle w:val="ListParagraph"/>
        <w:numPr>
          <w:ilvl w:val="0"/>
          <w:numId w:val="40"/>
        </w:numPr>
      </w:pPr>
      <w:r>
        <w:t xml:space="preserve">What </w:t>
      </w:r>
      <w:r w:rsidR="004836E6">
        <w:t>is expected of overseers within the congregation when maintenance work is being performed?</w:t>
      </w:r>
    </w:p>
    <w:p w:rsidR="004836E6" w:rsidRDefault="004836E6" w:rsidP="004836E6">
      <w:pPr>
        <w:numPr>
          <w:ilvl w:val="1"/>
          <w:numId w:val="40"/>
        </w:numPr>
      </w:pPr>
      <w:r w:rsidRPr="00500B5D">
        <w:t xml:space="preserve">If unsafe work practices or practices that are contrary to the rules and standards presented in DC-82 are observed, immediately take the lead in sharing appropriate reminders with the volunteer. </w:t>
      </w:r>
      <w:r w:rsidRPr="009E6DEA">
        <w:rPr>
          <w:b/>
        </w:rPr>
        <w:t>(</w:t>
      </w:r>
      <w:r>
        <w:rPr>
          <w:b/>
        </w:rPr>
        <w:t xml:space="preserve">READ </w:t>
      </w:r>
      <w:r w:rsidRPr="009E6DEA">
        <w:rPr>
          <w:b/>
        </w:rPr>
        <w:t>Gal. 6:1)</w:t>
      </w:r>
    </w:p>
    <w:p w:rsidR="00500B5D" w:rsidRPr="009E6DEA" w:rsidRDefault="00500B5D" w:rsidP="009E6DEA">
      <w:pPr>
        <w:ind w:left="540"/>
      </w:pPr>
    </w:p>
    <w:p w:rsidR="0094781D" w:rsidRDefault="00F55D7A" w:rsidP="0094781D">
      <w:pPr>
        <w:numPr>
          <w:ilvl w:val="1"/>
          <w:numId w:val="30"/>
        </w:numPr>
        <w:ind w:left="540" w:hanging="270"/>
      </w:pPr>
      <w:r>
        <w:t>To reach the goal of an “</w:t>
      </w:r>
      <w:r w:rsidR="00500B5D" w:rsidRPr="00500B5D">
        <w:t>accident-free environment</w:t>
      </w:r>
      <w:r>
        <w:t>,” s</w:t>
      </w:r>
      <w:r w:rsidR="00500B5D" w:rsidRPr="00500B5D">
        <w:t xml:space="preserve">pecial attention must be given to the following topics: </w:t>
      </w:r>
    </w:p>
    <w:p w:rsidR="0094781D" w:rsidRDefault="0094781D" w:rsidP="0094781D">
      <w:pPr>
        <w:sectPr w:rsidR="0094781D" w:rsidSect="00F05BC6">
          <w:headerReference w:type="default" r:id="rId8"/>
          <w:footerReference w:type="default" r:id="rId9"/>
          <w:headerReference w:type="first" r:id="rId10"/>
          <w:footerReference w:type="first" r:id="rId11"/>
          <w:type w:val="continuous"/>
          <w:pgSz w:w="12240" w:h="15840" w:code="1"/>
          <w:pgMar w:top="1080" w:right="1080" w:bottom="1008" w:left="1080" w:header="720" w:footer="720" w:gutter="0"/>
          <w:cols w:space="720"/>
          <w:titlePg/>
          <w:docGrid w:linePitch="360"/>
        </w:sectPr>
      </w:pPr>
    </w:p>
    <w:p w:rsidR="00500B5D" w:rsidRPr="00500B5D" w:rsidRDefault="00500B5D" w:rsidP="009E6DEA">
      <w:pPr>
        <w:numPr>
          <w:ilvl w:val="2"/>
          <w:numId w:val="30"/>
        </w:numPr>
        <w:ind w:left="900"/>
      </w:pPr>
      <w:r w:rsidRPr="00500B5D">
        <w:lastRenderedPageBreak/>
        <w:t>Injuries and Emergencies</w:t>
      </w:r>
    </w:p>
    <w:p w:rsidR="00500B5D" w:rsidRPr="00500B5D" w:rsidRDefault="00500B5D" w:rsidP="009E6DEA">
      <w:pPr>
        <w:numPr>
          <w:ilvl w:val="2"/>
          <w:numId w:val="30"/>
        </w:numPr>
        <w:ind w:left="900"/>
      </w:pPr>
      <w:r w:rsidRPr="00500B5D">
        <w:t>Personal Protective Equipment (PPE)</w:t>
      </w:r>
    </w:p>
    <w:p w:rsidR="00500B5D" w:rsidRPr="00500B5D" w:rsidRDefault="00500B5D" w:rsidP="009E6DEA">
      <w:pPr>
        <w:numPr>
          <w:ilvl w:val="2"/>
          <w:numId w:val="30"/>
        </w:numPr>
        <w:ind w:left="900"/>
      </w:pPr>
      <w:r w:rsidRPr="00500B5D">
        <w:t xml:space="preserve">Ladders </w:t>
      </w:r>
    </w:p>
    <w:p w:rsidR="00500B5D" w:rsidRPr="00500B5D" w:rsidRDefault="00500B5D" w:rsidP="009E6DEA">
      <w:pPr>
        <w:numPr>
          <w:ilvl w:val="2"/>
          <w:numId w:val="30"/>
        </w:numPr>
        <w:ind w:left="900"/>
      </w:pPr>
      <w:r w:rsidRPr="00500B5D">
        <w:t>Lockout/Tag</w:t>
      </w:r>
      <w:r w:rsidR="0059709F">
        <w:t>-</w:t>
      </w:r>
      <w:r w:rsidRPr="00500B5D">
        <w:t>out</w:t>
      </w:r>
    </w:p>
    <w:p w:rsidR="00500B5D" w:rsidRPr="00500B5D" w:rsidRDefault="00500B5D" w:rsidP="009E6DEA">
      <w:pPr>
        <w:numPr>
          <w:ilvl w:val="2"/>
          <w:numId w:val="30"/>
        </w:numPr>
        <w:ind w:left="900"/>
      </w:pPr>
      <w:r w:rsidRPr="00500B5D">
        <w:t>Power Tools</w:t>
      </w:r>
    </w:p>
    <w:p w:rsidR="00500B5D" w:rsidRPr="00500B5D" w:rsidRDefault="00500B5D" w:rsidP="009E6DEA">
      <w:pPr>
        <w:numPr>
          <w:ilvl w:val="2"/>
          <w:numId w:val="30"/>
        </w:numPr>
        <w:ind w:left="900"/>
      </w:pPr>
      <w:r w:rsidRPr="00500B5D">
        <w:lastRenderedPageBreak/>
        <w:t xml:space="preserve">Power Actuated and Pneumatic Tools </w:t>
      </w:r>
    </w:p>
    <w:p w:rsidR="00500B5D" w:rsidRPr="00500B5D" w:rsidRDefault="00500B5D" w:rsidP="009E6DEA">
      <w:pPr>
        <w:numPr>
          <w:ilvl w:val="2"/>
          <w:numId w:val="30"/>
        </w:numPr>
        <w:ind w:left="900"/>
      </w:pPr>
      <w:r w:rsidRPr="00500B5D">
        <w:t>Scissors and Boom Lifts</w:t>
      </w:r>
    </w:p>
    <w:p w:rsidR="00500B5D" w:rsidRPr="00500B5D" w:rsidRDefault="00500B5D" w:rsidP="009E6DEA">
      <w:pPr>
        <w:numPr>
          <w:ilvl w:val="2"/>
          <w:numId w:val="30"/>
        </w:numPr>
        <w:ind w:left="900"/>
      </w:pPr>
      <w:r w:rsidRPr="00500B5D">
        <w:t>Fall Protection</w:t>
      </w:r>
    </w:p>
    <w:p w:rsidR="00500B5D" w:rsidRPr="00500B5D" w:rsidRDefault="00500B5D" w:rsidP="009E6DEA">
      <w:pPr>
        <w:numPr>
          <w:ilvl w:val="2"/>
          <w:numId w:val="30"/>
        </w:numPr>
        <w:ind w:left="900"/>
      </w:pPr>
      <w:r w:rsidRPr="00500B5D">
        <w:t>Roofs</w:t>
      </w:r>
    </w:p>
    <w:p w:rsidR="0094781D" w:rsidRDefault="0020388A" w:rsidP="009E6DEA">
      <w:pPr>
        <w:numPr>
          <w:ilvl w:val="2"/>
          <w:numId w:val="30"/>
        </w:numPr>
        <w:ind w:left="900"/>
      </w:pPr>
      <w:r>
        <w:t>Electrical</w:t>
      </w:r>
    </w:p>
    <w:p w:rsidR="0020388A" w:rsidRDefault="0020388A" w:rsidP="0020388A">
      <w:pPr>
        <w:sectPr w:rsidR="0020388A" w:rsidSect="0094781D">
          <w:type w:val="continuous"/>
          <w:pgSz w:w="12240" w:h="15840" w:code="1"/>
          <w:pgMar w:top="1080" w:right="1080" w:bottom="1008" w:left="1080" w:header="720" w:footer="720" w:gutter="0"/>
          <w:cols w:num="2" w:space="720"/>
          <w:titlePg/>
          <w:docGrid w:linePitch="360"/>
        </w:sectPr>
      </w:pPr>
    </w:p>
    <w:p w:rsidR="0020388A" w:rsidRDefault="0020388A" w:rsidP="009E6DEA">
      <w:pPr>
        <w:ind w:left="900"/>
      </w:pPr>
    </w:p>
    <w:p w:rsidR="00500B5D" w:rsidRDefault="00314896" w:rsidP="0020388A">
      <w:pPr>
        <w:pStyle w:val="ListParagraph"/>
        <w:numPr>
          <w:ilvl w:val="1"/>
          <w:numId w:val="30"/>
        </w:numPr>
      </w:pPr>
      <w:r>
        <w:lastRenderedPageBreak/>
        <w:t>Based on the</w:t>
      </w:r>
      <w:r w:rsidR="0020388A">
        <w:t xml:space="preserve"> local needs and circumstances of our Kingdom Hall, how can we implement the standards outlined in the DC-82? (select 3-4 standards that warrant discussion as a group to learn how the DC-82 can be applied to benefit the local volunteers)</w:t>
      </w:r>
    </w:p>
    <w:p w:rsidR="00500B5D" w:rsidRDefault="00500B5D" w:rsidP="00500B5D"/>
    <w:p w:rsidR="00657F18" w:rsidRPr="00500B5D" w:rsidRDefault="00A969C0" w:rsidP="00F95464">
      <w:pPr>
        <w:pStyle w:val="02Subheading1"/>
        <w:numPr>
          <w:ilvl w:val="0"/>
          <w:numId w:val="30"/>
        </w:numPr>
        <w:ind w:left="270" w:hanging="270"/>
      </w:pPr>
      <w:r>
        <w:t>USING</w:t>
      </w:r>
      <w:r w:rsidR="00657F18">
        <w:t xml:space="preserve"> the Congregation Job Hazard Analysis</w:t>
      </w:r>
      <w:r>
        <w:t xml:space="preserve"> instructions and </w:t>
      </w:r>
      <w:r w:rsidR="00657F18">
        <w:t>Form (1</w:t>
      </w:r>
      <w:r w:rsidR="005F2512">
        <w:t>5</w:t>
      </w:r>
      <w:r w:rsidR="00657F18">
        <w:t xml:space="preserve"> Minutes)</w:t>
      </w:r>
    </w:p>
    <w:p w:rsidR="00A969C0" w:rsidRDefault="00A969C0" w:rsidP="00657F18">
      <w:pPr>
        <w:numPr>
          <w:ilvl w:val="0"/>
          <w:numId w:val="42"/>
        </w:numPr>
      </w:pPr>
      <w:r>
        <w:t>Read the Congregation Job Hazard Analysis Instructions (DC-85i)</w:t>
      </w:r>
      <w:r w:rsidR="00487BCD">
        <w:t>.  Following the reading, ensure that everyone has seen a copy of the Congregation Job Hazard Analysis (DC-85) form and is familiar with how it is structured.</w:t>
      </w:r>
    </w:p>
    <w:p w:rsidR="00487BCD" w:rsidRDefault="00487BCD" w:rsidP="00A969C0">
      <w:pPr>
        <w:pStyle w:val="ListParagraph"/>
        <w:numPr>
          <w:ilvl w:val="0"/>
          <w:numId w:val="43"/>
        </w:numPr>
      </w:pPr>
      <w:r>
        <w:t>What is the purpose of the Congregation Job Hazard Analysis (DC-85)</w:t>
      </w:r>
      <w:r w:rsidR="00BB13C0">
        <w:t xml:space="preserve"> and how should it be used</w:t>
      </w:r>
      <w:r>
        <w:t>?</w:t>
      </w:r>
    </w:p>
    <w:p w:rsidR="00487BCD" w:rsidRDefault="00487BCD" w:rsidP="00487BCD">
      <w:pPr>
        <w:pStyle w:val="ListParagraph"/>
        <w:numPr>
          <w:ilvl w:val="0"/>
          <w:numId w:val="43"/>
        </w:numPr>
      </w:pPr>
      <w:r>
        <w:t>When completing the DC-85, what questions should be asked?</w:t>
      </w:r>
    </w:p>
    <w:p w:rsidR="00500B5D" w:rsidRDefault="00487BCD" w:rsidP="00487BCD">
      <w:pPr>
        <w:pStyle w:val="ListParagraph"/>
        <w:numPr>
          <w:ilvl w:val="0"/>
          <w:numId w:val="43"/>
        </w:numPr>
      </w:pPr>
      <w:r>
        <w:t xml:space="preserve">Note: </w:t>
      </w:r>
      <w:r w:rsidR="00A65C27">
        <w:t>It may not be necessary to use these forms when caring for very low</w:t>
      </w:r>
      <w:r w:rsidR="00A00FA9">
        <w:t>-</w:t>
      </w:r>
      <w:r w:rsidR="00A65C27">
        <w:t xml:space="preserve">risk maintenance tasks or regular cleaning. </w:t>
      </w:r>
      <w:r>
        <w:t>However, many tasks on the yearly schedule include a measure of risk and it is appropriate to have a DC-85 completed for each task when safety measures are needed.</w:t>
      </w:r>
    </w:p>
    <w:p w:rsidR="00487BCD" w:rsidRPr="00500B5D" w:rsidRDefault="00487BCD" w:rsidP="00487BCD">
      <w:pPr>
        <w:pStyle w:val="ListParagraph"/>
        <w:numPr>
          <w:ilvl w:val="0"/>
          <w:numId w:val="42"/>
        </w:numPr>
      </w:pPr>
      <w:r>
        <w:t xml:space="preserve">Jehovah’s organization is helping us to appreciate the importance of safety on a local congregation level. Our cooperation with this direction will help ensure the safety of our dear brothers and sisters as we all work hard to maintain </w:t>
      </w:r>
      <w:r w:rsidR="005F2512">
        <w:t xml:space="preserve">the </w:t>
      </w:r>
      <w:r>
        <w:t>Kingdom Hall.</w:t>
      </w:r>
    </w:p>
    <w:p w:rsidR="00500B5D" w:rsidRPr="00500B5D" w:rsidRDefault="00500B5D" w:rsidP="009E6DEA">
      <w:pPr>
        <w:ind w:left="540"/>
      </w:pPr>
    </w:p>
    <w:p w:rsidR="00500B5D" w:rsidRPr="00500B5D" w:rsidRDefault="00500B5D" w:rsidP="009E6DEA">
      <w:pPr>
        <w:ind w:left="540"/>
      </w:pPr>
    </w:p>
    <w:p w:rsidR="00500B5D" w:rsidRPr="00500B5D" w:rsidRDefault="00500B5D" w:rsidP="00500B5D">
      <w:pPr>
        <w:pStyle w:val="01Heading1"/>
        <w:rPr>
          <w:lang w:val="en"/>
        </w:rPr>
      </w:pPr>
      <w:r w:rsidRPr="00500B5D">
        <w:rPr>
          <w:lang w:val="en"/>
        </w:rPr>
        <w:t xml:space="preserve">Portion B </w:t>
      </w:r>
      <w:r>
        <w:rPr>
          <w:rStyle w:val="QuoteChar"/>
          <w:b/>
          <w:caps w:val="0"/>
          <w:color w:val="7F7F7F" w:themeColor="text1" w:themeTint="80"/>
        </w:rPr>
        <w:t>(D</w:t>
      </w:r>
      <w:r w:rsidRPr="00500B5D">
        <w:rPr>
          <w:rStyle w:val="QuoteChar"/>
          <w:b/>
          <w:caps w:val="0"/>
          <w:color w:val="7F7F7F" w:themeColor="text1" w:themeTint="80"/>
        </w:rPr>
        <w:t>ismiss ministerial servants; to b</w:t>
      </w:r>
      <w:r>
        <w:rPr>
          <w:rStyle w:val="QuoteChar"/>
          <w:b/>
          <w:caps w:val="0"/>
          <w:color w:val="7F7F7F" w:themeColor="text1" w:themeTint="80"/>
        </w:rPr>
        <w:t>e conducted with all elders only)</w:t>
      </w:r>
    </w:p>
    <w:p w:rsidR="00500B5D" w:rsidRPr="00500B5D" w:rsidRDefault="00D13C35" w:rsidP="009E6DEA">
      <w:pPr>
        <w:pStyle w:val="02Subheading1"/>
        <w:numPr>
          <w:ilvl w:val="0"/>
          <w:numId w:val="32"/>
        </w:numPr>
        <w:ind w:left="270" w:hanging="270"/>
      </w:pPr>
      <w:r>
        <w:t xml:space="preserve">Review </w:t>
      </w:r>
      <w:r w:rsidR="00500B5D" w:rsidRPr="00500B5D">
        <w:t>Operating Committee or maintenance coordinator assignments (</w:t>
      </w:r>
      <w:r w:rsidR="00ED4A60">
        <w:t>25</w:t>
      </w:r>
      <w:r w:rsidR="00500B5D" w:rsidRPr="00500B5D">
        <w:t xml:space="preserve"> minutes)</w:t>
      </w:r>
    </w:p>
    <w:p w:rsidR="00153144" w:rsidRDefault="00931EEB" w:rsidP="00153144">
      <w:pPr>
        <w:numPr>
          <w:ilvl w:val="0"/>
          <w:numId w:val="33"/>
        </w:numPr>
        <w:ind w:left="540" w:hanging="270"/>
      </w:pPr>
      <w:r>
        <w:t xml:space="preserve">It is important that those serving as the maintenance coordinator or on the Operating Committee have the ability to manage, organize, and delegate the work as outlined in the </w:t>
      </w:r>
      <w:r w:rsidRPr="0035042F">
        <w:rPr>
          <w:i/>
        </w:rPr>
        <w:t>Maintenance Program Instructions</w:t>
      </w:r>
      <w:r>
        <w:t xml:space="preserve">. </w:t>
      </w:r>
      <w:r w:rsidR="00761267">
        <w:t xml:space="preserve">Given this updated direction, it </w:t>
      </w:r>
      <w:r>
        <w:t xml:space="preserve">is appropriate to </w:t>
      </w:r>
      <w:r w:rsidR="0035042F">
        <w:t xml:space="preserve">recommend and </w:t>
      </w:r>
      <w:r w:rsidR="00761267">
        <w:t xml:space="preserve">appoint </w:t>
      </w:r>
      <w:r>
        <w:t xml:space="preserve">brothers who can effectively care for this </w:t>
      </w:r>
      <w:r w:rsidR="0035042F">
        <w:t>responsibility.</w:t>
      </w:r>
      <w:r w:rsidR="0013282B">
        <w:t>—S</w:t>
      </w:r>
      <w:r w:rsidR="00153144">
        <w:t xml:space="preserve">ee </w:t>
      </w:r>
      <w:proofErr w:type="gramStart"/>
      <w:r w:rsidR="00153144">
        <w:t>od</w:t>
      </w:r>
      <w:proofErr w:type="gramEnd"/>
      <w:r w:rsidR="00153144">
        <w:t xml:space="preserve"> chap. 11, para. 7-8, </w:t>
      </w:r>
      <w:r w:rsidR="00E37895">
        <w:t xml:space="preserve">the November 1, 2016, letter </w:t>
      </w:r>
      <w:r w:rsidR="00392BD8">
        <w:t xml:space="preserve">to all bodies of elders </w:t>
      </w:r>
      <w:bookmarkStart w:id="0" w:name="_GoBack"/>
      <w:bookmarkEnd w:id="0"/>
      <w:r w:rsidR="00E37895">
        <w:t xml:space="preserve">para. 15-21, </w:t>
      </w:r>
      <w:r>
        <w:t>and the</w:t>
      </w:r>
      <w:r w:rsidR="000D29EC">
        <w:t xml:space="preserve"> </w:t>
      </w:r>
      <w:r w:rsidR="00DF695D">
        <w:t xml:space="preserve">November </w:t>
      </w:r>
      <w:r w:rsidR="0013282B">
        <w:t>2</w:t>
      </w:r>
      <w:r w:rsidR="00DF695D">
        <w:t>, 2016,</w:t>
      </w:r>
      <w:r w:rsidR="000D29EC">
        <w:t xml:space="preserve"> </w:t>
      </w:r>
      <w:r w:rsidR="00EB5DC2">
        <w:t>letter</w:t>
      </w:r>
      <w:r w:rsidR="00153144">
        <w:t xml:space="preserve"> to all bodies for elders.</w:t>
      </w:r>
    </w:p>
    <w:p w:rsidR="00A25805" w:rsidRDefault="0035042F" w:rsidP="00153144">
      <w:pPr>
        <w:pStyle w:val="ListParagraph"/>
        <w:numPr>
          <w:ilvl w:val="0"/>
          <w:numId w:val="46"/>
        </w:numPr>
      </w:pPr>
      <w:r>
        <w:t>Recommend and a</w:t>
      </w:r>
      <w:r w:rsidR="00A25805">
        <w:t>ppoint the brother(s) so that all are aware of who will be used.</w:t>
      </w:r>
    </w:p>
    <w:p w:rsidR="00153144" w:rsidRPr="00153144" w:rsidRDefault="00153144" w:rsidP="00153144">
      <w:pPr>
        <w:pStyle w:val="ListParagraph"/>
        <w:numPr>
          <w:ilvl w:val="0"/>
          <w:numId w:val="46"/>
        </w:numPr>
      </w:pPr>
      <w:r>
        <w:t xml:space="preserve">If adjustments in these </w:t>
      </w:r>
      <w:r w:rsidR="00761267">
        <w:t xml:space="preserve">assignments </w:t>
      </w:r>
      <w:r w:rsidR="00931EEB">
        <w:t xml:space="preserve">are </w:t>
      </w:r>
      <w:r>
        <w:t>ne</w:t>
      </w:r>
      <w:r w:rsidR="00A25805">
        <w:t>cessary, the brothers who served previously should be warmly commended for their hard work and assured that they still play a valuable role in this new arrangement.</w:t>
      </w:r>
    </w:p>
    <w:p w:rsidR="00500B5D" w:rsidRDefault="00500B5D" w:rsidP="009E6DEA">
      <w:pPr>
        <w:numPr>
          <w:ilvl w:val="0"/>
          <w:numId w:val="33"/>
        </w:numPr>
        <w:ind w:left="540" w:hanging="270"/>
      </w:pPr>
      <w:r w:rsidRPr="00500B5D">
        <w:t>How are we doing as a collective servant body to support th</w:t>
      </w:r>
      <w:r w:rsidR="00A25805">
        <w:t>e maintenance of the Kingdom Hall?</w:t>
      </w:r>
    </w:p>
    <w:p w:rsidR="0079046F" w:rsidRDefault="0079046F" w:rsidP="0079046F"/>
    <w:p w:rsidR="0079046F" w:rsidRPr="00F95464" w:rsidRDefault="00B77F7B" w:rsidP="00F95464">
      <w:pPr>
        <w:pStyle w:val="02Subheading1"/>
        <w:numPr>
          <w:ilvl w:val="0"/>
          <w:numId w:val="32"/>
        </w:numPr>
        <w:ind w:left="270" w:hanging="270"/>
      </w:pPr>
      <w:r w:rsidRPr="00D229A3">
        <w:t>SELECT</w:t>
      </w:r>
      <w:r w:rsidR="0079046F" w:rsidRPr="00D229A3">
        <w:t xml:space="preserve"> AN ELDER TO DELIVER A SAFETY TALK </w:t>
      </w:r>
      <w:r w:rsidR="00ED4A60">
        <w:t>(5 MINUTES)</w:t>
      </w:r>
    </w:p>
    <w:p w:rsidR="006D39D2" w:rsidRDefault="0079046F" w:rsidP="006D39D2">
      <w:pPr>
        <w:pStyle w:val="ListParagraph"/>
        <w:numPr>
          <w:ilvl w:val="0"/>
          <w:numId w:val="36"/>
        </w:numPr>
      </w:pPr>
      <w:r>
        <w:t>During the initial maintenance training visit</w:t>
      </w:r>
      <w:r w:rsidR="00657F18">
        <w:t xml:space="preserve"> that will be scheduled by our assigned maintenance trainer</w:t>
      </w:r>
      <w:r>
        <w:t xml:space="preserve">, a local elder should be assigned to give a </w:t>
      </w:r>
      <w:r w:rsidR="00D229A3">
        <w:t>20</w:t>
      </w:r>
      <w:r w:rsidR="00B77F7B">
        <w:t>-</w:t>
      </w:r>
      <w:r w:rsidR="00D229A3">
        <w:t xml:space="preserve">minute talk using the outline entitled </w:t>
      </w:r>
      <w:r w:rsidR="00B77F7B">
        <w:t>“</w:t>
      </w:r>
      <w:r w:rsidR="00D229A3">
        <w:t>Spirituality and Safety.</w:t>
      </w:r>
      <w:r w:rsidR="00B77F7B">
        <w:t>”</w:t>
      </w:r>
      <w:r w:rsidR="00D229A3">
        <w:t xml:space="preserve"> </w:t>
      </w:r>
      <w:r w:rsidR="006D39D2">
        <w:t xml:space="preserve">The outline can be found in the </w:t>
      </w:r>
      <w:r w:rsidR="00B77F7B">
        <w:t>“</w:t>
      </w:r>
      <w:r w:rsidR="006D39D2">
        <w:t>Maintenance Program</w:t>
      </w:r>
      <w:r w:rsidR="00B77F7B">
        <w:t>”</w:t>
      </w:r>
      <w:r w:rsidR="006D39D2">
        <w:t xml:space="preserve"> folder </w:t>
      </w:r>
      <w:r w:rsidR="00B77F7B">
        <w:t>on jw.org under FORMS &gt; KINGDOM HALL.</w:t>
      </w:r>
    </w:p>
    <w:p w:rsidR="00D229A3" w:rsidRDefault="006D39D2" w:rsidP="006D39D2">
      <w:pPr>
        <w:pStyle w:val="ListParagraph"/>
        <w:numPr>
          <w:ilvl w:val="1"/>
          <w:numId w:val="36"/>
        </w:numPr>
      </w:pPr>
      <w:r>
        <w:t>This outline includes an 8</w:t>
      </w:r>
      <w:r w:rsidR="00D7570E">
        <w:t>-</w:t>
      </w:r>
      <w:r>
        <w:t>minute video featuring a member of the U</w:t>
      </w:r>
      <w:r w:rsidR="00045EA0">
        <w:t>.</w:t>
      </w:r>
      <w:r>
        <w:t>S</w:t>
      </w:r>
      <w:r w:rsidR="00045EA0">
        <w:t>.</w:t>
      </w:r>
      <w:r>
        <w:t xml:space="preserve"> Branch Committee. The video will be provided by the maintenance trainer when the visit is scheduled.</w:t>
      </w:r>
    </w:p>
    <w:p w:rsidR="00D229A3" w:rsidRDefault="00D229A3" w:rsidP="006D39D2">
      <w:pPr>
        <w:pStyle w:val="ListParagraph"/>
        <w:numPr>
          <w:ilvl w:val="0"/>
          <w:numId w:val="36"/>
        </w:numPr>
      </w:pPr>
      <w:r w:rsidRPr="00B80447">
        <w:t xml:space="preserve">The elder selected </w:t>
      </w:r>
      <w:r>
        <w:t xml:space="preserve">for this talk </w:t>
      </w:r>
      <w:r w:rsidRPr="00B80447">
        <w:t xml:space="preserve">should be </w:t>
      </w:r>
      <w:r>
        <w:t xml:space="preserve">an effective teacher who is </w:t>
      </w:r>
      <w:r w:rsidRPr="00B80447">
        <w:t xml:space="preserve">known for </w:t>
      </w:r>
      <w:r w:rsidR="00931EEB">
        <w:t xml:space="preserve">his </w:t>
      </w:r>
      <w:r w:rsidRPr="00B80447">
        <w:t>safe work habits</w:t>
      </w:r>
      <w:r w:rsidR="00A65C27">
        <w:t xml:space="preserve"> and has possibly received some form of maintenance training from the organization, perhaps in connection with a temporary assignment at Bethel</w:t>
      </w:r>
      <w:r>
        <w:t>.</w:t>
      </w:r>
    </w:p>
    <w:p w:rsidR="00D229A3" w:rsidRDefault="00D229A3" w:rsidP="006D39D2">
      <w:pPr>
        <w:pStyle w:val="ListParagraph"/>
        <w:numPr>
          <w:ilvl w:val="0"/>
          <w:numId w:val="36"/>
        </w:numPr>
      </w:pPr>
      <w:r>
        <w:t>Who will be selected to give the talk when the training visit is scheduled?  _______________________________</w:t>
      </w:r>
    </w:p>
    <w:p w:rsidR="0094781D" w:rsidRDefault="0094781D" w:rsidP="0094781D">
      <w:pPr>
        <w:pStyle w:val="ListParagraph"/>
        <w:numPr>
          <w:ilvl w:val="1"/>
          <w:numId w:val="36"/>
        </w:numPr>
      </w:pPr>
      <w:r>
        <w:t>Who will be an alternate speaker?  ________________________________</w:t>
      </w:r>
    </w:p>
    <w:sectPr w:rsidR="0094781D" w:rsidSect="00F05BC6">
      <w:type w:val="continuous"/>
      <w:pgSz w:w="12240" w:h="15840" w:code="1"/>
      <w:pgMar w:top="1080" w:right="1080" w:bottom="1008"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464" w:rsidRDefault="00F95464" w:rsidP="008609F2">
      <w:r>
        <w:separator/>
      </w:r>
    </w:p>
  </w:endnote>
  <w:endnote w:type="continuationSeparator" w:id="0">
    <w:p w:rsidR="00F95464" w:rsidRDefault="00F95464" w:rsidP="008609F2">
      <w:r>
        <w:continuationSeparator/>
      </w:r>
    </w:p>
  </w:endnote>
  <w:endnote w:type="continuationNotice" w:id="1">
    <w:p w:rsidR="00F95464" w:rsidRDefault="00F95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Corbel"/>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511470" w:rsidRDefault="001504C4" w:rsidP="00511470">
    <w:pPr>
      <w:pStyle w:val="Footer"/>
      <w:tabs>
        <w:tab w:val="clear" w:pos="4680"/>
        <w:tab w:val="clear" w:pos="9360"/>
        <w:tab w:val="center" w:pos="5040"/>
        <w:tab w:val="right" w:pos="10080"/>
      </w:tabs>
      <w:rPr>
        <w:rFonts w:cs="Segoe UI"/>
        <w:sz w:val="18"/>
        <w:szCs w:val="18"/>
      </w:rPr>
    </w:pPr>
    <w:r w:rsidRPr="00495C59">
      <w:rPr>
        <w:rFonts w:cs="Segoe UI"/>
        <w:color w:val="7F7F7F" w:themeColor="text1" w:themeTint="80"/>
        <w:sz w:val="18"/>
        <w:szCs w:val="18"/>
      </w:rPr>
      <w:fldChar w:fldCharType="begin"/>
    </w:r>
    <w:r w:rsidRPr="00495C59">
      <w:rPr>
        <w:rFonts w:cs="Segoe UI"/>
        <w:color w:val="7F7F7F" w:themeColor="text1" w:themeTint="80"/>
        <w:sz w:val="18"/>
        <w:szCs w:val="18"/>
      </w:rPr>
      <w:instrText xml:space="preserve"> DATE  \@ "M/yy" </w:instrText>
    </w:r>
    <w:r w:rsidRPr="00495C59">
      <w:rPr>
        <w:rFonts w:cs="Segoe UI"/>
        <w:color w:val="7F7F7F" w:themeColor="text1" w:themeTint="80"/>
        <w:sz w:val="18"/>
        <w:szCs w:val="18"/>
      </w:rPr>
      <w:fldChar w:fldCharType="separate"/>
    </w:r>
    <w:r w:rsidR="00392BD8">
      <w:rPr>
        <w:rFonts w:cs="Segoe UI"/>
        <w:noProof/>
        <w:color w:val="7F7F7F" w:themeColor="text1" w:themeTint="80"/>
        <w:sz w:val="18"/>
        <w:szCs w:val="18"/>
      </w:rPr>
      <w:t>11/16</w:t>
    </w:r>
    <w:r w:rsidRPr="00495C59">
      <w:rPr>
        <w:rFonts w:cs="Segoe UI"/>
        <w:color w:val="7F7F7F" w:themeColor="text1" w:themeTint="80"/>
        <w:sz w:val="18"/>
        <w:szCs w:val="18"/>
      </w:rPr>
      <w:fldChar w:fldCharType="end"/>
    </w:r>
    <w:r w:rsidR="007064AE" w:rsidRPr="00495C59">
      <w:rPr>
        <w:rFonts w:cs="Segoe UI"/>
        <w:noProof/>
        <w:color w:val="7F7F7F" w:themeColor="text1" w:themeTint="80"/>
        <w:sz w:val="18"/>
        <w:szCs w:val="18"/>
        <w:lang w:eastAsia="en-US"/>
      </w:rPr>
      <mc:AlternateContent>
        <mc:Choice Requires="wps">
          <w:drawing>
            <wp:anchor distT="0" distB="0" distL="114300" distR="114300" simplePos="0" relativeHeight="251654144" behindDoc="0" locked="0" layoutInCell="1" allowOverlap="1" wp14:anchorId="0088F66B" wp14:editId="21621002">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064AE" w:rsidRPr="00495C59">
      <w:rPr>
        <w:rFonts w:cs="Segoe UI"/>
        <w:color w:val="7F7F7F" w:themeColor="text1" w:themeTint="80"/>
        <w:sz w:val="18"/>
        <w:szCs w:val="18"/>
      </w:rPr>
      <w:tab/>
    </w:r>
    <w:r w:rsidRPr="00495C59">
      <w:rPr>
        <w:rFonts w:cs="Segoe UI"/>
        <w:color w:val="7F7F7F" w:themeColor="text1" w:themeTint="80"/>
        <w:sz w:val="18"/>
        <w:szCs w:val="18"/>
      </w:rPr>
      <w:t>Local Design/Construction</w:t>
    </w:r>
    <w:r w:rsidR="007064AE" w:rsidRPr="001C6AB0">
      <w:rPr>
        <w:rFonts w:cs="Segoe UI"/>
        <w:sz w:val="18"/>
        <w:szCs w:val="18"/>
      </w:rPr>
      <w:tab/>
    </w:r>
    <w:r w:rsidRPr="00D6116D">
      <w:rPr>
        <w:rFonts w:cs="Segoe UI"/>
        <w:sz w:val="18"/>
        <w:szCs w:val="18"/>
      </w:rPr>
      <w:fldChar w:fldCharType="begin"/>
    </w:r>
    <w:r w:rsidRPr="00D6116D">
      <w:rPr>
        <w:rFonts w:cs="Segoe UI"/>
        <w:sz w:val="18"/>
        <w:szCs w:val="18"/>
      </w:rPr>
      <w:instrText xml:space="preserve"> PAGE   \* MERGEFORMAT </w:instrText>
    </w:r>
    <w:r w:rsidRPr="00D6116D">
      <w:rPr>
        <w:rFonts w:cs="Segoe UI"/>
        <w:sz w:val="18"/>
        <w:szCs w:val="18"/>
      </w:rPr>
      <w:fldChar w:fldCharType="separate"/>
    </w:r>
    <w:r w:rsidR="00E866F7">
      <w:rPr>
        <w:rFonts w:cs="Segoe UI"/>
        <w:noProof/>
        <w:sz w:val="18"/>
        <w:szCs w:val="18"/>
      </w:rPr>
      <w:t>2</w:t>
    </w:r>
    <w:r w:rsidRPr="00D6116D">
      <w:rPr>
        <w:rFonts w:cs="Segoe U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04C4">
      <w:rPr>
        <w:noProof/>
        <w:color w:val="7F7F7F" w:themeColor="text1" w:themeTint="80"/>
        <w:sz w:val="18"/>
        <w:lang w:eastAsia="en-US"/>
      </w:rPr>
      <mc:AlternateContent>
        <mc:Choice Requires="wps">
          <w:drawing>
            <wp:anchor distT="0" distB="0" distL="114300" distR="114300" simplePos="0" relativeHeight="251660288" behindDoc="0" locked="0" layoutInCell="1" allowOverlap="1" wp14:anchorId="6CC0E857" wp14:editId="3F9E478B">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1504C4" w:rsidRPr="001504C4">
      <w:rPr>
        <w:b w:val="0"/>
        <w:color w:val="7F7F7F" w:themeColor="text1" w:themeTint="80"/>
        <w:sz w:val="18"/>
      </w:rPr>
      <w:fldChar w:fldCharType="begin"/>
    </w:r>
    <w:r w:rsidR="001504C4" w:rsidRPr="001504C4">
      <w:rPr>
        <w:b w:val="0"/>
        <w:color w:val="7F7F7F" w:themeColor="text1" w:themeTint="80"/>
        <w:sz w:val="18"/>
      </w:rPr>
      <w:instrText xml:space="preserve"> DATE  \@ "M/YY"  \* MERGEFORMAT </w:instrText>
    </w:r>
    <w:r w:rsidR="001504C4" w:rsidRPr="001504C4">
      <w:rPr>
        <w:b w:val="0"/>
        <w:color w:val="7F7F7F" w:themeColor="text1" w:themeTint="80"/>
        <w:sz w:val="18"/>
      </w:rPr>
      <w:fldChar w:fldCharType="separate"/>
    </w:r>
    <w:r w:rsidR="00392BD8">
      <w:rPr>
        <w:b w:val="0"/>
        <w:noProof/>
        <w:color w:val="7F7F7F" w:themeColor="text1" w:themeTint="80"/>
        <w:sz w:val="18"/>
      </w:rPr>
      <w:t>11/16</w:t>
    </w:r>
    <w:r w:rsidR="001504C4" w:rsidRPr="001504C4">
      <w:rPr>
        <w:b w:val="0"/>
        <w:color w:val="7F7F7F" w:themeColor="text1" w:themeTint="80"/>
        <w:sz w:val="18"/>
      </w:rPr>
      <w:fldChar w:fldCharType="end"/>
    </w:r>
    <w:r w:rsidRPr="000B4F54">
      <w:rPr>
        <w:b w:val="0"/>
        <w:color w:val="auto"/>
        <w:sz w:val="18"/>
      </w:rPr>
      <w:ptab w:relativeTo="margin" w:alignment="center" w:leader="none"/>
    </w:r>
    <w:r w:rsidR="001504C4" w:rsidRPr="00495C59">
      <w:rPr>
        <w:color w:val="7F7F7F" w:themeColor="text1" w:themeTint="80"/>
      </w:rPr>
      <w:t xml:space="preserve"> </w:t>
    </w:r>
    <w:r w:rsidR="001504C4" w:rsidRPr="00495C59">
      <w:rPr>
        <w:b w:val="0"/>
        <w:color w:val="7F7F7F" w:themeColor="text1" w:themeTint="80"/>
        <w:sz w:val="18"/>
      </w:rPr>
      <w:t>Local Design/Construction</w:t>
    </w:r>
    <w:r w:rsidRPr="000B4F54">
      <w:rPr>
        <w:b w:val="0"/>
        <w:color w:val="auto"/>
        <w:sz w:val="18"/>
      </w:rPr>
      <w:ptab w:relativeTo="margin" w:alignment="right" w:leader="none"/>
    </w:r>
    <w:r w:rsidR="001504C4" w:rsidRPr="001504C4">
      <w:rPr>
        <w:b w:val="0"/>
        <w:color w:val="auto"/>
        <w:sz w:val="18"/>
      </w:rPr>
      <w:fldChar w:fldCharType="begin"/>
    </w:r>
    <w:r w:rsidR="001504C4" w:rsidRPr="001504C4">
      <w:rPr>
        <w:b w:val="0"/>
        <w:color w:val="auto"/>
        <w:sz w:val="18"/>
      </w:rPr>
      <w:instrText xml:space="preserve"> PAGE   \* MERGEFORMAT </w:instrText>
    </w:r>
    <w:r w:rsidR="001504C4" w:rsidRPr="001504C4">
      <w:rPr>
        <w:b w:val="0"/>
        <w:color w:val="auto"/>
        <w:sz w:val="18"/>
      </w:rPr>
      <w:fldChar w:fldCharType="separate"/>
    </w:r>
    <w:r w:rsidR="00E866F7">
      <w:rPr>
        <w:b w:val="0"/>
        <w:noProof/>
        <w:color w:val="auto"/>
        <w:sz w:val="18"/>
      </w:rPr>
      <w:t>1</w:t>
    </w:r>
    <w:r w:rsidR="001504C4" w:rsidRPr="001504C4">
      <w:rPr>
        <w:b w:val="0"/>
        <w:noProof/>
        <w:color w:val="auto"/>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464" w:rsidRDefault="00F95464" w:rsidP="008609F2">
      <w:r>
        <w:separator/>
      </w:r>
    </w:p>
  </w:footnote>
  <w:footnote w:type="continuationSeparator" w:id="0">
    <w:p w:rsidR="00F95464" w:rsidRDefault="00F95464" w:rsidP="008609F2">
      <w:r>
        <w:continuationSeparator/>
      </w:r>
    </w:p>
  </w:footnote>
  <w:footnote w:type="continuationNotice" w:id="1">
    <w:p w:rsidR="00F95464" w:rsidRDefault="00F954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4C4" w:rsidRDefault="00E31C63" w:rsidP="00495C59">
    <w:pPr>
      <w:pStyle w:val="SubsequentPageTitle"/>
      <w:ind w:left="0" w:right="0"/>
      <w:jc w:val="right"/>
    </w:pPr>
    <w:r>
      <w:t>Agenda for Meeting with Body(ies) of elders and Ministerial servants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Default="007064AE" w:rsidP="003B71A7">
    <w:pPr>
      <w:pStyle w:val="00Title"/>
    </w:pPr>
    <w:r w:rsidRPr="001B4586">
      <w:rPr>
        <w:lang w:eastAsia="en-US"/>
      </w:rPr>
      <mc:AlternateContent>
        <mc:Choice Requires="wps">
          <w:drawing>
            <wp:anchor distT="0" distB="0" distL="114300" distR="114300" simplePos="0" relativeHeight="251657216" behindDoc="0" locked="0" layoutInCell="1" allowOverlap="1" wp14:anchorId="0AEB1B7E" wp14:editId="788A7182">
              <wp:simplePos x="0" y="0"/>
              <wp:positionH relativeFrom="margin">
                <wp:align>right</wp:align>
              </wp:positionH>
              <wp:positionV relativeFrom="topMargin">
                <wp:posOffset>822960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 from="452.8pt,64.8pt" to="956.8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" strokecolor="#f79646 [3209]" strokeweight="1pt">
              <w10:wrap anchorx="margin" anchory="margin"/>
            </v:line>
          </w:pict>
        </mc:Fallback>
      </mc:AlternateContent>
    </w:r>
    <w:r w:rsidR="00E31C63">
      <w:rPr>
        <w:sz w:val="24"/>
      </w:rPr>
      <w:t>Agenda for Meeting with Body(ies) of elders and Ministerial servants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7pt;height:4.7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080"/>
        </w:tabs>
        <w:ind w:left="108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520FF6"/>
    <w:multiLevelType w:val="hybridMultilevel"/>
    <w:tmpl w:val="89EE0CBC"/>
    <w:lvl w:ilvl="0" w:tplc="04090019">
      <w:start w:val="1"/>
      <w:numFmt w:val="lowerLetter"/>
      <w:lvlText w:val="%1."/>
      <w:lvlJc w:val="left"/>
      <w:pPr>
        <w:ind w:left="1080" w:hanging="360"/>
      </w:pPr>
    </w:lvl>
    <w:lvl w:ilvl="1" w:tplc="0409001B">
      <w:start w:val="1"/>
      <w:numFmt w:val="lowerRoman"/>
      <w:lvlText w:val="%2."/>
      <w:lvlJc w:val="righ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310196"/>
    <w:multiLevelType w:val="hybridMultilevel"/>
    <w:tmpl w:val="2EEEC7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630A5F"/>
    <w:multiLevelType w:val="multilevel"/>
    <w:tmpl w:val="A3D25854"/>
    <w:numStyleLink w:val="JWConv"/>
  </w:abstractNum>
  <w:abstractNum w:abstractNumId="13">
    <w:nsid w:val="0D7E5628"/>
    <w:multiLevelType w:val="hybridMultilevel"/>
    <w:tmpl w:val="1378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DB0C21"/>
    <w:multiLevelType w:val="hybridMultilevel"/>
    <w:tmpl w:val="1C94B8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46D5819"/>
    <w:multiLevelType w:val="hybridMultilevel"/>
    <w:tmpl w:val="2604C7B6"/>
    <w:lvl w:ilvl="0" w:tplc="FC6C4EC4">
      <w:start w:val="1"/>
      <w:numFmt w:val="decimal"/>
      <w:lvlText w:val="%1"/>
      <w:lvlJc w:val="left"/>
      <w:pPr>
        <w:ind w:left="720" w:hanging="360"/>
      </w:pPr>
      <w:rPr>
        <w:rFonts w:hint="default"/>
      </w:rPr>
    </w:lvl>
    <w:lvl w:ilvl="1" w:tplc="04090015">
      <w:start w:val="1"/>
      <w:numFmt w:val="upperLetter"/>
      <w:lvlText w:val="%2."/>
      <w:lvlJc w:val="left"/>
      <w:pPr>
        <w:ind w:left="63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4C115A"/>
    <w:multiLevelType w:val="hybridMultilevel"/>
    <w:tmpl w:val="D172B952"/>
    <w:lvl w:ilvl="0" w:tplc="04090015">
      <w:start w:val="1"/>
      <w:numFmt w:val="upperLetter"/>
      <w:lvlText w:val="%1."/>
      <w:lvlJc w:val="left"/>
      <w:pPr>
        <w:ind w:left="63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1AEF7EB2"/>
    <w:multiLevelType w:val="hybridMultilevel"/>
    <w:tmpl w:val="7EC2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ED6EBB"/>
    <w:multiLevelType w:val="hybridMultilevel"/>
    <w:tmpl w:val="A66A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D57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E21FC9"/>
    <w:multiLevelType w:val="hybridMultilevel"/>
    <w:tmpl w:val="21F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233C38"/>
    <w:multiLevelType w:val="hybridMultilevel"/>
    <w:tmpl w:val="C56A1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2A6542"/>
    <w:multiLevelType w:val="hybridMultilevel"/>
    <w:tmpl w:val="9F6A4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656109"/>
    <w:multiLevelType w:val="hybridMultilevel"/>
    <w:tmpl w:val="CF5C9680"/>
    <w:lvl w:ilvl="0" w:tplc="04090019">
      <w:start w:val="1"/>
      <w:numFmt w:val="lowerLetter"/>
      <w:lvlText w:val="%1."/>
      <w:lvlJc w:val="left"/>
      <w:pPr>
        <w:ind w:left="1319" w:hanging="360"/>
      </w:p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24">
    <w:nsid w:val="4579681C"/>
    <w:multiLevelType w:val="hybridMultilevel"/>
    <w:tmpl w:val="6226B02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457A205F"/>
    <w:multiLevelType w:val="hybridMultilevel"/>
    <w:tmpl w:val="CD305670"/>
    <w:lvl w:ilvl="0" w:tplc="FC6C4EC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275892"/>
    <w:multiLevelType w:val="hybridMultilevel"/>
    <w:tmpl w:val="4580A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F5073F"/>
    <w:multiLevelType w:val="hybridMultilevel"/>
    <w:tmpl w:val="5818F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9E36BC"/>
    <w:multiLevelType w:val="hybridMultilevel"/>
    <w:tmpl w:val="294CA692"/>
    <w:lvl w:ilvl="0" w:tplc="D1CAEFE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F24CD3"/>
    <w:multiLevelType w:val="multilevel"/>
    <w:tmpl w:val="A3D25854"/>
    <w:numStyleLink w:val="JWConv"/>
  </w:abstractNum>
  <w:abstractNum w:abstractNumId="30">
    <w:nsid w:val="4BF36082"/>
    <w:multiLevelType w:val="hybridMultilevel"/>
    <w:tmpl w:val="64A470A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53715606"/>
    <w:multiLevelType w:val="hybridMultilevel"/>
    <w:tmpl w:val="C3C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9060F"/>
    <w:multiLevelType w:val="hybridMultilevel"/>
    <w:tmpl w:val="ABE616AE"/>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5AD32AB7"/>
    <w:multiLevelType w:val="hybridMultilevel"/>
    <w:tmpl w:val="D172B952"/>
    <w:lvl w:ilvl="0" w:tplc="04090015">
      <w:start w:val="1"/>
      <w:numFmt w:val="upp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5DCD4B75"/>
    <w:multiLevelType w:val="hybridMultilevel"/>
    <w:tmpl w:val="2BBE8EF8"/>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nsid w:val="5EFE7F64"/>
    <w:multiLevelType w:val="hybridMultilevel"/>
    <w:tmpl w:val="039817D6"/>
    <w:lvl w:ilvl="0" w:tplc="FC6C4EC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7C5FB3"/>
    <w:multiLevelType w:val="hybridMultilevel"/>
    <w:tmpl w:val="37BC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D151C9"/>
    <w:multiLevelType w:val="hybridMultilevel"/>
    <w:tmpl w:val="C3DC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FB6F5F"/>
    <w:multiLevelType w:val="hybridMultilevel"/>
    <w:tmpl w:val="BF3C1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71538C"/>
    <w:multiLevelType w:val="hybridMultilevel"/>
    <w:tmpl w:val="D52217F0"/>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718544E2"/>
    <w:multiLevelType w:val="hybridMultilevel"/>
    <w:tmpl w:val="E20EE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513F34"/>
    <w:multiLevelType w:val="hybridMultilevel"/>
    <w:tmpl w:val="CABAE6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6F44086"/>
    <w:multiLevelType w:val="hybridMultilevel"/>
    <w:tmpl w:val="4CE6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6B258A"/>
    <w:multiLevelType w:val="hybridMultilevel"/>
    <w:tmpl w:val="C9E2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5252A2"/>
    <w:multiLevelType w:val="hybridMultilevel"/>
    <w:tmpl w:val="CF5C968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6"/>
  </w:num>
  <w:num w:numId="2">
    <w:abstractNumId w:val="40"/>
  </w:num>
  <w:num w:numId="3">
    <w:abstractNumId w:val="2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8"/>
  </w:num>
  <w:num w:numId="16">
    <w:abstractNumId w:val="41"/>
  </w:num>
  <w:num w:numId="17">
    <w:abstractNumId w:val="26"/>
  </w:num>
  <w:num w:numId="18">
    <w:abstractNumId w:val="27"/>
  </w:num>
  <w:num w:numId="19">
    <w:abstractNumId w:val="17"/>
  </w:num>
  <w:num w:numId="20">
    <w:abstractNumId w:val="37"/>
  </w:num>
  <w:num w:numId="21">
    <w:abstractNumId w:val="21"/>
  </w:num>
  <w:num w:numId="22">
    <w:abstractNumId w:val="43"/>
  </w:num>
  <w:num w:numId="23">
    <w:abstractNumId w:val="22"/>
  </w:num>
  <w:num w:numId="24">
    <w:abstractNumId w:val="44"/>
  </w:num>
  <w:num w:numId="25">
    <w:abstractNumId w:val="28"/>
  </w:num>
  <w:num w:numId="26">
    <w:abstractNumId w:val="13"/>
  </w:num>
  <w:num w:numId="27">
    <w:abstractNumId w:val="31"/>
  </w:num>
  <w:num w:numId="28">
    <w:abstractNumId w:val="18"/>
  </w:num>
  <w:num w:numId="29">
    <w:abstractNumId w:val="36"/>
  </w:num>
  <w:num w:numId="30">
    <w:abstractNumId w:val="15"/>
  </w:num>
  <w:num w:numId="31">
    <w:abstractNumId w:val="35"/>
  </w:num>
  <w:num w:numId="32">
    <w:abstractNumId w:val="25"/>
  </w:num>
  <w:num w:numId="33">
    <w:abstractNumId w:val="42"/>
  </w:num>
  <w:num w:numId="34">
    <w:abstractNumId w:val="20"/>
  </w:num>
  <w:num w:numId="35">
    <w:abstractNumId w:val="33"/>
  </w:num>
  <w:num w:numId="36">
    <w:abstractNumId w:val="16"/>
  </w:num>
  <w:num w:numId="37">
    <w:abstractNumId w:val="34"/>
  </w:num>
  <w:num w:numId="38">
    <w:abstractNumId w:val="19"/>
  </w:num>
  <w:num w:numId="39">
    <w:abstractNumId w:val="24"/>
  </w:num>
  <w:num w:numId="40">
    <w:abstractNumId w:val="10"/>
  </w:num>
  <w:num w:numId="41">
    <w:abstractNumId w:val="14"/>
  </w:num>
  <w:num w:numId="42">
    <w:abstractNumId w:val="32"/>
  </w:num>
  <w:num w:numId="43">
    <w:abstractNumId w:val="11"/>
  </w:num>
  <w:num w:numId="44">
    <w:abstractNumId w:val="23"/>
  </w:num>
  <w:num w:numId="45">
    <w:abstractNumId w:val="45"/>
  </w:num>
  <w:num w:numId="46">
    <w:abstractNumId w:val="30"/>
  </w:num>
  <w:num w:numId="47">
    <w:abstractNumId w:val="3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5D"/>
    <w:rsid w:val="000056FD"/>
    <w:rsid w:val="000141BD"/>
    <w:rsid w:val="00045EA0"/>
    <w:rsid w:val="000606EE"/>
    <w:rsid w:val="00092312"/>
    <w:rsid w:val="000934C1"/>
    <w:rsid w:val="00094E5A"/>
    <w:rsid w:val="000A5835"/>
    <w:rsid w:val="000B4748"/>
    <w:rsid w:val="000B4F54"/>
    <w:rsid w:val="000C7E72"/>
    <w:rsid w:val="000D29EC"/>
    <w:rsid w:val="000D51A9"/>
    <w:rsid w:val="000F0F92"/>
    <w:rsid w:val="000F1F03"/>
    <w:rsid w:val="001026D6"/>
    <w:rsid w:val="00106588"/>
    <w:rsid w:val="001259CC"/>
    <w:rsid w:val="00126D2F"/>
    <w:rsid w:val="0013282B"/>
    <w:rsid w:val="0013291F"/>
    <w:rsid w:val="00147CA4"/>
    <w:rsid w:val="001504C4"/>
    <w:rsid w:val="00150E5B"/>
    <w:rsid w:val="00153144"/>
    <w:rsid w:val="00153706"/>
    <w:rsid w:val="00175497"/>
    <w:rsid w:val="00181B97"/>
    <w:rsid w:val="00195385"/>
    <w:rsid w:val="001A1828"/>
    <w:rsid w:val="001B143B"/>
    <w:rsid w:val="001B1B6A"/>
    <w:rsid w:val="001B4586"/>
    <w:rsid w:val="001C3879"/>
    <w:rsid w:val="001D4724"/>
    <w:rsid w:val="001E5B39"/>
    <w:rsid w:val="001F0D76"/>
    <w:rsid w:val="001F1F74"/>
    <w:rsid w:val="001F6D93"/>
    <w:rsid w:val="001F7392"/>
    <w:rsid w:val="0020388A"/>
    <w:rsid w:val="00210AC1"/>
    <w:rsid w:val="002136A8"/>
    <w:rsid w:val="002154AC"/>
    <w:rsid w:val="00216F99"/>
    <w:rsid w:val="00225C18"/>
    <w:rsid w:val="00233034"/>
    <w:rsid w:val="00237ADB"/>
    <w:rsid w:val="00244721"/>
    <w:rsid w:val="00273F88"/>
    <w:rsid w:val="00277747"/>
    <w:rsid w:val="00290733"/>
    <w:rsid w:val="002A60A8"/>
    <w:rsid w:val="002C6EEE"/>
    <w:rsid w:val="002D2DFC"/>
    <w:rsid w:val="002D7051"/>
    <w:rsid w:val="002F0851"/>
    <w:rsid w:val="002F6BF2"/>
    <w:rsid w:val="00314896"/>
    <w:rsid w:val="003155D7"/>
    <w:rsid w:val="00316A9B"/>
    <w:rsid w:val="00316CA3"/>
    <w:rsid w:val="00323C3E"/>
    <w:rsid w:val="00333F58"/>
    <w:rsid w:val="00342B8E"/>
    <w:rsid w:val="00343EC5"/>
    <w:rsid w:val="00347066"/>
    <w:rsid w:val="0035042F"/>
    <w:rsid w:val="0037266B"/>
    <w:rsid w:val="00376BE8"/>
    <w:rsid w:val="003818B3"/>
    <w:rsid w:val="00381DC4"/>
    <w:rsid w:val="00392BD8"/>
    <w:rsid w:val="003B71A7"/>
    <w:rsid w:val="003C0499"/>
    <w:rsid w:val="003D1B7B"/>
    <w:rsid w:val="003D5876"/>
    <w:rsid w:val="0040582C"/>
    <w:rsid w:val="00417B20"/>
    <w:rsid w:val="004422A1"/>
    <w:rsid w:val="0045527F"/>
    <w:rsid w:val="00464337"/>
    <w:rsid w:val="004665E5"/>
    <w:rsid w:val="004758F7"/>
    <w:rsid w:val="00477530"/>
    <w:rsid w:val="004836E6"/>
    <w:rsid w:val="00487BCD"/>
    <w:rsid w:val="004944A4"/>
    <w:rsid w:val="00495C59"/>
    <w:rsid w:val="004B2208"/>
    <w:rsid w:val="004C5F49"/>
    <w:rsid w:val="004D1F2B"/>
    <w:rsid w:val="004D2FE3"/>
    <w:rsid w:val="004E13AE"/>
    <w:rsid w:val="004E3D1A"/>
    <w:rsid w:val="004E51B4"/>
    <w:rsid w:val="004F0EB2"/>
    <w:rsid w:val="00500B5D"/>
    <w:rsid w:val="00500F6A"/>
    <w:rsid w:val="00501642"/>
    <w:rsid w:val="00511470"/>
    <w:rsid w:val="00523251"/>
    <w:rsid w:val="0053051E"/>
    <w:rsid w:val="00535167"/>
    <w:rsid w:val="00545EE8"/>
    <w:rsid w:val="00560BB4"/>
    <w:rsid w:val="00574498"/>
    <w:rsid w:val="005807BD"/>
    <w:rsid w:val="00582422"/>
    <w:rsid w:val="0059709F"/>
    <w:rsid w:val="005A752E"/>
    <w:rsid w:val="005B6895"/>
    <w:rsid w:val="005C739E"/>
    <w:rsid w:val="005E2A9B"/>
    <w:rsid w:val="005F2512"/>
    <w:rsid w:val="005F5278"/>
    <w:rsid w:val="005F72F4"/>
    <w:rsid w:val="006234BE"/>
    <w:rsid w:val="006261C3"/>
    <w:rsid w:val="00645375"/>
    <w:rsid w:val="00646DFE"/>
    <w:rsid w:val="00657F18"/>
    <w:rsid w:val="006619C2"/>
    <w:rsid w:val="00664724"/>
    <w:rsid w:val="00667110"/>
    <w:rsid w:val="006705A1"/>
    <w:rsid w:val="0068785D"/>
    <w:rsid w:val="006A6187"/>
    <w:rsid w:val="006B16E0"/>
    <w:rsid w:val="006D2792"/>
    <w:rsid w:val="006D39D2"/>
    <w:rsid w:val="006D4BDB"/>
    <w:rsid w:val="006D730E"/>
    <w:rsid w:val="006E3199"/>
    <w:rsid w:val="006F16BA"/>
    <w:rsid w:val="007064AE"/>
    <w:rsid w:val="007108FC"/>
    <w:rsid w:val="00725437"/>
    <w:rsid w:val="007336FA"/>
    <w:rsid w:val="007353CF"/>
    <w:rsid w:val="00736A62"/>
    <w:rsid w:val="00747DA2"/>
    <w:rsid w:val="0075405F"/>
    <w:rsid w:val="007567D9"/>
    <w:rsid w:val="00761267"/>
    <w:rsid w:val="007666FA"/>
    <w:rsid w:val="0079046F"/>
    <w:rsid w:val="007A219B"/>
    <w:rsid w:val="007B05A2"/>
    <w:rsid w:val="007D3522"/>
    <w:rsid w:val="007D5A18"/>
    <w:rsid w:val="007D71ED"/>
    <w:rsid w:val="007D7C51"/>
    <w:rsid w:val="007E2D04"/>
    <w:rsid w:val="007E661B"/>
    <w:rsid w:val="00805AD9"/>
    <w:rsid w:val="00807E20"/>
    <w:rsid w:val="008106D1"/>
    <w:rsid w:val="00827050"/>
    <w:rsid w:val="008455EC"/>
    <w:rsid w:val="00852BE7"/>
    <w:rsid w:val="008609F2"/>
    <w:rsid w:val="0086244F"/>
    <w:rsid w:val="008706B0"/>
    <w:rsid w:val="008800F5"/>
    <w:rsid w:val="008805C8"/>
    <w:rsid w:val="00883A5C"/>
    <w:rsid w:val="00885006"/>
    <w:rsid w:val="008A563D"/>
    <w:rsid w:val="008B5A17"/>
    <w:rsid w:val="008C4F0D"/>
    <w:rsid w:val="008D12EE"/>
    <w:rsid w:val="008F0735"/>
    <w:rsid w:val="008F0B79"/>
    <w:rsid w:val="008F52E6"/>
    <w:rsid w:val="00904902"/>
    <w:rsid w:val="00911A7F"/>
    <w:rsid w:val="00920834"/>
    <w:rsid w:val="00924919"/>
    <w:rsid w:val="00931EEB"/>
    <w:rsid w:val="0094781D"/>
    <w:rsid w:val="00950E2D"/>
    <w:rsid w:val="00950F9D"/>
    <w:rsid w:val="009657B9"/>
    <w:rsid w:val="009742E8"/>
    <w:rsid w:val="00974784"/>
    <w:rsid w:val="00976D65"/>
    <w:rsid w:val="009777C6"/>
    <w:rsid w:val="00977E20"/>
    <w:rsid w:val="00987683"/>
    <w:rsid w:val="00992DB4"/>
    <w:rsid w:val="00994AA4"/>
    <w:rsid w:val="009A6233"/>
    <w:rsid w:val="009D770E"/>
    <w:rsid w:val="009E3A56"/>
    <w:rsid w:val="009E6DEA"/>
    <w:rsid w:val="009F09CA"/>
    <w:rsid w:val="009F67DF"/>
    <w:rsid w:val="00A00FA9"/>
    <w:rsid w:val="00A20551"/>
    <w:rsid w:val="00A25805"/>
    <w:rsid w:val="00A403A6"/>
    <w:rsid w:val="00A405EA"/>
    <w:rsid w:val="00A55085"/>
    <w:rsid w:val="00A5522E"/>
    <w:rsid w:val="00A603EE"/>
    <w:rsid w:val="00A605E9"/>
    <w:rsid w:val="00A65C27"/>
    <w:rsid w:val="00A666E6"/>
    <w:rsid w:val="00A705D2"/>
    <w:rsid w:val="00A969C0"/>
    <w:rsid w:val="00AA0A9C"/>
    <w:rsid w:val="00AA0B15"/>
    <w:rsid w:val="00AA14A5"/>
    <w:rsid w:val="00AA3142"/>
    <w:rsid w:val="00AB2393"/>
    <w:rsid w:val="00AB2750"/>
    <w:rsid w:val="00AB5F3F"/>
    <w:rsid w:val="00AC5BDF"/>
    <w:rsid w:val="00AC5EDC"/>
    <w:rsid w:val="00AC7024"/>
    <w:rsid w:val="00AD4410"/>
    <w:rsid w:val="00AD58AE"/>
    <w:rsid w:val="00AF0060"/>
    <w:rsid w:val="00AF1BED"/>
    <w:rsid w:val="00B0688A"/>
    <w:rsid w:val="00B15A11"/>
    <w:rsid w:val="00B245C4"/>
    <w:rsid w:val="00B44E58"/>
    <w:rsid w:val="00B72A36"/>
    <w:rsid w:val="00B731FF"/>
    <w:rsid w:val="00B77CFD"/>
    <w:rsid w:val="00B77F7B"/>
    <w:rsid w:val="00B934DB"/>
    <w:rsid w:val="00BA0036"/>
    <w:rsid w:val="00BB13C0"/>
    <w:rsid w:val="00BB140A"/>
    <w:rsid w:val="00BB719D"/>
    <w:rsid w:val="00BC5CF8"/>
    <w:rsid w:val="00BE2888"/>
    <w:rsid w:val="00BE2A77"/>
    <w:rsid w:val="00BE40D9"/>
    <w:rsid w:val="00BF159B"/>
    <w:rsid w:val="00BF5663"/>
    <w:rsid w:val="00C122C6"/>
    <w:rsid w:val="00C14751"/>
    <w:rsid w:val="00C153DD"/>
    <w:rsid w:val="00C21A1A"/>
    <w:rsid w:val="00C311B0"/>
    <w:rsid w:val="00C37C83"/>
    <w:rsid w:val="00C53B41"/>
    <w:rsid w:val="00C760C8"/>
    <w:rsid w:val="00C7655D"/>
    <w:rsid w:val="00C80FC8"/>
    <w:rsid w:val="00C863CC"/>
    <w:rsid w:val="00C90B07"/>
    <w:rsid w:val="00C94F59"/>
    <w:rsid w:val="00CA3225"/>
    <w:rsid w:val="00CB15A2"/>
    <w:rsid w:val="00CC5AF2"/>
    <w:rsid w:val="00CD00F7"/>
    <w:rsid w:val="00CD43B4"/>
    <w:rsid w:val="00CE2589"/>
    <w:rsid w:val="00CF5DE8"/>
    <w:rsid w:val="00D06542"/>
    <w:rsid w:val="00D06C75"/>
    <w:rsid w:val="00D13C35"/>
    <w:rsid w:val="00D21C2C"/>
    <w:rsid w:val="00D229A3"/>
    <w:rsid w:val="00D22F96"/>
    <w:rsid w:val="00D239BD"/>
    <w:rsid w:val="00D37BE0"/>
    <w:rsid w:val="00D40347"/>
    <w:rsid w:val="00D51EC2"/>
    <w:rsid w:val="00D6116D"/>
    <w:rsid w:val="00D6722D"/>
    <w:rsid w:val="00D701DB"/>
    <w:rsid w:val="00D7570E"/>
    <w:rsid w:val="00D835A7"/>
    <w:rsid w:val="00D91862"/>
    <w:rsid w:val="00DA04E8"/>
    <w:rsid w:val="00DA7ADF"/>
    <w:rsid w:val="00DC11A7"/>
    <w:rsid w:val="00DF17CF"/>
    <w:rsid w:val="00DF695D"/>
    <w:rsid w:val="00E1556F"/>
    <w:rsid w:val="00E204A2"/>
    <w:rsid w:val="00E24B1B"/>
    <w:rsid w:val="00E253EE"/>
    <w:rsid w:val="00E31C63"/>
    <w:rsid w:val="00E34937"/>
    <w:rsid w:val="00E37080"/>
    <w:rsid w:val="00E37895"/>
    <w:rsid w:val="00E63EC7"/>
    <w:rsid w:val="00E64FE7"/>
    <w:rsid w:val="00E74EFB"/>
    <w:rsid w:val="00E82843"/>
    <w:rsid w:val="00E866F7"/>
    <w:rsid w:val="00E87FB5"/>
    <w:rsid w:val="00E90F07"/>
    <w:rsid w:val="00E9130D"/>
    <w:rsid w:val="00EA0DDC"/>
    <w:rsid w:val="00EA1771"/>
    <w:rsid w:val="00EB5A21"/>
    <w:rsid w:val="00EB5DC2"/>
    <w:rsid w:val="00EC07FE"/>
    <w:rsid w:val="00ED4A60"/>
    <w:rsid w:val="00ED7453"/>
    <w:rsid w:val="00EE2827"/>
    <w:rsid w:val="00F05BC6"/>
    <w:rsid w:val="00F1354B"/>
    <w:rsid w:val="00F151B8"/>
    <w:rsid w:val="00F25D45"/>
    <w:rsid w:val="00F45729"/>
    <w:rsid w:val="00F55D7A"/>
    <w:rsid w:val="00F5621B"/>
    <w:rsid w:val="00F72FA3"/>
    <w:rsid w:val="00F82045"/>
    <w:rsid w:val="00F911B8"/>
    <w:rsid w:val="00F92BE1"/>
    <w:rsid w:val="00F95464"/>
    <w:rsid w:val="00FA0BE5"/>
    <w:rsid w:val="00FA597A"/>
    <w:rsid w:val="00FB47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0688A"/>
    <w:pPr>
      <w:spacing w:after="0" w:line="240" w:lineRule="auto"/>
      <w:contextualSpacing/>
    </w:pPr>
    <w:rPr>
      <w:rFonts w:ascii="Segoe UI" w:hAnsi="Segoe UI"/>
      <w:sz w:val="20"/>
    </w:rPr>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ascii="Segoe UI" w:eastAsia="Malgun Gothic" w:hAnsi="Segoe UI"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unhideWhenUsed/>
    <w:rsid w:val="00333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33F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333F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333F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rsid w:val="00333F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rPr>
      <w:rFonts w:ascii="Segoe UI" w:hAnsi="Segoe UI"/>
      <w:sz w:val="20"/>
    </w:r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paragraph" w:customStyle="1" w:styleId="MilestoneWithinFlow">
    <w:name w:val="Milestone Within Flow"/>
    <w:basedOn w:val="NormalText"/>
    <w:link w:val="MilestoneWithinFlowChar"/>
    <w:rsid w:val="002136A8"/>
    <w:rPr>
      <w:color w:val="376092"/>
    </w:rPr>
  </w:style>
  <w:style w:type="paragraph" w:customStyle="1" w:styleId="Role">
    <w:name w:val="Role"/>
    <w:basedOn w:val="NormalText"/>
    <w:link w:val="RoleChar"/>
    <w:rsid w:val="002D7051"/>
    <w:rPr>
      <w:b/>
    </w:rPr>
  </w:style>
  <w:style w:type="character" w:customStyle="1" w:styleId="MilestoneWithinFlowChar">
    <w:name w:val="Milestone Within Flow Char"/>
    <w:basedOn w:val="NormalTextChar"/>
    <w:link w:val="MilestoneWithinFlow"/>
    <w:rsid w:val="002136A8"/>
    <w:rPr>
      <w:rFonts w:ascii="Segoe UI" w:eastAsia="Franklin Gothic Book" w:hAnsi="Segoe UI" w:cs="Segoe UI"/>
      <w:color w:val="376092"/>
      <w:sz w:val="20"/>
      <w:lang w:eastAsia="en-US"/>
    </w:rPr>
  </w:style>
  <w:style w:type="paragraph" w:customStyle="1" w:styleId="MilestoneRole">
    <w:name w:val="Milestone Role"/>
    <w:basedOn w:val="MilestoneWithinFlow"/>
    <w:link w:val="MilestoneRoleChar"/>
    <w:rsid w:val="002D7051"/>
    <w:rPr>
      <w:b/>
    </w:r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character" w:customStyle="1" w:styleId="MilestoneRoleChar">
    <w:name w:val="Milestone Role Char"/>
    <w:basedOn w:val="MilestoneWithinFlowChar"/>
    <w:link w:val="MilestoneRole"/>
    <w:rsid w:val="002D7051"/>
    <w:rPr>
      <w:rFonts w:ascii="Segoe UI" w:eastAsia="Franklin Gothic Book" w:hAnsi="Segoe UI" w:cs="Segoe UI"/>
      <w:b/>
      <w:color w:val="376092"/>
      <w:sz w:val="20"/>
      <w:lang w:eastAsia="en-US"/>
    </w:r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0Title">
    <w:name w:val="00 Title"/>
    <w:basedOn w:val="Header"/>
    <w:link w:val="00TitleChar"/>
    <w:qFormat/>
    <w:rsid w:val="009E6DEA"/>
    <w:pPr>
      <w:spacing w:before="6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0TitleChar">
    <w:name w:val="00 Title Char"/>
    <w:basedOn w:val="HeaderChar"/>
    <w:link w:val="00Title"/>
    <w:rsid w:val="009E6DEA"/>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szCs w:val="20"/>
    </w:rPr>
  </w:style>
  <w:style w:type="paragraph" w:customStyle="1" w:styleId="NotesBoxHeadingWhiteonOrange">
    <w:name w:val="Notes Box Heading (White on Orange)"/>
    <w:basedOn w:val="Normal"/>
    <w:link w:val="NotesBoxHeadingWhiteonOrangeChar"/>
    <w:rsid w:val="003D1B7B"/>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333F58"/>
    <w:rPr>
      <w:b/>
      <w:bCs/>
      <w:color w:val="4F81BD" w:themeColor="accent1"/>
      <w:sz w:val="18"/>
      <w:szCs w:val="18"/>
    </w:rPr>
  </w:style>
  <w:style w:type="paragraph" w:styleId="Closing">
    <w:name w:val="Closing"/>
    <w:basedOn w:val="Normal"/>
    <w:link w:val="ClosingChar"/>
    <w:uiPriority w:val="99"/>
    <w:semiHidden/>
    <w:unhideWhenUsed/>
    <w:rsid w:val="00333F58"/>
    <w:pPr>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rPr>
      <w:szCs w:val="20"/>
    </w:r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rPr>
      <w:szCs w:val="20"/>
    </w:r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33F58"/>
    <w:rPr>
      <w:szCs w:val="20"/>
    </w:r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3F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3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3F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3F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rPr>
      <w:rFonts w:ascii="Consolas" w:hAnsi="Consolas"/>
      <w:szCs w:val="20"/>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ind w:left="220" w:hanging="220"/>
    </w:pPr>
  </w:style>
  <w:style w:type="paragraph" w:styleId="Index2">
    <w:name w:val="index 2"/>
    <w:basedOn w:val="Normal"/>
    <w:next w:val="Normal"/>
    <w:autoRedefine/>
    <w:uiPriority w:val="99"/>
    <w:semiHidden/>
    <w:unhideWhenUsed/>
    <w:rsid w:val="00333F58"/>
    <w:pPr>
      <w:ind w:left="440" w:hanging="220"/>
    </w:pPr>
  </w:style>
  <w:style w:type="paragraph" w:styleId="Index3">
    <w:name w:val="index 3"/>
    <w:basedOn w:val="Normal"/>
    <w:next w:val="Normal"/>
    <w:autoRedefine/>
    <w:uiPriority w:val="99"/>
    <w:semiHidden/>
    <w:unhideWhenUsed/>
    <w:rsid w:val="00333F58"/>
    <w:pPr>
      <w:ind w:left="660" w:hanging="220"/>
    </w:pPr>
  </w:style>
  <w:style w:type="paragraph" w:styleId="Index4">
    <w:name w:val="index 4"/>
    <w:basedOn w:val="Normal"/>
    <w:next w:val="Normal"/>
    <w:autoRedefine/>
    <w:uiPriority w:val="99"/>
    <w:semiHidden/>
    <w:unhideWhenUsed/>
    <w:rsid w:val="00333F58"/>
    <w:pPr>
      <w:ind w:left="880" w:hanging="220"/>
    </w:pPr>
  </w:style>
  <w:style w:type="paragraph" w:styleId="Index5">
    <w:name w:val="index 5"/>
    <w:basedOn w:val="Normal"/>
    <w:next w:val="Normal"/>
    <w:autoRedefine/>
    <w:uiPriority w:val="99"/>
    <w:semiHidden/>
    <w:unhideWhenUsed/>
    <w:rsid w:val="00333F58"/>
    <w:pPr>
      <w:ind w:left="1100" w:hanging="220"/>
    </w:pPr>
  </w:style>
  <w:style w:type="paragraph" w:styleId="Index6">
    <w:name w:val="index 6"/>
    <w:basedOn w:val="Normal"/>
    <w:next w:val="Normal"/>
    <w:autoRedefine/>
    <w:uiPriority w:val="99"/>
    <w:semiHidden/>
    <w:unhideWhenUsed/>
    <w:rsid w:val="00333F58"/>
    <w:pPr>
      <w:ind w:left="1320" w:hanging="220"/>
    </w:pPr>
  </w:style>
  <w:style w:type="paragraph" w:styleId="Index7">
    <w:name w:val="index 7"/>
    <w:basedOn w:val="Normal"/>
    <w:next w:val="Normal"/>
    <w:autoRedefine/>
    <w:uiPriority w:val="99"/>
    <w:semiHidden/>
    <w:unhideWhenUsed/>
    <w:rsid w:val="00333F58"/>
    <w:pPr>
      <w:ind w:left="1540" w:hanging="220"/>
    </w:pPr>
  </w:style>
  <w:style w:type="paragraph" w:styleId="Index8">
    <w:name w:val="index 8"/>
    <w:basedOn w:val="Normal"/>
    <w:next w:val="Normal"/>
    <w:autoRedefine/>
    <w:uiPriority w:val="99"/>
    <w:semiHidden/>
    <w:unhideWhenUsed/>
    <w:rsid w:val="00333F58"/>
    <w:pPr>
      <w:ind w:left="1760" w:hanging="220"/>
    </w:pPr>
  </w:style>
  <w:style w:type="paragraph" w:styleId="Index9">
    <w:name w:val="index 9"/>
    <w:basedOn w:val="Normal"/>
    <w:next w:val="Normal"/>
    <w:autoRedefine/>
    <w:uiPriority w:val="99"/>
    <w:semiHidden/>
    <w:unhideWhenUsed/>
    <w:rsid w:val="00333F58"/>
    <w:pPr>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pPr>
  </w:style>
  <w:style w:type="paragraph" w:styleId="List2">
    <w:name w:val="List 2"/>
    <w:basedOn w:val="Normal"/>
    <w:uiPriority w:val="99"/>
    <w:semiHidden/>
    <w:unhideWhenUsed/>
    <w:rsid w:val="00333F58"/>
    <w:pPr>
      <w:ind w:left="720" w:hanging="360"/>
    </w:pPr>
  </w:style>
  <w:style w:type="paragraph" w:styleId="List3">
    <w:name w:val="List 3"/>
    <w:basedOn w:val="Normal"/>
    <w:uiPriority w:val="99"/>
    <w:semiHidden/>
    <w:unhideWhenUsed/>
    <w:rsid w:val="00333F58"/>
    <w:pPr>
      <w:ind w:left="1080" w:hanging="360"/>
    </w:pPr>
  </w:style>
  <w:style w:type="paragraph" w:styleId="List4">
    <w:name w:val="List 4"/>
    <w:basedOn w:val="Normal"/>
    <w:uiPriority w:val="99"/>
    <w:semiHidden/>
    <w:unhideWhenUsed/>
    <w:rsid w:val="00333F58"/>
    <w:pPr>
      <w:ind w:left="1440" w:hanging="360"/>
    </w:pPr>
  </w:style>
  <w:style w:type="paragraph" w:styleId="List5">
    <w:name w:val="List 5"/>
    <w:basedOn w:val="Normal"/>
    <w:uiPriority w:val="99"/>
    <w:semiHidden/>
    <w:unhideWhenUsed/>
    <w:rsid w:val="00333F58"/>
    <w:pPr>
      <w:ind w:left="1800" w:hanging="360"/>
    </w:pPr>
  </w:style>
  <w:style w:type="paragraph" w:styleId="ListBullet">
    <w:name w:val="List Bullet"/>
    <w:basedOn w:val="Normal"/>
    <w:uiPriority w:val="99"/>
    <w:semiHidden/>
    <w:unhideWhenUsed/>
    <w:rsid w:val="00333F58"/>
    <w:pPr>
      <w:numPr>
        <w:numId w:val="5"/>
      </w:numPr>
    </w:pPr>
  </w:style>
  <w:style w:type="paragraph" w:styleId="ListBullet2">
    <w:name w:val="List Bullet 2"/>
    <w:basedOn w:val="Normal"/>
    <w:uiPriority w:val="99"/>
    <w:semiHidden/>
    <w:unhideWhenUsed/>
    <w:rsid w:val="00333F58"/>
    <w:pPr>
      <w:numPr>
        <w:numId w:val="6"/>
      </w:numPr>
    </w:pPr>
  </w:style>
  <w:style w:type="paragraph" w:styleId="ListBullet3">
    <w:name w:val="List Bullet 3"/>
    <w:basedOn w:val="Normal"/>
    <w:uiPriority w:val="99"/>
    <w:semiHidden/>
    <w:unhideWhenUsed/>
    <w:rsid w:val="00333F58"/>
    <w:pPr>
      <w:numPr>
        <w:numId w:val="7"/>
      </w:numPr>
    </w:pPr>
  </w:style>
  <w:style w:type="paragraph" w:styleId="ListBullet4">
    <w:name w:val="List Bullet 4"/>
    <w:basedOn w:val="Normal"/>
    <w:uiPriority w:val="99"/>
    <w:semiHidden/>
    <w:unhideWhenUsed/>
    <w:rsid w:val="00333F58"/>
    <w:pPr>
      <w:numPr>
        <w:numId w:val="8"/>
      </w:numPr>
    </w:pPr>
  </w:style>
  <w:style w:type="paragraph" w:styleId="ListBullet5">
    <w:name w:val="List Bullet 5"/>
    <w:basedOn w:val="Normal"/>
    <w:uiPriority w:val="99"/>
    <w:semiHidden/>
    <w:unhideWhenUsed/>
    <w:rsid w:val="00333F58"/>
    <w:pPr>
      <w:numPr>
        <w:numId w:val="9"/>
      </w:numPr>
    </w:pPr>
  </w:style>
  <w:style w:type="paragraph" w:styleId="ListContinue">
    <w:name w:val="List Continue"/>
    <w:basedOn w:val="Normal"/>
    <w:uiPriority w:val="99"/>
    <w:semiHidden/>
    <w:unhideWhenUsed/>
    <w:rsid w:val="00333F58"/>
    <w:pPr>
      <w:spacing w:after="120"/>
      <w:ind w:left="360"/>
    </w:pPr>
  </w:style>
  <w:style w:type="paragraph" w:styleId="ListContinue2">
    <w:name w:val="List Continue 2"/>
    <w:basedOn w:val="Normal"/>
    <w:uiPriority w:val="99"/>
    <w:semiHidden/>
    <w:unhideWhenUsed/>
    <w:rsid w:val="00333F58"/>
    <w:pPr>
      <w:spacing w:after="120"/>
      <w:ind w:left="720"/>
    </w:pPr>
  </w:style>
  <w:style w:type="paragraph" w:styleId="ListContinue3">
    <w:name w:val="List Continue 3"/>
    <w:basedOn w:val="Normal"/>
    <w:uiPriority w:val="99"/>
    <w:semiHidden/>
    <w:unhideWhenUsed/>
    <w:rsid w:val="00333F58"/>
    <w:pPr>
      <w:spacing w:after="120"/>
      <w:ind w:left="1080"/>
    </w:pPr>
  </w:style>
  <w:style w:type="paragraph" w:styleId="ListContinue4">
    <w:name w:val="List Continue 4"/>
    <w:basedOn w:val="Normal"/>
    <w:uiPriority w:val="99"/>
    <w:semiHidden/>
    <w:unhideWhenUsed/>
    <w:rsid w:val="00333F58"/>
    <w:pPr>
      <w:spacing w:after="120"/>
      <w:ind w:left="1440"/>
    </w:pPr>
  </w:style>
  <w:style w:type="paragraph" w:styleId="ListContinue5">
    <w:name w:val="List Continue 5"/>
    <w:basedOn w:val="Normal"/>
    <w:uiPriority w:val="99"/>
    <w:semiHidden/>
    <w:unhideWhenUsed/>
    <w:rsid w:val="00333F58"/>
    <w:pPr>
      <w:spacing w:after="120"/>
      <w:ind w:left="1800"/>
    </w:pPr>
  </w:style>
  <w:style w:type="paragraph" w:styleId="ListNumber">
    <w:name w:val="List Number"/>
    <w:basedOn w:val="Normal"/>
    <w:uiPriority w:val="99"/>
    <w:semiHidden/>
    <w:unhideWhenUsed/>
    <w:rsid w:val="00333F58"/>
    <w:pPr>
      <w:numPr>
        <w:numId w:val="10"/>
      </w:numPr>
    </w:pPr>
  </w:style>
  <w:style w:type="paragraph" w:styleId="ListNumber2">
    <w:name w:val="List Number 2"/>
    <w:basedOn w:val="Normal"/>
    <w:uiPriority w:val="99"/>
    <w:semiHidden/>
    <w:unhideWhenUsed/>
    <w:rsid w:val="00333F58"/>
    <w:pPr>
      <w:numPr>
        <w:numId w:val="11"/>
      </w:numPr>
    </w:pPr>
  </w:style>
  <w:style w:type="paragraph" w:styleId="ListNumber3">
    <w:name w:val="List Number 3"/>
    <w:basedOn w:val="Normal"/>
    <w:uiPriority w:val="99"/>
    <w:semiHidden/>
    <w:unhideWhenUsed/>
    <w:rsid w:val="00333F58"/>
    <w:pPr>
      <w:numPr>
        <w:numId w:val="12"/>
      </w:numPr>
    </w:pPr>
  </w:style>
  <w:style w:type="paragraph" w:styleId="ListNumber4">
    <w:name w:val="List Number 4"/>
    <w:basedOn w:val="Normal"/>
    <w:uiPriority w:val="99"/>
    <w:semiHidden/>
    <w:unhideWhenUsed/>
    <w:rsid w:val="00333F58"/>
    <w:pPr>
      <w:numPr>
        <w:numId w:val="13"/>
      </w:numPr>
    </w:pPr>
  </w:style>
  <w:style w:type="paragraph" w:styleId="ListNumber5">
    <w:name w:val="List Number 5"/>
    <w:basedOn w:val="Normal"/>
    <w:uiPriority w:val="99"/>
    <w:semiHidden/>
    <w:unhideWhenUsed/>
    <w:rsid w:val="00333F58"/>
    <w:pPr>
      <w:numPr>
        <w:numId w:val="14"/>
      </w:numPr>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Paragraph"/>
    <w:link w:val="NoSpacingChar"/>
    <w:uiPriority w:val="1"/>
    <w:rsid w:val="00904902"/>
    <w:pPr>
      <w:spacing w:after="0" w:line="240" w:lineRule="auto"/>
    </w:pPr>
    <w:rPr>
      <w:rFonts w:ascii="Segoe UI" w:hAnsi="Segoe UI"/>
      <w:sz w:val="20"/>
    </w:r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aliases w:val="03 Quote"/>
    <w:basedOn w:val="Normal"/>
    <w:next w:val="Normal"/>
    <w:link w:val="QuoteChar"/>
    <w:uiPriority w:val="29"/>
    <w:qFormat/>
    <w:rsid w:val="00FA597A"/>
    <w:rPr>
      <w:i/>
      <w:iCs/>
      <w:color w:val="404040" w:themeColor="text1" w:themeTint="BF"/>
      <w:sz w:val="18"/>
    </w:rPr>
  </w:style>
  <w:style w:type="character" w:customStyle="1" w:styleId="QuoteChar">
    <w:name w:val="Quote Char"/>
    <w:aliases w:val="03 Quote Char"/>
    <w:basedOn w:val="DefaultParagraphFont"/>
    <w:link w:val="Quote"/>
    <w:uiPriority w:val="29"/>
    <w:rsid w:val="00FA597A"/>
    <w:rPr>
      <w:rFonts w:ascii="Segoe UI" w:hAnsi="Segoe UI"/>
      <w:i/>
      <w:iCs/>
      <w:color w:val="404040" w:themeColor="text1" w:themeTint="BF"/>
      <w:sz w:val="18"/>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33F58"/>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Paragraph Char"/>
    <w:basedOn w:val="DefaultParagraphFont"/>
    <w:link w:val="NoSpacing"/>
    <w:uiPriority w:val="1"/>
    <w:rsid w:val="00904902"/>
    <w:rPr>
      <w:rFonts w:ascii="Segoe UI" w:hAnsi="Segoe UI"/>
      <w:sz w:val="20"/>
    </w:rPr>
  </w:style>
  <w:style w:type="paragraph" w:customStyle="1" w:styleId="02Subheading3">
    <w:name w:val="02 Subheading 3"/>
    <w:next w:val="NormalText"/>
    <w:link w:val="02Subheading3Char"/>
    <w:qFormat/>
    <w:rsid w:val="00FA597A"/>
    <w:pPr>
      <w:spacing w:after="0" w:line="240" w:lineRule="auto"/>
      <w:contextualSpacing/>
      <w:outlineLvl w:val="1"/>
    </w:pPr>
    <w:rPr>
      <w:rFonts w:ascii="Segoe UI" w:hAnsi="Segoe UI" w:cs="Segoe UI"/>
      <w:b/>
      <w:caps/>
      <w:color w:val="595959" w:themeColor="text1" w:themeTint="A6"/>
      <w:sz w:val="20"/>
      <w:szCs w:val="20"/>
      <w:lang w:val="en"/>
    </w:rPr>
  </w:style>
  <w:style w:type="character" w:customStyle="1" w:styleId="02Subheading3Char">
    <w:name w:val="02 Subheading 3 Char"/>
    <w:basedOn w:val="DefaultParagraphFont"/>
    <w:link w:val="02Subheading3"/>
    <w:rsid w:val="00FA597A"/>
    <w:rPr>
      <w:rFonts w:ascii="Segoe UI" w:hAnsi="Segoe UI" w:cs="Segoe UI"/>
      <w:b/>
      <w:caps/>
      <w:color w:val="595959" w:themeColor="text1" w:themeTint="A6"/>
      <w:sz w:val="20"/>
      <w:szCs w:val="20"/>
      <w:lang w:val="en"/>
    </w:rPr>
  </w:style>
  <w:style w:type="paragraph" w:customStyle="1" w:styleId="01Heading1">
    <w:name w:val="01 Heading 1"/>
    <w:basedOn w:val="Heading1"/>
    <w:next w:val="Normal"/>
    <w:link w:val="01Heading1Char"/>
    <w:qFormat/>
    <w:rsid w:val="006705A1"/>
    <w:pPr>
      <w:spacing w:after="140"/>
    </w:pPr>
    <w:rPr>
      <w:rFonts w:ascii="Segoe UI" w:hAnsi="Segoe UI"/>
      <w:b w:val="0"/>
      <w:color w:val="404040" w:themeColor="text1" w:themeTint="BF"/>
      <w:sz w:val="28"/>
    </w:rPr>
  </w:style>
  <w:style w:type="character" w:customStyle="1" w:styleId="01Heading1Char">
    <w:name w:val="01 Heading 1 Char"/>
    <w:basedOn w:val="Heading3Char"/>
    <w:link w:val="01Heading1"/>
    <w:rsid w:val="006705A1"/>
    <w:rPr>
      <w:rFonts w:ascii="Segoe UI" w:eastAsia="HGSoeiKakugothicUB" w:hAnsi="Segoe UI" w:cs="Times New Roman"/>
      <w:bCs/>
      <w:caps/>
      <w:color w:val="404040" w:themeColor="text1" w:themeTint="BF"/>
      <w:spacing w:val="16"/>
      <w:sz w:val="28"/>
      <w:szCs w:val="64"/>
      <w:lang w:eastAsia="en-US"/>
    </w:rPr>
  </w:style>
  <w:style w:type="paragraph" w:customStyle="1" w:styleId="02Subheading1">
    <w:name w:val="02 Subheading 1"/>
    <w:basedOn w:val="Normal"/>
    <w:next w:val="Normal"/>
    <w:link w:val="02Subheading1Char"/>
    <w:qFormat/>
    <w:rsid w:val="00FA597A"/>
    <w:pPr>
      <w:outlineLvl w:val="1"/>
    </w:pPr>
    <w:rPr>
      <w:rFonts w:cs="Segoe UI"/>
      <w:b/>
      <w:caps/>
      <w:color w:val="244061" w:themeColor="accent1" w:themeShade="80"/>
      <w:szCs w:val="20"/>
      <w:lang w:val="en"/>
    </w:rPr>
  </w:style>
  <w:style w:type="character" w:customStyle="1" w:styleId="02Subheading1Char">
    <w:name w:val="02 Subheading 1 Char"/>
    <w:basedOn w:val="DefaultParagraphFont"/>
    <w:link w:val="02Subheading1"/>
    <w:rsid w:val="00FA597A"/>
    <w:rPr>
      <w:rFonts w:ascii="Segoe UI" w:hAnsi="Segoe UI" w:cs="Segoe UI"/>
      <w:b/>
      <w:caps/>
      <w:color w:val="244061" w:themeColor="accent1" w:themeShade="80"/>
      <w:sz w:val="20"/>
      <w:szCs w:val="20"/>
      <w:lang w:val="en"/>
    </w:rPr>
  </w:style>
  <w:style w:type="paragraph" w:customStyle="1" w:styleId="02Subheading2">
    <w:name w:val="02 Subheading 2"/>
    <w:next w:val="Normal"/>
    <w:link w:val="02Subheading2Char"/>
    <w:qFormat/>
    <w:rsid w:val="00FA597A"/>
    <w:pPr>
      <w:spacing w:after="0" w:line="240" w:lineRule="auto"/>
      <w:contextualSpacing/>
      <w:outlineLvl w:val="1"/>
    </w:pPr>
    <w:rPr>
      <w:rFonts w:ascii="Segoe UI" w:hAnsi="Segoe UI" w:cs="Segoe UI"/>
      <w:b/>
      <w:caps/>
      <w:color w:val="F79646" w:themeColor="accent6"/>
      <w:sz w:val="20"/>
      <w:szCs w:val="20"/>
      <w:lang w:val="en"/>
    </w:rPr>
  </w:style>
  <w:style w:type="paragraph" w:customStyle="1" w:styleId="01Heading2">
    <w:name w:val="01 Heading 2"/>
    <w:basedOn w:val="01Heading1"/>
    <w:next w:val="Normal"/>
    <w:link w:val="01Heading2Char"/>
    <w:qFormat/>
    <w:rsid w:val="00C863CC"/>
    <w:rPr>
      <w:color w:val="F79646" w:themeColor="accent6"/>
      <w:lang w:val="en"/>
    </w:rPr>
  </w:style>
  <w:style w:type="character" w:customStyle="1" w:styleId="02Subheading2Char">
    <w:name w:val="02 Subheading 2 Char"/>
    <w:basedOn w:val="02Subheading1Char"/>
    <w:link w:val="02Subheading2"/>
    <w:rsid w:val="00FA597A"/>
    <w:rPr>
      <w:rFonts w:ascii="Segoe UI" w:hAnsi="Segoe UI" w:cs="Segoe UI"/>
      <w:b/>
      <w:caps/>
      <w:color w:val="F79646" w:themeColor="accent6"/>
      <w:sz w:val="20"/>
      <w:szCs w:val="20"/>
      <w:lang w:val="en"/>
    </w:rPr>
  </w:style>
  <w:style w:type="character" w:customStyle="1" w:styleId="01Heading2Char">
    <w:name w:val="01 Heading 2 Char"/>
    <w:basedOn w:val="01Heading1Char"/>
    <w:link w:val="01Heading2"/>
    <w:rsid w:val="00C863CC"/>
    <w:rPr>
      <w:rFonts w:ascii="Segoe UI" w:eastAsia="Malgun Gothic" w:hAnsi="Segoe UI" w:cs="Segoe UI"/>
      <w:bCs/>
      <w:caps/>
      <w:color w:val="F79646" w:themeColor="accent6"/>
      <w:spacing w:val="16"/>
      <w:sz w:val="28"/>
      <w:szCs w:val="30"/>
      <w:lang w:val="en" w:eastAsia="en-US"/>
    </w:rPr>
  </w:style>
  <w:style w:type="paragraph" w:customStyle="1" w:styleId="SubsequentPageTitle">
    <w:name w:val="Subsequent Page Title"/>
    <w:basedOn w:val="Normal"/>
    <w:link w:val="SubsequentPageTitleChar"/>
    <w:rsid w:val="00495C59"/>
    <w:pPr>
      <w:pBdr>
        <w:bottom w:val="single" w:sz="4" w:space="1" w:color="F79646" w:themeColor="accent6"/>
      </w:pBdr>
      <w:tabs>
        <w:tab w:val="center" w:pos="4680"/>
        <w:tab w:val="right" w:pos="9360"/>
      </w:tabs>
      <w:spacing w:line="200" w:lineRule="exact"/>
      <w:ind w:left="630" w:right="540"/>
    </w:pPr>
    <w:rPr>
      <w:rFonts w:ascii="Segoe UI Semibold" w:eastAsia="Malgun Gothic" w:hAnsi="Segoe UI Semibold" w:cs="Segoe UI"/>
      <w:caps/>
      <w:noProof/>
      <w:color w:val="808080" w:themeColor="background1" w:themeShade="80"/>
      <w:spacing w:val="20"/>
      <w:szCs w:val="20"/>
    </w:rPr>
  </w:style>
  <w:style w:type="character" w:customStyle="1" w:styleId="SubsequentPageTitleChar">
    <w:name w:val="Subsequent Page Title Char"/>
    <w:basedOn w:val="DefaultParagraphFont"/>
    <w:link w:val="SubsequentPageTitle"/>
    <w:rsid w:val="00495C59"/>
    <w:rPr>
      <w:rFonts w:ascii="Segoe UI Semibold" w:eastAsia="Malgun Gothic" w:hAnsi="Segoe UI Semibold" w:cs="Segoe UI"/>
      <w:caps/>
      <w:noProof/>
      <w:color w:val="808080" w:themeColor="background1" w:themeShade="80"/>
      <w:spacing w:val="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0688A"/>
    <w:pPr>
      <w:spacing w:after="0" w:line="240" w:lineRule="auto"/>
      <w:contextualSpacing/>
    </w:pPr>
    <w:rPr>
      <w:rFonts w:ascii="Segoe UI" w:hAnsi="Segoe UI"/>
      <w:sz w:val="20"/>
    </w:rPr>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ascii="Segoe UI" w:eastAsia="Malgun Gothic" w:hAnsi="Segoe UI"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unhideWhenUsed/>
    <w:rsid w:val="00333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33F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333F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333F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rsid w:val="00333F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rPr>
      <w:rFonts w:ascii="Segoe UI" w:hAnsi="Segoe UI"/>
      <w:sz w:val="20"/>
    </w:r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paragraph" w:customStyle="1" w:styleId="MilestoneWithinFlow">
    <w:name w:val="Milestone Within Flow"/>
    <w:basedOn w:val="NormalText"/>
    <w:link w:val="MilestoneWithinFlowChar"/>
    <w:rsid w:val="002136A8"/>
    <w:rPr>
      <w:color w:val="376092"/>
    </w:rPr>
  </w:style>
  <w:style w:type="paragraph" w:customStyle="1" w:styleId="Role">
    <w:name w:val="Role"/>
    <w:basedOn w:val="NormalText"/>
    <w:link w:val="RoleChar"/>
    <w:rsid w:val="002D7051"/>
    <w:rPr>
      <w:b/>
    </w:rPr>
  </w:style>
  <w:style w:type="character" w:customStyle="1" w:styleId="MilestoneWithinFlowChar">
    <w:name w:val="Milestone Within Flow Char"/>
    <w:basedOn w:val="NormalTextChar"/>
    <w:link w:val="MilestoneWithinFlow"/>
    <w:rsid w:val="002136A8"/>
    <w:rPr>
      <w:rFonts w:ascii="Segoe UI" w:eastAsia="Franklin Gothic Book" w:hAnsi="Segoe UI" w:cs="Segoe UI"/>
      <w:color w:val="376092"/>
      <w:sz w:val="20"/>
      <w:lang w:eastAsia="en-US"/>
    </w:rPr>
  </w:style>
  <w:style w:type="paragraph" w:customStyle="1" w:styleId="MilestoneRole">
    <w:name w:val="Milestone Role"/>
    <w:basedOn w:val="MilestoneWithinFlow"/>
    <w:link w:val="MilestoneRoleChar"/>
    <w:rsid w:val="002D7051"/>
    <w:rPr>
      <w:b/>
    </w:r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character" w:customStyle="1" w:styleId="MilestoneRoleChar">
    <w:name w:val="Milestone Role Char"/>
    <w:basedOn w:val="MilestoneWithinFlowChar"/>
    <w:link w:val="MilestoneRole"/>
    <w:rsid w:val="002D7051"/>
    <w:rPr>
      <w:rFonts w:ascii="Segoe UI" w:eastAsia="Franklin Gothic Book" w:hAnsi="Segoe UI" w:cs="Segoe UI"/>
      <w:b/>
      <w:color w:val="376092"/>
      <w:sz w:val="20"/>
      <w:lang w:eastAsia="en-US"/>
    </w:r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0Title">
    <w:name w:val="00 Title"/>
    <w:basedOn w:val="Header"/>
    <w:link w:val="00TitleChar"/>
    <w:qFormat/>
    <w:rsid w:val="009E6DEA"/>
    <w:pPr>
      <w:spacing w:before="6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0TitleChar">
    <w:name w:val="00 Title Char"/>
    <w:basedOn w:val="HeaderChar"/>
    <w:link w:val="00Title"/>
    <w:rsid w:val="009E6DEA"/>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szCs w:val="20"/>
    </w:rPr>
  </w:style>
  <w:style w:type="paragraph" w:customStyle="1" w:styleId="NotesBoxHeadingWhiteonOrange">
    <w:name w:val="Notes Box Heading (White on Orange)"/>
    <w:basedOn w:val="Normal"/>
    <w:link w:val="NotesBoxHeadingWhiteonOrangeChar"/>
    <w:rsid w:val="003D1B7B"/>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333F58"/>
    <w:rPr>
      <w:b/>
      <w:bCs/>
      <w:color w:val="4F81BD" w:themeColor="accent1"/>
      <w:sz w:val="18"/>
      <w:szCs w:val="18"/>
    </w:rPr>
  </w:style>
  <w:style w:type="paragraph" w:styleId="Closing">
    <w:name w:val="Closing"/>
    <w:basedOn w:val="Normal"/>
    <w:link w:val="ClosingChar"/>
    <w:uiPriority w:val="99"/>
    <w:semiHidden/>
    <w:unhideWhenUsed/>
    <w:rsid w:val="00333F58"/>
    <w:pPr>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rPr>
      <w:szCs w:val="20"/>
    </w:r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rPr>
      <w:szCs w:val="20"/>
    </w:r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33F58"/>
    <w:rPr>
      <w:szCs w:val="20"/>
    </w:r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3F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3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3F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3F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rPr>
      <w:rFonts w:ascii="Consolas" w:hAnsi="Consolas"/>
      <w:szCs w:val="20"/>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ind w:left="220" w:hanging="220"/>
    </w:pPr>
  </w:style>
  <w:style w:type="paragraph" w:styleId="Index2">
    <w:name w:val="index 2"/>
    <w:basedOn w:val="Normal"/>
    <w:next w:val="Normal"/>
    <w:autoRedefine/>
    <w:uiPriority w:val="99"/>
    <w:semiHidden/>
    <w:unhideWhenUsed/>
    <w:rsid w:val="00333F58"/>
    <w:pPr>
      <w:ind w:left="440" w:hanging="220"/>
    </w:pPr>
  </w:style>
  <w:style w:type="paragraph" w:styleId="Index3">
    <w:name w:val="index 3"/>
    <w:basedOn w:val="Normal"/>
    <w:next w:val="Normal"/>
    <w:autoRedefine/>
    <w:uiPriority w:val="99"/>
    <w:semiHidden/>
    <w:unhideWhenUsed/>
    <w:rsid w:val="00333F58"/>
    <w:pPr>
      <w:ind w:left="660" w:hanging="220"/>
    </w:pPr>
  </w:style>
  <w:style w:type="paragraph" w:styleId="Index4">
    <w:name w:val="index 4"/>
    <w:basedOn w:val="Normal"/>
    <w:next w:val="Normal"/>
    <w:autoRedefine/>
    <w:uiPriority w:val="99"/>
    <w:semiHidden/>
    <w:unhideWhenUsed/>
    <w:rsid w:val="00333F58"/>
    <w:pPr>
      <w:ind w:left="880" w:hanging="220"/>
    </w:pPr>
  </w:style>
  <w:style w:type="paragraph" w:styleId="Index5">
    <w:name w:val="index 5"/>
    <w:basedOn w:val="Normal"/>
    <w:next w:val="Normal"/>
    <w:autoRedefine/>
    <w:uiPriority w:val="99"/>
    <w:semiHidden/>
    <w:unhideWhenUsed/>
    <w:rsid w:val="00333F58"/>
    <w:pPr>
      <w:ind w:left="1100" w:hanging="220"/>
    </w:pPr>
  </w:style>
  <w:style w:type="paragraph" w:styleId="Index6">
    <w:name w:val="index 6"/>
    <w:basedOn w:val="Normal"/>
    <w:next w:val="Normal"/>
    <w:autoRedefine/>
    <w:uiPriority w:val="99"/>
    <w:semiHidden/>
    <w:unhideWhenUsed/>
    <w:rsid w:val="00333F58"/>
    <w:pPr>
      <w:ind w:left="1320" w:hanging="220"/>
    </w:pPr>
  </w:style>
  <w:style w:type="paragraph" w:styleId="Index7">
    <w:name w:val="index 7"/>
    <w:basedOn w:val="Normal"/>
    <w:next w:val="Normal"/>
    <w:autoRedefine/>
    <w:uiPriority w:val="99"/>
    <w:semiHidden/>
    <w:unhideWhenUsed/>
    <w:rsid w:val="00333F58"/>
    <w:pPr>
      <w:ind w:left="1540" w:hanging="220"/>
    </w:pPr>
  </w:style>
  <w:style w:type="paragraph" w:styleId="Index8">
    <w:name w:val="index 8"/>
    <w:basedOn w:val="Normal"/>
    <w:next w:val="Normal"/>
    <w:autoRedefine/>
    <w:uiPriority w:val="99"/>
    <w:semiHidden/>
    <w:unhideWhenUsed/>
    <w:rsid w:val="00333F58"/>
    <w:pPr>
      <w:ind w:left="1760" w:hanging="220"/>
    </w:pPr>
  </w:style>
  <w:style w:type="paragraph" w:styleId="Index9">
    <w:name w:val="index 9"/>
    <w:basedOn w:val="Normal"/>
    <w:next w:val="Normal"/>
    <w:autoRedefine/>
    <w:uiPriority w:val="99"/>
    <w:semiHidden/>
    <w:unhideWhenUsed/>
    <w:rsid w:val="00333F58"/>
    <w:pPr>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pPr>
  </w:style>
  <w:style w:type="paragraph" w:styleId="List2">
    <w:name w:val="List 2"/>
    <w:basedOn w:val="Normal"/>
    <w:uiPriority w:val="99"/>
    <w:semiHidden/>
    <w:unhideWhenUsed/>
    <w:rsid w:val="00333F58"/>
    <w:pPr>
      <w:ind w:left="720" w:hanging="360"/>
    </w:pPr>
  </w:style>
  <w:style w:type="paragraph" w:styleId="List3">
    <w:name w:val="List 3"/>
    <w:basedOn w:val="Normal"/>
    <w:uiPriority w:val="99"/>
    <w:semiHidden/>
    <w:unhideWhenUsed/>
    <w:rsid w:val="00333F58"/>
    <w:pPr>
      <w:ind w:left="1080" w:hanging="360"/>
    </w:pPr>
  </w:style>
  <w:style w:type="paragraph" w:styleId="List4">
    <w:name w:val="List 4"/>
    <w:basedOn w:val="Normal"/>
    <w:uiPriority w:val="99"/>
    <w:semiHidden/>
    <w:unhideWhenUsed/>
    <w:rsid w:val="00333F58"/>
    <w:pPr>
      <w:ind w:left="1440" w:hanging="360"/>
    </w:pPr>
  </w:style>
  <w:style w:type="paragraph" w:styleId="List5">
    <w:name w:val="List 5"/>
    <w:basedOn w:val="Normal"/>
    <w:uiPriority w:val="99"/>
    <w:semiHidden/>
    <w:unhideWhenUsed/>
    <w:rsid w:val="00333F58"/>
    <w:pPr>
      <w:ind w:left="1800" w:hanging="360"/>
    </w:pPr>
  </w:style>
  <w:style w:type="paragraph" w:styleId="ListBullet">
    <w:name w:val="List Bullet"/>
    <w:basedOn w:val="Normal"/>
    <w:uiPriority w:val="99"/>
    <w:semiHidden/>
    <w:unhideWhenUsed/>
    <w:rsid w:val="00333F58"/>
    <w:pPr>
      <w:numPr>
        <w:numId w:val="5"/>
      </w:numPr>
    </w:pPr>
  </w:style>
  <w:style w:type="paragraph" w:styleId="ListBullet2">
    <w:name w:val="List Bullet 2"/>
    <w:basedOn w:val="Normal"/>
    <w:uiPriority w:val="99"/>
    <w:semiHidden/>
    <w:unhideWhenUsed/>
    <w:rsid w:val="00333F58"/>
    <w:pPr>
      <w:numPr>
        <w:numId w:val="6"/>
      </w:numPr>
    </w:pPr>
  </w:style>
  <w:style w:type="paragraph" w:styleId="ListBullet3">
    <w:name w:val="List Bullet 3"/>
    <w:basedOn w:val="Normal"/>
    <w:uiPriority w:val="99"/>
    <w:semiHidden/>
    <w:unhideWhenUsed/>
    <w:rsid w:val="00333F58"/>
    <w:pPr>
      <w:numPr>
        <w:numId w:val="7"/>
      </w:numPr>
    </w:pPr>
  </w:style>
  <w:style w:type="paragraph" w:styleId="ListBullet4">
    <w:name w:val="List Bullet 4"/>
    <w:basedOn w:val="Normal"/>
    <w:uiPriority w:val="99"/>
    <w:semiHidden/>
    <w:unhideWhenUsed/>
    <w:rsid w:val="00333F58"/>
    <w:pPr>
      <w:numPr>
        <w:numId w:val="8"/>
      </w:numPr>
    </w:pPr>
  </w:style>
  <w:style w:type="paragraph" w:styleId="ListBullet5">
    <w:name w:val="List Bullet 5"/>
    <w:basedOn w:val="Normal"/>
    <w:uiPriority w:val="99"/>
    <w:semiHidden/>
    <w:unhideWhenUsed/>
    <w:rsid w:val="00333F58"/>
    <w:pPr>
      <w:numPr>
        <w:numId w:val="9"/>
      </w:numPr>
    </w:pPr>
  </w:style>
  <w:style w:type="paragraph" w:styleId="ListContinue">
    <w:name w:val="List Continue"/>
    <w:basedOn w:val="Normal"/>
    <w:uiPriority w:val="99"/>
    <w:semiHidden/>
    <w:unhideWhenUsed/>
    <w:rsid w:val="00333F58"/>
    <w:pPr>
      <w:spacing w:after="120"/>
      <w:ind w:left="360"/>
    </w:pPr>
  </w:style>
  <w:style w:type="paragraph" w:styleId="ListContinue2">
    <w:name w:val="List Continue 2"/>
    <w:basedOn w:val="Normal"/>
    <w:uiPriority w:val="99"/>
    <w:semiHidden/>
    <w:unhideWhenUsed/>
    <w:rsid w:val="00333F58"/>
    <w:pPr>
      <w:spacing w:after="120"/>
      <w:ind w:left="720"/>
    </w:pPr>
  </w:style>
  <w:style w:type="paragraph" w:styleId="ListContinue3">
    <w:name w:val="List Continue 3"/>
    <w:basedOn w:val="Normal"/>
    <w:uiPriority w:val="99"/>
    <w:semiHidden/>
    <w:unhideWhenUsed/>
    <w:rsid w:val="00333F58"/>
    <w:pPr>
      <w:spacing w:after="120"/>
      <w:ind w:left="1080"/>
    </w:pPr>
  </w:style>
  <w:style w:type="paragraph" w:styleId="ListContinue4">
    <w:name w:val="List Continue 4"/>
    <w:basedOn w:val="Normal"/>
    <w:uiPriority w:val="99"/>
    <w:semiHidden/>
    <w:unhideWhenUsed/>
    <w:rsid w:val="00333F58"/>
    <w:pPr>
      <w:spacing w:after="120"/>
      <w:ind w:left="1440"/>
    </w:pPr>
  </w:style>
  <w:style w:type="paragraph" w:styleId="ListContinue5">
    <w:name w:val="List Continue 5"/>
    <w:basedOn w:val="Normal"/>
    <w:uiPriority w:val="99"/>
    <w:semiHidden/>
    <w:unhideWhenUsed/>
    <w:rsid w:val="00333F58"/>
    <w:pPr>
      <w:spacing w:after="120"/>
      <w:ind w:left="1800"/>
    </w:pPr>
  </w:style>
  <w:style w:type="paragraph" w:styleId="ListNumber">
    <w:name w:val="List Number"/>
    <w:basedOn w:val="Normal"/>
    <w:uiPriority w:val="99"/>
    <w:semiHidden/>
    <w:unhideWhenUsed/>
    <w:rsid w:val="00333F58"/>
    <w:pPr>
      <w:numPr>
        <w:numId w:val="10"/>
      </w:numPr>
    </w:pPr>
  </w:style>
  <w:style w:type="paragraph" w:styleId="ListNumber2">
    <w:name w:val="List Number 2"/>
    <w:basedOn w:val="Normal"/>
    <w:uiPriority w:val="99"/>
    <w:semiHidden/>
    <w:unhideWhenUsed/>
    <w:rsid w:val="00333F58"/>
    <w:pPr>
      <w:numPr>
        <w:numId w:val="11"/>
      </w:numPr>
    </w:pPr>
  </w:style>
  <w:style w:type="paragraph" w:styleId="ListNumber3">
    <w:name w:val="List Number 3"/>
    <w:basedOn w:val="Normal"/>
    <w:uiPriority w:val="99"/>
    <w:semiHidden/>
    <w:unhideWhenUsed/>
    <w:rsid w:val="00333F58"/>
    <w:pPr>
      <w:numPr>
        <w:numId w:val="12"/>
      </w:numPr>
    </w:pPr>
  </w:style>
  <w:style w:type="paragraph" w:styleId="ListNumber4">
    <w:name w:val="List Number 4"/>
    <w:basedOn w:val="Normal"/>
    <w:uiPriority w:val="99"/>
    <w:semiHidden/>
    <w:unhideWhenUsed/>
    <w:rsid w:val="00333F58"/>
    <w:pPr>
      <w:numPr>
        <w:numId w:val="13"/>
      </w:numPr>
    </w:pPr>
  </w:style>
  <w:style w:type="paragraph" w:styleId="ListNumber5">
    <w:name w:val="List Number 5"/>
    <w:basedOn w:val="Normal"/>
    <w:uiPriority w:val="99"/>
    <w:semiHidden/>
    <w:unhideWhenUsed/>
    <w:rsid w:val="00333F58"/>
    <w:pPr>
      <w:numPr>
        <w:numId w:val="14"/>
      </w:numPr>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Paragraph"/>
    <w:link w:val="NoSpacingChar"/>
    <w:uiPriority w:val="1"/>
    <w:rsid w:val="00904902"/>
    <w:pPr>
      <w:spacing w:after="0" w:line="240" w:lineRule="auto"/>
    </w:pPr>
    <w:rPr>
      <w:rFonts w:ascii="Segoe UI" w:hAnsi="Segoe UI"/>
      <w:sz w:val="20"/>
    </w:r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aliases w:val="03 Quote"/>
    <w:basedOn w:val="Normal"/>
    <w:next w:val="Normal"/>
    <w:link w:val="QuoteChar"/>
    <w:uiPriority w:val="29"/>
    <w:qFormat/>
    <w:rsid w:val="00FA597A"/>
    <w:rPr>
      <w:i/>
      <w:iCs/>
      <w:color w:val="404040" w:themeColor="text1" w:themeTint="BF"/>
      <w:sz w:val="18"/>
    </w:rPr>
  </w:style>
  <w:style w:type="character" w:customStyle="1" w:styleId="QuoteChar">
    <w:name w:val="Quote Char"/>
    <w:aliases w:val="03 Quote Char"/>
    <w:basedOn w:val="DefaultParagraphFont"/>
    <w:link w:val="Quote"/>
    <w:uiPriority w:val="29"/>
    <w:rsid w:val="00FA597A"/>
    <w:rPr>
      <w:rFonts w:ascii="Segoe UI" w:hAnsi="Segoe UI"/>
      <w:i/>
      <w:iCs/>
      <w:color w:val="404040" w:themeColor="text1" w:themeTint="BF"/>
      <w:sz w:val="18"/>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33F58"/>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Paragraph Char"/>
    <w:basedOn w:val="DefaultParagraphFont"/>
    <w:link w:val="NoSpacing"/>
    <w:uiPriority w:val="1"/>
    <w:rsid w:val="00904902"/>
    <w:rPr>
      <w:rFonts w:ascii="Segoe UI" w:hAnsi="Segoe UI"/>
      <w:sz w:val="20"/>
    </w:rPr>
  </w:style>
  <w:style w:type="paragraph" w:customStyle="1" w:styleId="02Subheading3">
    <w:name w:val="02 Subheading 3"/>
    <w:next w:val="NormalText"/>
    <w:link w:val="02Subheading3Char"/>
    <w:qFormat/>
    <w:rsid w:val="00FA597A"/>
    <w:pPr>
      <w:spacing w:after="0" w:line="240" w:lineRule="auto"/>
      <w:contextualSpacing/>
      <w:outlineLvl w:val="1"/>
    </w:pPr>
    <w:rPr>
      <w:rFonts w:ascii="Segoe UI" w:hAnsi="Segoe UI" w:cs="Segoe UI"/>
      <w:b/>
      <w:caps/>
      <w:color w:val="595959" w:themeColor="text1" w:themeTint="A6"/>
      <w:sz w:val="20"/>
      <w:szCs w:val="20"/>
      <w:lang w:val="en"/>
    </w:rPr>
  </w:style>
  <w:style w:type="character" w:customStyle="1" w:styleId="02Subheading3Char">
    <w:name w:val="02 Subheading 3 Char"/>
    <w:basedOn w:val="DefaultParagraphFont"/>
    <w:link w:val="02Subheading3"/>
    <w:rsid w:val="00FA597A"/>
    <w:rPr>
      <w:rFonts w:ascii="Segoe UI" w:hAnsi="Segoe UI" w:cs="Segoe UI"/>
      <w:b/>
      <w:caps/>
      <w:color w:val="595959" w:themeColor="text1" w:themeTint="A6"/>
      <w:sz w:val="20"/>
      <w:szCs w:val="20"/>
      <w:lang w:val="en"/>
    </w:rPr>
  </w:style>
  <w:style w:type="paragraph" w:customStyle="1" w:styleId="01Heading1">
    <w:name w:val="01 Heading 1"/>
    <w:basedOn w:val="Heading1"/>
    <w:next w:val="Normal"/>
    <w:link w:val="01Heading1Char"/>
    <w:qFormat/>
    <w:rsid w:val="006705A1"/>
    <w:pPr>
      <w:spacing w:after="140"/>
    </w:pPr>
    <w:rPr>
      <w:rFonts w:ascii="Segoe UI" w:hAnsi="Segoe UI"/>
      <w:b w:val="0"/>
      <w:color w:val="404040" w:themeColor="text1" w:themeTint="BF"/>
      <w:sz w:val="28"/>
    </w:rPr>
  </w:style>
  <w:style w:type="character" w:customStyle="1" w:styleId="01Heading1Char">
    <w:name w:val="01 Heading 1 Char"/>
    <w:basedOn w:val="Heading3Char"/>
    <w:link w:val="01Heading1"/>
    <w:rsid w:val="006705A1"/>
    <w:rPr>
      <w:rFonts w:ascii="Segoe UI" w:eastAsia="HGSoeiKakugothicUB" w:hAnsi="Segoe UI" w:cs="Times New Roman"/>
      <w:bCs/>
      <w:caps/>
      <w:color w:val="404040" w:themeColor="text1" w:themeTint="BF"/>
      <w:spacing w:val="16"/>
      <w:sz w:val="28"/>
      <w:szCs w:val="64"/>
      <w:lang w:eastAsia="en-US"/>
    </w:rPr>
  </w:style>
  <w:style w:type="paragraph" w:customStyle="1" w:styleId="02Subheading1">
    <w:name w:val="02 Subheading 1"/>
    <w:basedOn w:val="Normal"/>
    <w:next w:val="Normal"/>
    <w:link w:val="02Subheading1Char"/>
    <w:qFormat/>
    <w:rsid w:val="00FA597A"/>
    <w:pPr>
      <w:outlineLvl w:val="1"/>
    </w:pPr>
    <w:rPr>
      <w:rFonts w:cs="Segoe UI"/>
      <w:b/>
      <w:caps/>
      <w:color w:val="244061" w:themeColor="accent1" w:themeShade="80"/>
      <w:szCs w:val="20"/>
      <w:lang w:val="en"/>
    </w:rPr>
  </w:style>
  <w:style w:type="character" w:customStyle="1" w:styleId="02Subheading1Char">
    <w:name w:val="02 Subheading 1 Char"/>
    <w:basedOn w:val="DefaultParagraphFont"/>
    <w:link w:val="02Subheading1"/>
    <w:rsid w:val="00FA597A"/>
    <w:rPr>
      <w:rFonts w:ascii="Segoe UI" w:hAnsi="Segoe UI" w:cs="Segoe UI"/>
      <w:b/>
      <w:caps/>
      <w:color w:val="244061" w:themeColor="accent1" w:themeShade="80"/>
      <w:sz w:val="20"/>
      <w:szCs w:val="20"/>
      <w:lang w:val="en"/>
    </w:rPr>
  </w:style>
  <w:style w:type="paragraph" w:customStyle="1" w:styleId="02Subheading2">
    <w:name w:val="02 Subheading 2"/>
    <w:next w:val="Normal"/>
    <w:link w:val="02Subheading2Char"/>
    <w:qFormat/>
    <w:rsid w:val="00FA597A"/>
    <w:pPr>
      <w:spacing w:after="0" w:line="240" w:lineRule="auto"/>
      <w:contextualSpacing/>
      <w:outlineLvl w:val="1"/>
    </w:pPr>
    <w:rPr>
      <w:rFonts w:ascii="Segoe UI" w:hAnsi="Segoe UI" w:cs="Segoe UI"/>
      <w:b/>
      <w:caps/>
      <w:color w:val="F79646" w:themeColor="accent6"/>
      <w:sz w:val="20"/>
      <w:szCs w:val="20"/>
      <w:lang w:val="en"/>
    </w:rPr>
  </w:style>
  <w:style w:type="paragraph" w:customStyle="1" w:styleId="01Heading2">
    <w:name w:val="01 Heading 2"/>
    <w:basedOn w:val="01Heading1"/>
    <w:next w:val="Normal"/>
    <w:link w:val="01Heading2Char"/>
    <w:qFormat/>
    <w:rsid w:val="00C863CC"/>
    <w:rPr>
      <w:color w:val="F79646" w:themeColor="accent6"/>
      <w:lang w:val="en"/>
    </w:rPr>
  </w:style>
  <w:style w:type="character" w:customStyle="1" w:styleId="02Subheading2Char">
    <w:name w:val="02 Subheading 2 Char"/>
    <w:basedOn w:val="02Subheading1Char"/>
    <w:link w:val="02Subheading2"/>
    <w:rsid w:val="00FA597A"/>
    <w:rPr>
      <w:rFonts w:ascii="Segoe UI" w:hAnsi="Segoe UI" w:cs="Segoe UI"/>
      <w:b/>
      <w:caps/>
      <w:color w:val="F79646" w:themeColor="accent6"/>
      <w:sz w:val="20"/>
      <w:szCs w:val="20"/>
      <w:lang w:val="en"/>
    </w:rPr>
  </w:style>
  <w:style w:type="character" w:customStyle="1" w:styleId="01Heading2Char">
    <w:name w:val="01 Heading 2 Char"/>
    <w:basedOn w:val="01Heading1Char"/>
    <w:link w:val="01Heading2"/>
    <w:rsid w:val="00C863CC"/>
    <w:rPr>
      <w:rFonts w:ascii="Segoe UI" w:eastAsia="Malgun Gothic" w:hAnsi="Segoe UI" w:cs="Segoe UI"/>
      <w:bCs/>
      <w:caps/>
      <w:color w:val="F79646" w:themeColor="accent6"/>
      <w:spacing w:val="16"/>
      <w:sz w:val="28"/>
      <w:szCs w:val="30"/>
      <w:lang w:val="en" w:eastAsia="en-US"/>
    </w:rPr>
  </w:style>
  <w:style w:type="paragraph" w:customStyle="1" w:styleId="SubsequentPageTitle">
    <w:name w:val="Subsequent Page Title"/>
    <w:basedOn w:val="Normal"/>
    <w:link w:val="SubsequentPageTitleChar"/>
    <w:rsid w:val="00495C59"/>
    <w:pPr>
      <w:pBdr>
        <w:bottom w:val="single" w:sz="4" w:space="1" w:color="F79646" w:themeColor="accent6"/>
      </w:pBdr>
      <w:tabs>
        <w:tab w:val="center" w:pos="4680"/>
        <w:tab w:val="right" w:pos="9360"/>
      </w:tabs>
      <w:spacing w:line="200" w:lineRule="exact"/>
      <w:ind w:left="630" w:right="540"/>
    </w:pPr>
    <w:rPr>
      <w:rFonts w:ascii="Segoe UI Semibold" w:eastAsia="Malgun Gothic" w:hAnsi="Segoe UI Semibold" w:cs="Segoe UI"/>
      <w:caps/>
      <w:noProof/>
      <w:color w:val="808080" w:themeColor="background1" w:themeShade="80"/>
      <w:spacing w:val="20"/>
      <w:szCs w:val="20"/>
    </w:rPr>
  </w:style>
  <w:style w:type="character" w:customStyle="1" w:styleId="SubsequentPageTitleChar">
    <w:name w:val="Subsequent Page Title Char"/>
    <w:basedOn w:val="DefaultParagraphFont"/>
    <w:link w:val="SubsequentPageTitle"/>
    <w:rsid w:val="00495C59"/>
    <w:rPr>
      <w:rFonts w:ascii="Segoe UI Semibold" w:eastAsia="Malgun Gothic" w:hAnsi="Segoe UI Semibold" w:cs="Segoe UI"/>
      <w:caps/>
      <w:noProof/>
      <w:color w:val="808080" w:themeColor="background1" w:themeShade="80"/>
      <w:spacing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6F1F21BA</Template>
  <TotalTime>0</TotalTime>
  <Pages>2</Pages>
  <Words>1010</Words>
  <Characters>5327</Characters>
  <Application>Microsoft Office Word</Application>
  <DocSecurity>0</DocSecurity>
  <Lines>96</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2016-11-04T19:19:00Z</dcterms:created>
  <dcterms:modified xsi:type="dcterms:W3CDTF">2016-11-16T19:30:00Z</dcterms:modified>
</cp:coreProperties>
</file>