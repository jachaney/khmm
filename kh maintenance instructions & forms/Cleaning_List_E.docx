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73" w:rsidRDefault="00176F73" w:rsidP="00F12935">
      <w:pPr>
        <w:pStyle w:val="06Text"/>
        <w:spacing w:before="0"/>
        <w:jc w:val="both"/>
        <w:rPr>
          <w:sz w:val="18"/>
        </w:rPr>
      </w:pPr>
      <w:bookmarkStart w:id="0" w:name="_GoBack"/>
      <w:bookmarkEnd w:id="0"/>
      <w:r w:rsidRPr="00176F73">
        <w:rPr>
          <w:rStyle w:val="04FieldLabelChar"/>
          <w:sz w:val="18"/>
        </w:rPr>
        <w:t>NOTE:</w:t>
      </w:r>
      <w:r w:rsidRPr="00176F73">
        <w:rPr>
          <w:sz w:val="18"/>
        </w:rPr>
        <w:t xml:space="preserve"> </w:t>
      </w:r>
      <w:r w:rsidR="00F12935">
        <w:rPr>
          <w:sz w:val="18"/>
        </w:rPr>
        <w:t xml:space="preserve">Please use this </w:t>
      </w:r>
      <w:r w:rsidR="0032746A">
        <w:rPr>
          <w:sz w:val="18"/>
        </w:rPr>
        <w:t>che</w:t>
      </w:r>
      <w:r w:rsidR="006B6D8F">
        <w:rPr>
          <w:sz w:val="18"/>
        </w:rPr>
        <w:t>c</w:t>
      </w:r>
      <w:r w:rsidR="0032746A">
        <w:rPr>
          <w:sz w:val="18"/>
        </w:rPr>
        <w:t>k</w:t>
      </w:r>
      <w:r w:rsidR="00F12935">
        <w:rPr>
          <w:sz w:val="18"/>
        </w:rPr>
        <w:t>list to confirm that all recommended care items have been completed as scheduled. Any areas of concern should be reported to those responsible for coor</w:t>
      </w:r>
      <w:r w:rsidR="007A6957">
        <w:rPr>
          <w:sz w:val="18"/>
        </w:rPr>
        <w:t>dinating maintenance activity.</w:t>
      </w:r>
    </w:p>
    <w:p w:rsidR="00176F73" w:rsidRPr="00176F73" w:rsidRDefault="00176F73" w:rsidP="00176F73">
      <w:pPr>
        <w:pStyle w:val="06Text"/>
        <w:spacing w:before="0"/>
        <w:rPr>
          <w:sz w:val="18"/>
        </w:rPr>
      </w:pPr>
    </w:p>
    <w:tbl>
      <w:tblPr>
        <w:tblStyle w:val="TableGrid"/>
        <w:tblW w:w="10080" w:type="dxa"/>
        <w:tblInd w:w="108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921E10" w:rsidRPr="00921E10" w:rsidTr="00435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vAlign w:val="bottom"/>
          </w:tcPr>
          <w:p w:rsidR="00921E10" w:rsidRPr="00921E10" w:rsidRDefault="00921E10" w:rsidP="00435D85">
            <w:pPr>
              <w:pStyle w:val="03Header"/>
              <w:spacing w:after="0"/>
            </w:pPr>
            <w:r w:rsidRPr="00921E10">
              <w:t>AFTER EVERY MEETING</w:t>
            </w:r>
          </w:p>
        </w:tc>
      </w:tr>
      <w:tr w:rsidR="00921E10" w:rsidRPr="00921E10" w:rsidTr="0017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Straighten </w:t>
            </w:r>
            <w:r w:rsidR="006B6D8F" w:rsidRPr="00921E10">
              <w:t>chairs and row seating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Tidy </w:t>
            </w:r>
            <w:r w:rsidR="006B6D8F" w:rsidRPr="00921E10">
              <w:t>restrooms and check supplies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Empty </w:t>
            </w:r>
            <w:r w:rsidR="006B6D8F" w:rsidRPr="00921E10">
              <w:t>trash receptacles as needed</w:t>
            </w:r>
          </w:p>
          <w:p w:rsidR="00921E10" w:rsidRPr="00921E10" w:rsidRDefault="00921E10" w:rsidP="00D44EF1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Vacuum </w:t>
            </w:r>
            <w:r w:rsidR="006B6D8F" w:rsidRPr="00921E10">
              <w:t>carpets in high traffic areas</w:t>
            </w:r>
          </w:p>
        </w:tc>
      </w:tr>
    </w:tbl>
    <w:p w:rsidR="00921E10" w:rsidRPr="00921E10" w:rsidRDefault="00921E10" w:rsidP="00921E10">
      <w:pPr>
        <w:pStyle w:val="06Text"/>
      </w:pPr>
    </w:p>
    <w:tbl>
      <w:tblPr>
        <w:tblStyle w:val="TableGrid"/>
        <w:tblW w:w="0" w:type="auto"/>
        <w:tblInd w:w="108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921E10" w:rsidRPr="00921E10" w:rsidTr="00435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vAlign w:val="bottom"/>
          </w:tcPr>
          <w:p w:rsidR="00921E10" w:rsidRPr="00921E10" w:rsidRDefault="00921E10" w:rsidP="007A6957">
            <w:pPr>
              <w:pStyle w:val="03Header"/>
              <w:spacing w:after="0"/>
            </w:pPr>
            <w:r w:rsidRPr="00921E10">
              <w:t>WEEKLY CARE – INTERIOR/EXTERIOR</w:t>
            </w:r>
          </w:p>
        </w:tc>
      </w:tr>
      <w:tr w:rsidR="00921E10" w:rsidRPr="00921E10" w:rsidTr="0092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Clean </w:t>
            </w:r>
            <w:r w:rsidR="006B6D8F" w:rsidRPr="00921E10">
              <w:t>glass and mirrors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Dust </w:t>
            </w:r>
            <w:r w:rsidR="006B6D8F" w:rsidRPr="00921E10">
              <w:t>countertops</w:t>
            </w:r>
            <w:r w:rsidR="006B6D8F">
              <w:t xml:space="preserve">, </w:t>
            </w:r>
            <w:r w:rsidR="006B6D8F" w:rsidRPr="00921E10">
              <w:t>furniture</w:t>
            </w:r>
            <w:r w:rsidR="006B6D8F">
              <w:t>, window blinds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Replenish </w:t>
            </w:r>
            <w:r w:rsidR="006B6D8F">
              <w:t>s</w:t>
            </w:r>
            <w:r w:rsidRPr="006B6D8F">
              <w:t>upplies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Clean </w:t>
            </w:r>
            <w:r w:rsidR="006B6D8F">
              <w:t>b</w:t>
            </w:r>
            <w:r w:rsidR="006B6D8F" w:rsidRPr="00921E10">
              <w:t xml:space="preserve">athroom </w:t>
            </w:r>
            <w:r w:rsidR="006B6D8F">
              <w:t>s</w:t>
            </w:r>
            <w:r w:rsidR="006B6D8F" w:rsidRPr="00921E10">
              <w:t>inks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Clean </w:t>
            </w:r>
            <w:r w:rsidR="006B6D8F">
              <w:t>t</w:t>
            </w:r>
            <w:r w:rsidR="006B6D8F" w:rsidRPr="00921E10">
              <w:t xml:space="preserve">oilets </w:t>
            </w:r>
            <w:r w:rsidRPr="00921E10">
              <w:t xml:space="preserve">and </w:t>
            </w:r>
            <w:r w:rsidR="006B6D8F">
              <w:t>u</w:t>
            </w:r>
            <w:r w:rsidR="006B6D8F" w:rsidRPr="00921E10">
              <w:t>rinals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Wipe </w:t>
            </w:r>
            <w:r w:rsidR="006B6D8F">
              <w:t>d</w:t>
            </w:r>
            <w:r w:rsidR="006B6D8F" w:rsidRPr="00921E10">
              <w:t xml:space="preserve">own </w:t>
            </w:r>
            <w:r w:rsidR="006B6D8F">
              <w:t>b</w:t>
            </w:r>
            <w:r w:rsidR="006B6D8F" w:rsidRPr="00921E10">
              <w:t xml:space="preserve">athroom </w:t>
            </w:r>
            <w:r w:rsidR="006B6D8F">
              <w:t>w</w:t>
            </w:r>
            <w:r w:rsidR="006B6D8F" w:rsidRPr="00921E10">
              <w:t xml:space="preserve">all </w:t>
            </w:r>
            <w:r w:rsidR="006B6D8F">
              <w:t>t</w:t>
            </w:r>
            <w:r w:rsidR="006B6D8F" w:rsidRPr="00921E10">
              <w:t xml:space="preserve">ile </w:t>
            </w:r>
            <w:r w:rsidRPr="00921E10">
              <w:t xml:space="preserve">and </w:t>
            </w:r>
            <w:r w:rsidR="006B6D8F">
              <w:t>s</w:t>
            </w:r>
            <w:r w:rsidRPr="00921E10">
              <w:t xml:space="preserve">tall </w:t>
            </w:r>
            <w:r w:rsidR="006B6D8F">
              <w:t>d</w:t>
            </w:r>
            <w:r w:rsidR="006B6D8F" w:rsidRPr="00921E10">
              <w:t>oors</w:t>
            </w:r>
          </w:p>
          <w:p w:rsidR="00921E10" w:rsidRPr="00921E10" w:rsidRDefault="00F12935" w:rsidP="00921E10">
            <w:pPr>
              <w:pStyle w:val="06Text"/>
              <w:numPr>
                <w:ilvl w:val="0"/>
                <w:numId w:val="33"/>
              </w:numPr>
            </w:pPr>
            <w:r>
              <w:t xml:space="preserve">Thoroughly </w:t>
            </w:r>
            <w:r w:rsidR="006B6D8F">
              <w:t>v</w:t>
            </w:r>
            <w:r w:rsidR="006B6D8F" w:rsidRPr="00921E10">
              <w:t xml:space="preserve">acuum </w:t>
            </w:r>
            <w:r w:rsidR="006B6D8F">
              <w:t>all c</w:t>
            </w:r>
            <w:r w:rsidR="00C20D6E">
              <w:t>arpets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Sweep </w:t>
            </w:r>
            <w:r w:rsidR="006B6D8F">
              <w:t>f</w:t>
            </w:r>
            <w:r w:rsidR="006B6D8F" w:rsidRPr="00921E10">
              <w:t>loors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Mop </w:t>
            </w:r>
            <w:r w:rsidR="006B6D8F">
              <w:t>t</w:t>
            </w:r>
            <w:r w:rsidR="006B6D8F" w:rsidRPr="00921E10">
              <w:t xml:space="preserve">ile </w:t>
            </w:r>
            <w:r w:rsidR="006B6D8F">
              <w:t>f</w:t>
            </w:r>
            <w:r w:rsidR="006B6D8F" w:rsidRPr="00921E10">
              <w:t>loors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Empty </w:t>
            </w:r>
            <w:r w:rsidR="006B6D8F">
              <w:t>t</w:t>
            </w:r>
            <w:r w:rsidR="00C20D6E">
              <w:t>rash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Organize </w:t>
            </w:r>
            <w:r w:rsidR="006B6D8F">
              <w:t>s</w:t>
            </w:r>
            <w:r w:rsidR="006B6D8F" w:rsidRPr="00921E10">
              <w:t xml:space="preserve">torage </w:t>
            </w:r>
            <w:r w:rsidR="006B6D8F">
              <w:t>a</w:t>
            </w:r>
            <w:r w:rsidR="006B6D8F" w:rsidRPr="00921E10">
              <w:t>reas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Collect </w:t>
            </w:r>
            <w:r w:rsidR="006B6D8F">
              <w:t>t</w:t>
            </w:r>
            <w:r w:rsidR="006B6D8F" w:rsidRPr="00921E10">
              <w:t xml:space="preserve">rash </w:t>
            </w:r>
            <w:r w:rsidRPr="00921E10">
              <w:t xml:space="preserve">or </w:t>
            </w:r>
            <w:r w:rsidR="006B6D8F">
              <w:t>d</w:t>
            </w:r>
            <w:r w:rsidR="006B6D8F" w:rsidRPr="00921E10">
              <w:t xml:space="preserve">ebris </w:t>
            </w:r>
            <w:r w:rsidRPr="00921E10">
              <w:t xml:space="preserve">on </w:t>
            </w:r>
            <w:r w:rsidR="006B6D8F">
              <w:t>p</w:t>
            </w:r>
            <w:r w:rsidR="006B6D8F" w:rsidRPr="00921E10">
              <w:t>roperty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Cut </w:t>
            </w:r>
            <w:r w:rsidR="006B6D8F">
              <w:t>g</w:t>
            </w:r>
            <w:r w:rsidR="006B6D8F" w:rsidRPr="00921E10">
              <w:t xml:space="preserve">rass </w:t>
            </w:r>
            <w:r w:rsidRPr="00921E10">
              <w:t xml:space="preserve">and </w:t>
            </w:r>
            <w:r w:rsidR="006B6D8F">
              <w:t>t</w:t>
            </w:r>
            <w:r w:rsidR="006B6D8F" w:rsidRPr="00921E10">
              <w:t xml:space="preserve">rim </w:t>
            </w:r>
            <w:r w:rsidR="006B6D8F">
              <w:t>l</w:t>
            </w:r>
            <w:r w:rsidR="006B6D8F" w:rsidRPr="00921E10">
              <w:t xml:space="preserve">awn </w:t>
            </w:r>
            <w:r w:rsidRPr="00921E10">
              <w:t>(seasonal)</w:t>
            </w:r>
          </w:p>
          <w:p w:rsidR="00921E10" w:rsidRPr="00921E10" w:rsidRDefault="00921E10" w:rsidP="00921E10">
            <w:pPr>
              <w:pStyle w:val="06Text"/>
              <w:numPr>
                <w:ilvl w:val="0"/>
                <w:numId w:val="33"/>
              </w:numPr>
            </w:pPr>
            <w:r w:rsidRPr="00921E10">
              <w:t xml:space="preserve">Pull </w:t>
            </w:r>
            <w:r w:rsidR="006B6D8F">
              <w:t>w</w:t>
            </w:r>
            <w:r w:rsidR="006B6D8F" w:rsidRPr="00921E10">
              <w:t xml:space="preserve">eeds </w:t>
            </w:r>
            <w:r w:rsidRPr="00921E10">
              <w:t xml:space="preserve">in </w:t>
            </w:r>
            <w:r w:rsidR="006B6D8F">
              <w:t>l</w:t>
            </w:r>
            <w:r w:rsidR="006B6D8F" w:rsidRPr="00921E10">
              <w:t xml:space="preserve">andscaped </w:t>
            </w:r>
            <w:r w:rsidR="006B6D8F">
              <w:t>a</w:t>
            </w:r>
            <w:r w:rsidR="006B6D8F" w:rsidRPr="00921E10">
              <w:t xml:space="preserve">reas </w:t>
            </w:r>
            <w:r w:rsidRPr="00921E10">
              <w:t>(seasonal)</w:t>
            </w:r>
          </w:p>
          <w:p w:rsidR="00921E10" w:rsidRPr="00921E10" w:rsidRDefault="00921E10" w:rsidP="007026B0">
            <w:pPr>
              <w:pStyle w:val="06Text"/>
              <w:numPr>
                <w:ilvl w:val="0"/>
                <w:numId w:val="33"/>
              </w:numPr>
              <w:spacing w:after="160"/>
            </w:pPr>
            <w:r w:rsidRPr="00921E10">
              <w:t xml:space="preserve">Clear </w:t>
            </w:r>
            <w:r w:rsidR="006B6D8F">
              <w:t>s</w:t>
            </w:r>
            <w:r w:rsidR="006B6D8F" w:rsidRPr="00921E10">
              <w:t>now</w:t>
            </w:r>
            <w:r w:rsidRPr="00921E10">
              <w:t>/</w:t>
            </w:r>
            <w:r w:rsidR="006B6D8F">
              <w:t>i</w:t>
            </w:r>
            <w:r w:rsidRPr="00921E10">
              <w:t xml:space="preserve">ce </w:t>
            </w:r>
            <w:r w:rsidR="006B6D8F">
              <w:t>a</w:t>
            </w:r>
            <w:r w:rsidR="006B6D8F" w:rsidRPr="00921E10">
              <w:t xml:space="preserve">ccumulation </w:t>
            </w:r>
            <w:r w:rsidRPr="00921E10">
              <w:t>(seasonal)</w:t>
            </w:r>
          </w:p>
        </w:tc>
      </w:tr>
    </w:tbl>
    <w:p w:rsidR="00921E10" w:rsidRPr="00921E10" w:rsidRDefault="00921E10" w:rsidP="00921E10">
      <w:pPr>
        <w:pStyle w:val="06Text"/>
      </w:pPr>
    </w:p>
    <w:p w:rsidR="00C97054" w:rsidRPr="001F70BF" w:rsidRDefault="00C97054" w:rsidP="001F70BF">
      <w:pPr>
        <w:pStyle w:val="06Text"/>
      </w:pPr>
    </w:p>
    <w:sectPr w:rsidR="00C97054" w:rsidRPr="001F70BF" w:rsidSect="009A7AFD">
      <w:footerReference w:type="default" r:id="rId8"/>
      <w:headerReference w:type="first" r:id="rId9"/>
      <w:footerReference w:type="first" r:id="rId10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023" w:rsidRDefault="00295023" w:rsidP="008609F2">
      <w:pPr>
        <w:spacing w:after="0" w:line="240" w:lineRule="auto"/>
      </w:pPr>
      <w:r>
        <w:separator/>
      </w:r>
    </w:p>
  </w:endnote>
  <w:endnote w:type="continuationSeparator" w:id="0">
    <w:p w:rsidR="00295023" w:rsidRDefault="00295023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w Cen MT Bold">
    <w:altName w:val="Segoe UI Semibold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6774B0" wp14:editId="44F44B6B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F39D85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3774AA">
      <w:rPr>
        <w:rFonts w:cs="Segoe UI"/>
        <w:color w:val="7F7F7F" w:themeColor="text1" w:themeTint="80"/>
        <w:sz w:val="18"/>
        <w:szCs w:val="18"/>
      </w:rPr>
      <w:t>Recommended Care/cleaning list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F04694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0D430F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</w:t>
    </w:r>
    <w:r w:rsidR="006F6D3F" w:rsidRPr="00153E9A">
      <w:rPr>
        <w:b w:val="0"/>
        <w:color w:val="7F7F7F" w:themeColor="text1" w:themeTint="80"/>
        <w:sz w:val="18"/>
      </w:rPr>
      <w:t>-</w:t>
    </w:r>
    <w:r w:rsidR="006F6D3F">
      <w:rPr>
        <w:b w:val="0"/>
        <w:color w:val="7F7F7F" w:themeColor="text1" w:themeTint="80"/>
        <w:sz w:val="18"/>
      </w:rPr>
      <w:t>6</w:t>
    </w:r>
    <w:r w:rsidR="008D6649">
      <w:rPr>
        <w:b w:val="0"/>
        <w:color w:val="7F7F7F" w:themeColor="text1" w:themeTint="80"/>
        <w:sz w:val="18"/>
      </w:rPr>
      <w:t>2</w:t>
    </w:r>
    <w:r w:rsidR="006F6D3F">
      <w:rPr>
        <w:b w:val="0"/>
        <w:color w:val="7F7F7F" w:themeColor="text1" w:themeTint="80"/>
        <w:sz w:val="18"/>
      </w:rPr>
      <w:t>08-</w:t>
    </w:r>
    <w:r w:rsidR="00153E9A">
      <w:rPr>
        <w:b w:val="0"/>
        <w:color w:val="7F7F7F" w:themeColor="text1" w:themeTint="80"/>
        <w:sz w:val="18"/>
      </w:rPr>
      <w:t>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</w:t>
    </w:r>
    <w:r w:rsidR="006F6D3F" w:rsidRPr="00153E9A">
      <w:rPr>
        <w:b w:val="0"/>
        <w:color w:val="7F7F7F" w:themeColor="text1" w:themeTint="80"/>
        <w:sz w:val="18"/>
      </w:rPr>
      <w:t>Construction</w:t>
    </w:r>
    <w:r w:rsidR="006F6D3F"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6F6D3F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023" w:rsidRDefault="00295023" w:rsidP="008609F2">
      <w:pPr>
        <w:spacing w:after="0" w:line="240" w:lineRule="auto"/>
      </w:pPr>
      <w:r>
        <w:separator/>
      </w:r>
    </w:p>
  </w:footnote>
  <w:footnote w:type="continuationSeparator" w:id="0">
    <w:p w:rsidR="00295023" w:rsidRDefault="00295023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Default="00153E9A" w:rsidP="00176F73">
    <w:pPr>
      <w:pStyle w:val="0Title"/>
      <w:spacing w:after="0"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BDAB35" wp14:editId="185DDD95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28AAF9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176F73">
      <w:t>Recommended Care</w:t>
    </w:r>
    <w:r w:rsidR="003774AA">
      <w:t>/cleaning list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3.75pt;height:3.75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6A5E1E"/>
    <w:multiLevelType w:val="hybridMultilevel"/>
    <w:tmpl w:val="C85C212E"/>
    <w:lvl w:ilvl="0" w:tplc="DF3806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630A5F"/>
    <w:multiLevelType w:val="multilevel"/>
    <w:tmpl w:val="A3D25854"/>
    <w:numStyleLink w:val="JWConv"/>
  </w:abstractNum>
  <w:abstractNum w:abstractNumId="12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F24CD3"/>
    <w:multiLevelType w:val="multilevel"/>
    <w:tmpl w:val="A3D25854"/>
    <w:numStyleLink w:val="JWConv"/>
  </w:abstractNum>
  <w:abstractNum w:abstractNumId="19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18"/>
  </w:num>
  <w:num w:numId="4">
    <w:abstractNumId w:val="11"/>
  </w:num>
  <w:num w:numId="5">
    <w:abstractNumId w:val="18"/>
  </w:num>
  <w:num w:numId="6">
    <w:abstractNumId w:val="24"/>
  </w:num>
  <w:num w:numId="7">
    <w:abstractNumId w:val="18"/>
  </w:num>
  <w:num w:numId="8">
    <w:abstractNumId w:val="24"/>
  </w:num>
  <w:num w:numId="9">
    <w:abstractNumId w:val="20"/>
  </w:num>
  <w:num w:numId="10">
    <w:abstractNumId w:val="22"/>
  </w:num>
  <w:num w:numId="11">
    <w:abstractNumId w:val="12"/>
  </w:num>
  <w:num w:numId="12">
    <w:abstractNumId w:val="15"/>
  </w:num>
  <w:num w:numId="13">
    <w:abstractNumId w:val="17"/>
  </w:num>
  <w:num w:numId="14">
    <w:abstractNumId w:val="23"/>
  </w:num>
  <w:num w:numId="15">
    <w:abstractNumId w:val="14"/>
  </w:num>
  <w:num w:numId="16">
    <w:abstractNumId w:val="28"/>
  </w:num>
  <w:num w:numId="17">
    <w:abstractNumId w:val="21"/>
  </w:num>
  <w:num w:numId="18">
    <w:abstractNumId w:val="13"/>
  </w:num>
  <w:num w:numId="19">
    <w:abstractNumId w:val="19"/>
  </w:num>
  <w:num w:numId="20">
    <w:abstractNumId w:val="16"/>
  </w:num>
  <w:num w:numId="21">
    <w:abstractNumId w:val="25"/>
  </w:num>
  <w:num w:numId="22">
    <w:abstractNumId w:val="2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10"/>
    <w:rsid w:val="000056FD"/>
    <w:rsid w:val="0007562B"/>
    <w:rsid w:val="0008376C"/>
    <w:rsid w:val="00092312"/>
    <w:rsid w:val="000934C1"/>
    <w:rsid w:val="000A5835"/>
    <w:rsid w:val="000B4748"/>
    <w:rsid w:val="000B4F54"/>
    <w:rsid w:val="000C7E72"/>
    <w:rsid w:val="000D0F99"/>
    <w:rsid w:val="000D51A9"/>
    <w:rsid w:val="000F1F03"/>
    <w:rsid w:val="001026D6"/>
    <w:rsid w:val="00106588"/>
    <w:rsid w:val="001259CC"/>
    <w:rsid w:val="001317B5"/>
    <w:rsid w:val="00147CA4"/>
    <w:rsid w:val="00150E5B"/>
    <w:rsid w:val="00153E9A"/>
    <w:rsid w:val="00175497"/>
    <w:rsid w:val="00176F73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7747"/>
    <w:rsid w:val="00280012"/>
    <w:rsid w:val="00294A33"/>
    <w:rsid w:val="00295023"/>
    <w:rsid w:val="002A1583"/>
    <w:rsid w:val="002A2105"/>
    <w:rsid w:val="002A60A8"/>
    <w:rsid w:val="002B7920"/>
    <w:rsid w:val="002D2DFC"/>
    <w:rsid w:val="002D7051"/>
    <w:rsid w:val="002F0851"/>
    <w:rsid w:val="002F6BF2"/>
    <w:rsid w:val="00323C3E"/>
    <w:rsid w:val="0032746A"/>
    <w:rsid w:val="00333F58"/>
    <w:rsid w:val="00342B8E"/>
    <w:rsid w:val="00343DDF"/>
    <w:rsid w:val="00347066"/>
    <w:rsid w:val="003656A8"/>
    <w:rsid w:val="0037266B"/>
    <w:rsid w:val="00375DF1"/>
    <w:rsid w:val="00376BE8"/>
    <w:rsid w:val="003774AA"/>
    <w:rsid w:val="003818B3"/>
    <w:rsid w:val="00396AD7"/>
    <w:rsid w:val="003B71A7"/>
    <w:rsid w:val="003C0499"/>
    <w:rsid w:val="003D1B7B"/>
    <w:rsid w:val="003D5876"/>
    <w:rsid w:val="00412F56"/>
    <w:rsid w:val="004146BC"/>
    <w:rsid w:val="00417B20"/>
    <w:rsid w:val="00435D85"/>
    <w:rsid w:val="00445BFC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807BD"/>
    <w:rsid w:val="00582422"/>
    <w:rsid w:val="005A752E"/>
    <w:rsid w:val="005B6895"/>
    <w:rsid w:val="005C62C7"/>
    <w:rsid w:val="005C739E"/>
    <w:rsid w:val="005E2A9B"/>
    <w:rsid w:val="005F5278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B3F7A"/>
    <w:rsid w:val="006B6D8F"/>
    <w:rsid w:val="006D2792"/>
    <w:rsid w:val="006D4BDB"/>
    <w:rsid w:val="006D5F30"/>
    <w:rsid w:val="006D730E"/>
    <w:rsid w:val="006E3199"/>
    <w:rsid w:val="006F16BA"/>
    <w:rsid w:val="006F6D3F"/>
    <w:rsid w:val="00702636"/>
    <w:rsid w:val="007026B0"/>
    <w:rsid w:val="00704740"/>
    <w:rsid w:val="007064AE"/>
    <w:rsid w:val="007353CF"/>
    <w:rsid w:val="00736A62"/>
    <w:rsid w:val="0075405F"/>
    <w:rsid w:val="00755596"/>
    <w:rsid w:val="007666FA"/>
    <w:rsid w:val="007A219B"/>
    <w:rsid w:val="007A6957"/>
    <w:rsid w:val="007D08C9"/>
    <w:rsid w:val="007D3522"/>
    <w:rsid w:val="007D5A18"/>
    <w:rsid w:val="007D628C"/>
    <w:rsid w:val="007E661B"/>
    <w:rsid w:val="00805AD9"/>
    <w:rsid w:val="00813C30"/>
    <w:rsid w:val="00825A4E"/>
    <w:rsid w:val="00827050"/>
    <w:rsid w:val="00834E00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21A8"/>
    <w:rsid w:val="008A563D"/>
    <w:rsid w:val="008B5A17"/>
    <w:rsid w:val="008D12EE"/>
    <w:rsid w:val="008D6649"/>
    <w:rsid w:val="008F0735"/>
    <w:rsid w:val="008F0B79"/>
    <w:rsid w:val="008F52E6"/>
    <w:rsid w:val="00911A7F"/>
    <w:rsid w:val="00920834"/>
    <w:rsid w:val="00921E10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6233"/>
    <w:rsid w:val="009A7AFD"/>
    <w:rsid w:val="009D770E"/>
    <w:rsid w:val="009E3A56"/>
    <w:rsid w:val="009E5557"/>
    <w:rsid w:val="009F09CA"/>
    <w:rsid w:val="009F4E88"/>
    <w:rsid w:val="009F67DF"/>
    <w:rsid w:val="00A30516"/>
    <w:rsid w:val="00A51FA1"/>
    <w:rsid w:val="00A55085"/>
    <w:rsid w:val="00A57431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B15A11"/>
    <w:rsid w:val="00B245C4"/>
    <w:rsid w:val="00B44E58"/>
    <w:rsid w:val="00B72A36"/>
    <w:rsid w:val="00B77CFD"/>
    <w:rsid w:val="00B934DB"/>
    <w:rsid w:val="00BA0036"/>
    <w:rsid w:val="00BB140A"/>
    <w:rsid w:val="00BB719D"/>
    <w:rsid w:val="00BD547F"/>
    <w:rsid w:val="00BE2888"/>
    <w:rsid w:val="00BE40D9"/>
    <w:rsid w:val="00BF159B"/>
    <w:rsid w:val="00BF5663"/>
    <w:rsid w:val="00C14751"/>
    <w:rsid w:val="00C153DD"/>
    <w:rsid w:val="00C20D6E"/>
    <w:rsid w:val="00C21A1A"/>
    <w:rsid w:val="00C277B9"/>
    <w:rsid w:val="00C311B0"/>
    <w:rsid w:val="00C37C83"/>
    <w:rsid w:val="00C44B60"/>
    <w:rsid w:val="00C53B41"/>
    <w:rsid w:val="00C562B5"/>
    <w:rsid w:val="00C563C1"/>
    <w:rsid w:val="00C863CC"/>
    <w:rsid w:val="00C90B07"/>
    <w:rsid w:val="00C97054"/>
    <w:rsid w:val="00CA3225"/>
    <w:rsid w:val="00CB15A2"/>
    <w:rsid w:val="00CD00F7"/>
    <w:rsid w:val="00CD43B4"/>
    <w:rsid w:val="00D06542"/>
    <w:rsid w:val="00D06C75"/>
    <w:rsid w:val="00D21C2C"/>
    <w:rsid w:val="00D22F96"/>
    <w:rsid w:val="00D37BE0"/>
    <w:rsid w:val="00D40347"/>
    <w:rsid w:val="00D44EF1"/>
    <w:rsid w:val="00D6116D"/>
    <w:rsid w:val="00D6722D"/>
    <w:rsid w:val="00D835A7"/>
    <w:rsid w:val="00D87568"/>
    <w:rsid w:val="00D91862"/>
    <w:rsid w:val="00D96A0F"/>
    <w:rsid w:val="00DA7ADF"/>
    <w:rsid w:val="00DC11A7"/>
    <w:rsid w:val="00DF17CF"/>
    <w:rsid w:val="00DF6E8B"/>
    <w:rsid w:val="00E10DCF"/>
    <w:rsid w:val="00E11411"/>
    <w:rsid w:val="00E1315A"/>
    <w:rsid w:val="00E1556F"/>
    <w:rsid w:val="00E253EE"/>
    <w:rsid w:val="00E34937"/>
    <w:rsid w:val="00E35DA4"/>
    <w:rsid w:val="00E37080"/>
    <w:rsid w:val="00E63EC7"/>
    <w:rsid w:val="00E73043"/>
    <w:rsid w:val="00E852E5"/>
    <w:rsid w:val="00E87FB5"/>
    <w:rsid w:val="00E90F07"/>
    <w:rsid w:val="00E9130D"/>
    <w:rsid w:val="00E93A1D"/>
    <w:rsid w:val="00EA0DDC"/>
    <w:rsid w:val="00EA581C"/>
    <w:rsid w:val="00EB5A21"/>
    <w:rsid w:val="00EC07FE"/>
    <w:rsid w:val="00EE6D56"/>
    <w:rsid w:val="00F04694"/>
    <w:rsid w:val="00F04CB0"/>
    <w:rsid w:val="00F12935"/>
    <w:rsid w:val="00F1354B"/>
    <w:rsid w:val="00F151B8"/>
    <w:rsid w:val="00F25D45"/>
    <w:rsid w:val="00F55424"/>
    <w:rsid w:val="00F5621B"/>
    <w:rsid w:val="00F72FA3"/>
    <w:rsid w:val="00F81BB1"/>
    <w:rsid w:val="00F82045"/>
    <w:rsid w:val="00F911B8"/>
    <w:rsid w:val="00F93283"/>
    <w:rsid w:val="00FA0BE5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6D8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6D8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21AACECB</Template>
  <TotalTime>0</TotalTime>
  <Pages>1</Pages>
  <Words>136</Words>
  <Characters>696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2016-11-04T19:52:00Z</dcterms:created>
  <dcterms:modified xsi:type="dcterms:W3CDTF">2016-11-04T19:52:00Z</dcterms:modified>
</cp:coreProperties>
</file>