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CE3" w:rsidRPr="005F5CE3" w:rsidRDefault="005F5CE3" w:rsidP="00285E71">
      <w:pPr>
        <w:pStyle w:val="06Text"/>
        <w:jc w:val="both"/>
        <w:rPr>
          <w:b/>
        </w:rPr>
      </w:pPr>
      <w:bookmarkStart w:id="0" w:name="_GoBack"/>
      <w:bookmarkEnd w:id="0"/>
      <w:r w:rsidRPr="00DF56B9">
        <w:rPr>
          <w:rStyle w:val="04FieldLabelChar"/>
          <w:sz w:val="18"/>
        </w:rPr>
        <w:t>Note:</w:t>
      </w:r>
      <w:r w:rsidRPr="00DF56B9">
        <w:rPr>
          <w:sz w:val="18"/>
        </w:rPr>
        <w:t xml:space="preserve"> Please identify major building/property elements or systems and provide a brief description that details helpful information when repairs are needed. </w:t>
      </w:r>
      <w:r w:rsidRPr="005F5CE3">
        <w:rPr>
          <w:rStyle w:val="05FirstColumnChar"/>
          <w:b w:val="0"/>
        </w:rPr>
        <w:t>(</w:t>
      </w:r>
      <w:r w:rsidRPr="005F5CE3">
        <w:rPr>
          <w:rStyle w:val="05FirstColumnChar"/>
        </w:rPr>
        <w:t xml:space="preserve">Example: </w:t>
      </w:r>
      <w:r w:rsidRPr="005F5CE3">
        <w:rPr>
          <w:rStyle w:val="05FirstColumnChar"/>
          <w:b w:val="0"/>
        </w:rPr>
        <w:t xml:space="preserve">components, location, date of installation, material type, manufacturer, model or serial number, specifications, </w:t>
      </w:r>
      <w:r w:rsidR="0014271D">
        <w:rPr>
          <w:rStyle w:val="05FirstColumnChar"/>
          <w:b w:val="0"/>
        </w:rPr>
        <w:t xml:space="preserve">how it operates, </w:t>
      </w:r>
      <w:r w:rsidRPr="005F5CE3">
        <w:rPr>
          <w:rStyle w:val="05FirstColumnChar"/>
          <w:b w:val="0"/>
        </w:rPr>
        <w:t>etc.)</w:t>
      </w:r>
    </w:p>
    <w:p w:rsidR="005F5CE3" w:rsidRPr="005F5CE3" w:rsidRDefault="005F5CE3" w:rsidP="005F5CE3">
      <w:pPr>
        <w:pStyle w:val="06Text"/>
        <w:rPr>
          <w:b/>
          <w:bCs/>
        </w:rPr>
      </w:pPr>
    </w:p>
    <w:tbl>
      <w:tblPr>
        <w:tblStyle w:val="TableGrid"/>
        <w:tblW w:w="10080" w:type="dxa"/>
        <w:tblLayout w:type="fixed"/>
        <w:tblLook w:val="0400" w:firstRow="0" w:lastRow="0" w:firstColumn="0" w:lastColumn="0" w:noHBand="0" w:noVBand="1"/>
      </w:tblPr>
      <w:tblGrid>
        <w:gridCol w:w="2516"/>
        <w:gridCol w:w="7564"/>
      </w:tblGrid>
      <w:tr w:rsidR="005F5CE3" w:rsidRPr="005F5CE3" w:rsidTr="00E60DD8">
        <w:trPr>
          <w:trHeight w:val="360"/>
        </w:trPr>
        <w:tc>
          <w:tcPr>
            <w:tcW w:w="10080" w:type="dxa"/>
            <w:gridSpan w:val="2"/>
          </w:tcPr>
          <w:p w:rsidR="005F5CE3" w:rsidRPr="005F5CE3" w:rsidRDefault="005F5CE3" w:rsidP="005F5CE3">
            <w:pPr>
              <w:pStyle w:val="02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CE3">
              <w:t>Building Maintenance</w:t>
            </w: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2516" w:type="dxa"/>
          </w:tcPr>
          <w:p w:rsidR="005F5CE3" w:rsidRPr="005F5CE3" w:rsidRDefault="005F5CE3" w:rsidP="00D318AD">
            <w:pPr>
              <w:pStyle w:val="04FieldLabel"/>
            </w:pPr>
            <w:r w:rsidRPr="005F5CE3">
              <w:t>Element/System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4FieldLabel"/>
            </w:pPr>
            <w:r w:rsidRPr="005F5CE3">
              <w:t>Description</w:t>
            </w:r>
          </w:p>
        </w:tc>
      </w:tr>
      <w:tr w:rsidR="005F5CE3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209800310" w:edGrp="everyone" w:colFirst="0" w:colLast="0"/>
            <w:permStart w:id="772825859" w:edGrp="everyone" w:colFirst="1" w:colLast="1"/>
            <w:r w:rsidRPr="005F5CE3">
              <w:t>Structural Materials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621697981" w:edGrp="everyone" w:colFirst="0" w:colLast="0"/>
            <w:permStart w:id="1965248850" w:edGrp="everyone" w:colFirst="1" w:colLast="1"/>
            <w:permEnd w:id="209800310"/>
            <w:permEnd w:id="772825859"/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14271D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14271D" w:rsidRPr="005F5CE3" w:rsidRDefault="0014271D" w:rsidP="005F5CE3">
            <w:pPr>
              <w:pStyle w:val="06Text"/>
            </w:pPr>
            <w:permStart w:id="1426071422" w:edGrp="everyone" w:colFirst="0" w:colLast="0"/>
            <w:permStart w:id="272439494" w:edGrp="everyone" w:colFirst="1" w:colLast="1"/>
            <w:permStart w:id="1646015573" w:edGrp="everyone" w:colFirst="2" w:colLast="2"/>
            <w:permEnd w:id="621697981"/>
            <w:permEnd w:id="1965248850"/>
          </w:p>
        </w:tc>
        <w:tc>
          <w:tcPr>
            <w:tcW w:w="7564" w:type="dxa"/>
          </w:tcPr>
          <w:p w:rsidR="0014271D" w:rsidRPr="005F5CE3" w:rsidRDefault="0014271D" w:rsidP="005F5CE3">
            <w:pPr>
              <w:pStyle w:val="06Text"/>
            </w:pPr>
          </w:p>
        </w:tc>
      </w:tr>
      <w:permEnd w:id="1426071422"/>
      <w:permEnd w:id="272439494"/>
      <w:permEnd w:id="1646015573"/>
    </w:tbl>
    <w:p w:rsidR="005F5CE3" w:rsidRPr="005F5CE3" w:rsidRDefault="005F5CE3" w:rsidP="005F5CE3">
      <w:pPr>
        <w:pStyle w:val="06Text"/>
        <w:rPr>
          <w:b/>
          <w:bCs/>
        </w:rPr>
      </w:pPr>
    </w:p>
    <w:p w:rsidR="005F5CE3" w:rsidRPr="005F5CE3" w:rsidRDefault="005F5CE3" w:rsidP="005F5CE3">
      <w:pPr>
        <w:pStyle w:val="06Text"/>
        <w:rPr>
          <w:b/>
          <w:bCs/>
        </w:rPr>
      </w:pPr>
    </w:p>
    <w:tbl>
      <w:tblPr>
        <w:tblStyle w:val="TableGrid"/>
        <w:tblW w:w="10080" w:type="dxa"/>
        <w:tblLayout w:type="fixed"/>
        <w:tblLook w:val="0400" w:firstRow="0" w:lastRow="0" w:firstColumn="0" w:lastColumn="0" w:noHBand="0" w:noVBand="1"/>
      </w:tblPr>
      <w:tblGrid>
        <w:gridCol w:w="2516"/>
        <w:gridCol w:w="7564"/>
      </w:tblGrid>
      <w:tr w:rsidR="005F5CE3" w:rsidRPr="005F5CE3" w:rsidTr="00E60DD8">
        <w:trPr>
          <w:trHeight w:val="360"/>
        </w:trPr>
        <w:tc>
          <w:tcPr>
            <w:tcW w:w="10080" w:type="dxa"/>
            <w:gridSpan w:val="2"/>
          </w:tcPr>
          <w:p w:rsidR="005F5CE3" w:rsidRPr="005F5CE3" w:rsidRDefault="00D42063" w:rsidP="005F5CE3">
            <w:pPr>
              <w:pStyle w:val="02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Mechanical Maintenance</w:t>
            </w: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2516" w:type="dxa"/>
          </w:tcPr>
          <w:p w:rsidR="005F5CE3" w:rsidRPr="005F5CE3" w:rsidRDefault="005F5CE3" w:rsidP="00753C5F">
            <w:pPr>
              <w:pStyle w:val="04FieldLabel"/>
            </w:pPr>
            <w:r w:rsidRPr="005F5CE3">
              <w:t>Element/System</w:t>
            </w:r>
          </w:p>
        </w:tc>
        <w:tc>
          <w:tcPr>
            <w:tcW w:w="7564" w:type="dxa"/>
          </w:tcPr>
          <w:p w:rsidR="005F5CE3" w:rsidRPr="005F5CE3" w:rsidRDefault="00753C5F" w:rsidP="005F5CE3">
            <w:pPr>
              <w:pStyle w:val="04FieldLabel"/>
            </w:pPr>
            <w:r>
              <w:t>Description</w:t>
            </w:r>
          </w:p>
        </w:tc>
      </w:tr>
      <w:tr w:rsidR="005F5CE3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tcW w:w="2516" w:type="dxa"/>
          </w:tcPr>
          <w:p w:rsidR="005F5CE3" w:rsidRPr="005F5CE3" w:rsidRDefault="00D42063" w:rsidP="005F5CE3">
            <w:pPr>
              <w:pStyle w:val="06Text"/>
            </w:pPr>
            <w:permStart w:id="1223362875" w:edGrp="everyone" w:colFirst="0" w:colLast="0"/>
            <w:permStart w:id="874522624" w:edGrp="everyone" w:colFirst="1" w:colLast="1"/>
            <w:r>
              <w:t>HVAC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393699331" w:edGrp="everyone" w:colFirst="0" w:colLast="0"/>
            <w:permStart w:id="1611229119" w:edGrp="everyone" w:colFirst="1" w:colLast="1"/>
            <w:permEnd w:id="1223362875"/>
            <w:permEnd w:id="874522624"/>
            <w:r w:rsidRPr="005F5CE3">
              <w:t>Plumbing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14271D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14271D" w:rsidRPr="005F5CE3" w:rsidRDefault="0014271D" w:rsidP="005F5CE3">
            <w:pPr>
              <w:pStyle w:val="06Text"/>
            </w:pPr>
            <w:permStart w:id="1506177533" w:edGrp="everyone" w:colFirst="0" w:colLast="0"/>
            <w:permStart w:id="689262261" w:edGrp="everyone" w:colFirst="1" w:colLast="1"/>
            <w:permStart w:id="1276269938" w:edGrp="everyone" w:colFirst="2" w:colLast="2"/>
            <w:permEnd w:id="393699331"/>
            <w:permEnd w:id="1611229119"/>
          </w:p>
        </w:tc>
        <w:tc>
          <w:tcPr>
            <w:tcW w:w="7564" w:type="dxa"/>
          </w:tcPr>
          <w:p w:rsidR="0014271D" w:rsidRPr="005F5CE3" w:rsidRDefault="0014271D" w:rsidP="005F5CE3">
            <w:pPr>
              <w:pStyle w:val="06Text"/>
            </w:pPr>
          </w:p>
        </w:tc>
      </w:tr>
      <w:permEnd w:id="1506177533"/>
      <w:permEnd w:id="689262261"/>
      <w:permEnd w:id="1276269938"/>
    </w:tbl>
    <w:p w:rsidR="005F5CE3" w:rsidRPr="005F5CE3" w:rsidRDefault="005F5CE3" w:rsidP="005F5CE3">
      <w:pPr>
        <w:pStyle w:val="06Text"/>
      </w:pPr>
    </w:p>
    <w:tbl>
      <w:tblPr>
        <w:tblStyle w:val="TableGrid"/>
        <w:tblW w:w="10080" w:type="dxa"/>
        <w:tblLayout w:type="fixed"/>
        <w:tblLook w:val="0400" w:firstRow="0" w:lastRow="0" w:firstColumn="0" w:lastColumn="0" w:noHBand="0" w:noVBand="1"/>
      </w:tblPr>
      <w:tblGrid>
        <w:gridCol w:w="2516"/>
        <w:gridCol w:w="7564"/>
      </w:tblGrid>
      <w:tr w:rsidR="005F5CE3" w:rsidRPr="005F5CE3" w:rsidTr="00E60DD8">
        <w:trPr>
          <w:trHeight w:val="360"/>
        </w:trPr>
        <w:tc>
          <w:tcPr>
            <w:tcW w:w="10080" w:type="dxa"/>
            <w:gridSpan w:val="2"/>
          </w:tcPr>
          <w:p w:rsidR="005F5CE3" w:rsidRPr="005F5CE3" w:rsidRDefault="00D42063" w:rsidP="005F5CE3">
            <w:pPr>
              <w:pStyle w:val="02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Civil Maintenance</w:t>
            </w: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2516" w:type="dxa"/>
          </w:tcPr>
          <w:p w:rsidR="005F5CE3" w:rsidRPr="005F5CE3" w:rsidRDefault="005F5CE3" w:rsidP="00753C5F">
            <w:pPr>
              <w:pStyle w:val="04FieldLabel"/>
            </w:pPr>
            <w:r w:rsidRPr="005F5CE3">
              <w:t>Element/</w:t>
            </w:r>
            <w:r w:rsidR="00753C5F">
              <w:t>System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4FieldLabel"/>
            </w:pPr>
            <w:r w:rsidRPr="005F5CE3">
              <w:t>Description</w:t>
            </w:r>
          </w:p>
        </w:tc>
      </w:tr>
      <w:tr w:rsidR="005F5CE3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111675025" w:edGrp="everyone" w:colFirst="0" w:colLast="0"/>
            <w:permStart w:id="2078875205" w:edGrp="everyone" w:colFirst="1" w:colLast="1"/>
            <w:r w:rsidRPr="005F5CE3">
              <w:t>Waste Management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1800042082" w:edGrp="everyone" w:colFirst="0" w:colLast="0"/>
            <w:permStart w:id="1711559968" w:edGrp="everyone" w:colFirst="1" w:colLast="1"/>
            <w:permEnd w:id="111675025"/>
            <w:permEnd w:id="2078875205"/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14271D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14271D" w:rsidRPr="005F5CE3" w:rsidRDefault="0014271D" w:rsidP="005F5CE3">
            <w:pPr>
              <w:pStyle w:val="06Text"/>
            </w:pPr>
            <w:permStart w:id="1879534258" w:edGrp="everyone" w:colFirst="0" w:colLast="0"/>
            <w:permStart w:id="835197607" w:edGrp="everyone" w:colFirst="1" w:colLast="1"/>
            <w:permStart w:id="1042576096" w:edGrp="everyone" w:colFirst="2" w:colLast="2"/>
            <w:permEnd w:id="1800042082"/>
            <w:permEnd w:id="1711559968"/>
          </w:p>
        </w:tc>
        <w:tc>
          <w:tcPr>
            <w:tcW w:w="7564" w:type="dxa"/>
          </w:tcPr>
          <w:p w:rsidR="0014271D" w:rsidRPr="005F5CE3" w:rsidRDefault="0014271D" w:rsidP="005F5CE3">
            <w:pPr>
              <w:pStyle w:val="06Text"/>
            </w:pPr>
          </w:p>
        </w:tc>
      </w:tr>
      <w:permEnd w:id="1879534258"/>
      <w:permEnd w:id="835197607"/>
      <w:permEnd w:id="1042576096"/>
    </w:tbl>
    <w:p w:rsidR="005F5CE3" w:rsidRPr="005F5CE3" w:rsidRDefault="005F5CE3" w:rsidP="005F5CE3">
      <w:pPr>
        <w:pStyle w:val="06Text"/>
      </w:pPr>
    </w:p>
    <w:p w:rsidR="005F5CE3" w:rsidRPr="005F5CE3" w:rsidRDefault="005F5CE3" w:rsidP="005F5CE3">
      <w:pPr>
        <w:pStyle w:val="06Text"/>
      </w:pPr>
    </w:p>
    <w:p w:rsidR="005F5CE3" w:rsidRPr="005F5CE3" w:rsidRDefault="005F5CE3" w:rsidP="005F5CE3">
      <w:pPr>
        <w:pStyle w:val="06Text"/>
      </w:pPr>
    </w:p>
    <w:tbl>
      <w:tblPr>
        <w:tblStyle w:val="TableGrid"/>
        <w:tblW w:w="10080" w:type="dxa"/>
        <w:tblLayout w:type="fixed"/>
        <w:tblLook w:val="0400" w:firstRow="0" w:lastRow="0" w:firstColumn="0" w:lastColumn="0" w:noHBand="0" w:noVBand="1"/>
      </w:tblPr>
      <w:tblGrid>
        <w:gridCol w:w="2516"/>
        <w:gridCol w:w="7564"/>
      </w:tblGrid>
      <w:tr w:rsidR="005F5CE3" w:rsidRPr="005F5CE3" w:rsidTr="00E60DD8">
        <w:trPr>
          <w:trHeight w:val="360"/>
        </w:trPr>
        <w:tc>
          <w:tcPr>
            <w:tcW w:w="10080" w:type="dxa"/>
            <w:gridSpan w:val="2"/>
          </w:tcPr>
          <w:p w:rsidR="005F5CE3" w:rsidRPr="005F5CE3" w:rsidRDefault="00753C5F" w:rsidP="005F5CE3">
            <w:pPr>
              <w:pStyle w:val="02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Electrical Maintenance</w:t>
            </w: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2516" w:type="dxa"/>
          </w:tcPr>
          <w:p w:rsidR="005F5CE3" w:rsidRPr="005F5CE3" w:rsidRDefault="005F5CE3" w:rsidP="00753C5F">
            <w:pPr>
              <w:pStyle w:val="04FieldLabel"/>
            </w:pPr>
            <w:r w:rsidRPr="005F5CE3">
              <w:t>Element/</w:t>
            </w:r>
            <w:r w:rsidR="00753C5F">
              <w:t>System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4FieldLabel"/>
            </w:pPr>
            <w:r w:rsidRPr="005F5CE3">
              <w:t>Description</w:t>
            </w:r>
          </w:p>
        </w:tc>
      </w:tr>
      <w:tr w:rsidR="005F5CE3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581319113" w:edGrp="everyone" w:colFirst="0" w:colLast="0"/>
            <w:permStart w:id="1557358534" w:edGrp="everyone" w:colFirst="1" w:colLast="1"/>
            <w:r w:rsidRPr="005F5CE3">
              <w:t>Power Distribution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1122848911" w:edGrp="everyone" w:colFirst="0" w:colLast="0"/>
            <w:permStart w:id="151536293" w:edGrp="everyone" w:colFirst="1" w:colLast="1"/>
            <w:permEnd w:id="581319113"/>
            <w:permEnd w:id="1557358534"/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14271D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14271D" w:rsidRPr="005F5CE3" w:rsidRDefault="0014271D" w:rsidP="005F5CE3">
            <w:pPr>
              <w:pStyle w:val="06Text"/>
            </w:pPr>
            <w:permStart w:id="57356250" w:edGrp="everyone" w:colFirst="0" w:colLast="0"/>
            <w:permStart w:id="1716536727" w:edGrp="everyone" w:colFirst="1" w:colLast="1"/>
            <w:permStart w:id="1320048403" w:edGrp="everyone" w:colFirst="2" w:colLast="2"/>
            <w:permEnd w:id="1122848911"/>
            <w:permEnd w:id="151536293"/>
          </w:p>
        </w:tc>
        <w:tc>
          <w:tcPr>
            <w:tcW w:w="7564" w:type="dxa"/>
          </w:tcPr>
          <w:p w:rsidR="0014271D" w:rsidRPr="005F5CE3" w:rsidRDefault="0014271D" w:rsidP="005F5CE3">
            <w:pPr>
              <w:pStyle w:val="06Text"/>
            </w:pPr>
          </w:p>
        </w:tc>
      </w:tr>
      <w:permEnd w:id="57356250"/>
      <w:permEnd w:id="1716536727"/>
      <w:permEnd w:id="1320048403"/>
    </w:tbl>
    <w:p w:rsidR="005F5CE3" w:rsidRPr="005F5CE3" w:rsidRDefault="005F5CE3" w:rsidP="005F5CE3">
      <w:pPr>
        <w:pStyle w:val="06Text"/>
      </w:pPr>
    </w:p>
    <w:tbl>
      <w:tblPr>
        <w:tblStyle w:val="TableGrid"/>
        <w:tblW w:w="10080" w:type="dxa"/>
        <w:tblLayout w:type="fixed"/>
        <w:tblLook w:val="0400" w:firstRow="0" w:lastRow="0" w:firstColumn="0" w:lastColumn="0" w:noHBand="0" w:noVBand="1"/>
      </w:tblPr>
      <w:tblGrid>
        <w:gridCol w:w="2516"/>
        <w:gridCol w:w="7564"/>
      </w:tblGrid>
      <w:tr w:rsidR="005F5CE3" w:rsidRPr="005F5CE3" w:rsidTr="00E60DD8">
        <w:trPr>
          <w:trHeight w:val="360"/>
        </w:trPr>
        <w:tc>
          <w:tcPr>
            <w:tcW w:w="10080" w:type="dxa"/>
            <w:gridSpan w:val="2"/>
          </w:tcPr>
          <w:p w:rsidR="005F5CE3" w:rsidRPr="005F5CE3" w:rsidRDefault="00753C5F" w:rsidP="005F5CE3">
            <w:pPr>
              <w:pStyle w:val="02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Equipment Maintenance</w:t>
            </w: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2516" w:type="dxa"/>
          </w:tcPr>
          <w:p w:rsidR="005F5CE3" w:rsidRPr="005F5CE3" w:rsidRDefault="005F5CE3" w:rsidP="00753C5F">
            <w:pPr>
              <w:pStyle w:val="04FieldLabel"/>
            </w:pPr>
            <w:r w:rsidRPr="005F5CE3">
              <w:t>Element/System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4FieldLabel"/>
            </w:pPr>
            <w:r w:rsidRPr="005F5CE3">
              <w:t>Description</w:t>
            </w:r>
          </w:p>
        </w:tc>
      </w:tr>
      <w:tr w:rsidR="005F5CE3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1091975379" w:edGrp="everyone" w:colFirst="0" w:colLast="0"/>
            <w:permStart w:id="1989885214" w:edGrp="everyone" w:colFirst="1" w:colLast="1"/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1921215924" w:edGrp="everyone" w:colFirst="0" w:colLast="0"/>
            <w:permStart w:id="19292593" w:edGrp="everyone" w:colFirst="1" w:colLast="1"/>
            <w:permEnd w:id="1091975379"/>
            <w:permEnd w:id="1989885214"/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14271D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14271D" w:rsidRPr="005F5CE3" w:rsidRDefault="0014271D" w:rsidP="005F5CE3">
            <w:pPr>
              <w:pStyle w:val="06Text"/>
            </w:pPr>
            <w:permStart w:id="893141964" w:edGrp="everyone" w:colFirst="0" w:colLast="0"/>
            <w:permStart w:id="1318155393" w:edGrp="everyone" w:colFirst="1" w:colLast="1"/>
            <w:permStart w:id="986272591" w:edGrp="everyone" w:colFirst="2" w:colLast="2"/>
            <w:permEnd w:id="1921215924"/>
            <w:permEnd w:id="19292593"/>
          </w:p>
        </w:tc>
        <w:tc>
          <w:tcPr>
            <w:tcW w:w="7564" w:type="dxa"/>
          </w:tcPr>
          <w:p w:rsidR="0014271D" w:rsidRPr="005F5CE3" w:rsidRDefault="0014271D" w:rsidP="005F5CE3">
            <w:pPr>
              <w:pStyle w:val="06Text"/>
            </w:pPr>
          </w:p>
        </w:tc>
      </w:tr>
      <w:permEnd w:id="893141964"/>
      <w:permEnd w:id="1318155393"/>
      <w:permEnd w:id="986272591"/>
    </w:tbl>
    <w:p w:rsidR="005F5CE3" w:rsidRPr="005F5CE3" w:rsidRDefault="005F5CE3" w:rsidP="005F5CE3">
      <w:pPr>
        <w:pStyle w:val="06Text"/>
      </w:pPr>
    </w:p>
    <w:tbl>
      <w:tblPr>
        <w:tblStyle w:val="TableGrid"/>
        <w:tblW w:w="10080" w:type="dxa"/>
        <w:tblLayout w:type="fixed"/>
        <w:tblLook w:val="0400" w:firstRow="0" w:lastRow="0" w:firstColumn="0" w:lastColumn="0" w:noHBand="0" w:noVBand="1"/>
      </w:tblPr>
      <w:tblGrid>
        <w:gridCol w:w="2516"/>
        <w:gridCol w:w="7564"/>
      </w:tblGrid>
      <w:tr w:rsidR="005F5CE3" w:rsidRPr="005F5CE3" w:rsidTr="00E60DD8">
        <w:trPr>
          <w:trHeight w:val="360"/>
        </w:trPr>
        <w:tc>
          <w:tcPr>
            <w:tcW w:w="10080" w:type="dxa"/>
            <w:gridSpan w:val="2"/>
          </w:tcPr>
          <w:p w:rsidR="005F5CE3" w:rsidRPr="005F5CE3" w:rsidRDefault="005F5CE3" w:rsidP="005F5CE3">
            <w:pPr>
              <w:pStyle w:val="02Head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CE3">
              <w:t>Technical Main</w:t>
            </w:r>
            <w:r>
              <w:t>t</w:t>
            </w:r>
            <w:r w:rsidR="00753C5F">
              <w:t>enance</w:t>
            </w: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3"/>
        </w:trPr>
        <w:tc>
          <w:tcPr>
            <w:tcW w:w="2516" w:type="dxa"/>
          </w:tcPr>
          <w:p w:rsidR="005F5CE3" w:rsidRPr="005F5CE3" w:rsidRDefault="005F5CE3" w:rsidP="00753C5F">
            <w:pPr>
              <w:pStyle w:val="04FieldLabel"/>
            </w:pPr>
            <w:r w:rsidRPr="005F5CE3">
              <w:t>Element/System</w:t>
            </w:r>
          </w:p>
        </w:tc>
        <w:tc>
          <w:tcPr>
            <w:tcW w:w="7564" w:type="dxa"/>
          </w:tcPr>
          <w:p w:rsidR="005F5CE3" w:rsidRPr="005F5CE3" w:rsidRDefault="00753C5F" w:rsidP="005F5CE3">
            <w:pPr>
              <w:pStyle w:val="04FieldLabel"/>
            </w:pPr>
            <w:r>
              <w:t>Description</w:t>
            </w:r>
          </w:p>
        </w:tc>
      </w:tr>
      <w:tr w:rsidR="005F5CE3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1101292024" w:edGrp="everyone" w:colFirst="0" w:colLast="0"/>
            <w:permStart w:id="677470652" w:edGrp="everyone" w:colFirst="1" w:colLast="1"/>
            <w:r w:rsidRPr="005F5CE3">
              <w:t>Internet Service</w:t>
            </w:r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5F5CE3" w:rsidRPr="005F5CE3" w:rsidTr="00E60DD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5F5CE3" w:rsidRPr="005F5CE3" w:rsidRDefault="005F5CE3" w:rsidP="005F5CE3">
            <w:pPr>
              <w:pStyle w:val="06Text"/>
            </w:pPr>
            <w:permStart w:id="1052857824" w:edGrp="everyone" w:colFirst="0" w:colLast="0"/>
            <w:permStart w:id="1727932394" w:edGrp="everyone" w:colFirst="1" w:colLast="1"/>
            <w:permEnd w:id="1101292024"/>
            <w:permEnd w:id="677470652"/>
          </w:p>
        </w:tc>
        <w:tc>
          <w:tcPr>
            <w:tcW w:w="7564" w:type="dxa"/>
          </w:tcPr>
          <w:p w:rsidR="005F5CE3" w:rsidRPr="005F5CE3" w:rsidRDefault="005F5CE3" w:rsidP="005F5CE3">
            <w:pPr>
              <w:pStyle w:val="06Text"/>
            </w:pPr>
          </w:p>
        </w:tc>
      </w:tr>
      <w:tr w:rsidR="0014271D" w:rsidRPr="005F5CE3" w:rsidTr="00E60D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7"/>
        </w:trPr>
        <w:tc>
          <w:tcPr>
            <w:tcW w:w="2516" w:type="dxa"/>
          </w:tcPr>
          <w:p w:rsidR="0014271D" w:rsidRPr="005F5CE3" w:rsidRDefault="0014271D" w:rsidP="005F5CE3">
            <w:pPr>
              <w:pStyle w:val="06Text"/>
            </w:pPr>
            <w:permStart w:id="1726442091" w:edGrp="everyone" w:colFirst="0" w:colLast="0"/>
            <w:permStart w:id="1390506577" w:edGrp="everyone" w:colFirst="1" w:colLast="1"/>
            <w:permStart w:id="1996897490" w:edGrp="everyone" w:colFirst="2" w:colLast="2"/>
            <w:permEnd w:id="1052857824"/>
            <w:permEnd w:id="1727932394"/>
          </w:p>
        </w:tc>
        <w:tc>
          <w:tcPr>
            <w:tcW w:w="7564" w:type="dxa"/>
          </w:tcPr>
          <w:p w:rsidR="0014271D" w:rsidRPr="005F5CE3" w:rsidRDefault="0014271D" w:rsidP="005F5CE3">
            <w:pPr>
              <w:pStyle w:val="06Text"/>
            </w:pPr>
          </w:p>
        </w:tc>
      </w:tr>
      <w:permEnd w:id="1726442091"/>
      <w:permEnd w:id="1390506577"/>
      <w:permEnd w:id="1996897490"/>
    </w:tbl>
    <w:p w:rsidR="005F5CE3" w:rsidRPr="005F5CE3" w:rsidRDefault="005F5CE3" w:rsidP="005F5CE3">
      <w:pPr>
        <w:pStyle w:val="06Text"/>
      </w:pPr>
    </w:p>
    <w:p w:rsidR="00C97054" w:rsidRPr="001F70BF" w:rsidRDefault="00C97054" w:rsidP="001F70BF">
      <w:pPr>
        <w:pStyle w:val="06Text"/>
      </w:pPr>
    </w:p>
    <w:sectPr w:rsidR="00C97054" w:rsidRPr="001F70BF" w:rsidSect="009A7AFD">
      <w:footerReference w:type="default" r:id="rId8"/>
      <w:headerReference w:type="first" r:id="rId9"/>
      <w:footerReference w:type="first" r:id="rId10"/>
      <w:type w:val="continuous"/>
      <w:pgSz w:w="12240" w:h="15840" w:code="1"/>
      <w:pgMar w:top="90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B15" w:rsidRDefault="00B34B15" w:rsidP="008609F2">
      <w:pPr>
        <w:spacing w:after="0" w:line="240" w:lineRule="auto"/>
      </w:pPr>
      <w:r>
        <w:separator/>
      </w:r>
    </w:p>
  </w:endnote>
  <w:endnote w:type="continuationSeparator" w:id="0">
    <w:p w:rsidR="00B34B15" w:rsidRDefault="00B34B15" w:rsidP="0086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Bold">
    <w:altName w:val="Segoe UI Semibold"/>
    <w:charset w:val="00"/>
    <w:family w:val="auto"/>
    <w:pitch w:val="variable"/>
    <w:sig w:usb0="00000001" w:usb1="00000000" w:usb2="00000000" w:usb3="00000000" w:csb0="00000003" w:csb1="00000000"/>
  </w:font>
  <w:font w:name="Franklin Gothic Book">
    <w:altName w:val="Arial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GSoeiKakugothicUB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AE" w:rsidRPr="00153E9A" w:rsidRDefault="007064AE" w:rsidP="00511470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cs="Segoe UI"/>
        <w:color w:val="7F7F7F" w:themeColor="text1" w:themeTint="80"/>
        <w:sz w:val="18"/>
        <w:szCs w:val="18"/>
      </w:rPr>
    </w:pPr>
    <w:r w:rsidRPr="00153E9A">
      <w:rPr>
        <w:rFonts w:cs="Segoe UI"/>
        <w:noProof/>
        <w:color w:val="7F7F7F" w:themeColor="text1" w:themeTint="80"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ED8EACF" wp14:editId="22B4EAC8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47E94588" id="Straight Connector 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rFonts w:cs="Segoe UI"/>
        <w:color w:val="7F7F7F" w:themeColor="text1" w:themeTint="80"/>
        <w:sz w:val="18"/>
        <w:szCs w:val="18"/>
      </w:rPr>
      <w:t>USLDC-</w:t>
    </w:r>
    <w:r w:rsidR="00AE1774">
      <w:rPr>
        <w:rFonts w:cs="Segoe UI"/>
        <w:color w:val="7F7F7F" w:themeColor="text1" w:themeTint="80"/>
        <w:sz w:val="18"/>
        <w:szCs w:val="18"/>
      </w:rPr>
      <w:t>6105</w:t>
    </w:r>
    <w:r w:rsidR="00153E9A" w:rsidRPr="00153E9A">
      <w:rPr>
        <w:rFonts w:cs="Segoe UI"/>
        <w:color w:val="7F7F7F" w:themeColor="text1" w:themeTint="80"/>
        <w:sz w:val="18"/>
        <w:szCs w:val="18"/>
      </w:rPr>
      <w:t>-E</w:t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5F5CE3">
      <w:rPr>
        <w:rFonts w:cs="Segoe UI"/>
        <w:color w:val="7F7F7F" w:themeColor="text1" w:themeTint="80"/>
        <w:sz w:val="18"/>
        <w:szCs w:val="18"/>
      </w:rPr>
      <w:t>Facility Operations Manual</w:t>
    </w:r>
    <w:r w:rsidR="00153E9A">
      <w:rPr>
        <w:rFonts w:cs="Segoe UI"/>
        <w:color w:val="7F7F7F" w:themeColor="text1" w:themeTint="80"/>
        <w:sz w:val="18"/>
        <w:szCs w:val="18"/>
      </w:rPr>
      <w:t xml:space="preserve"> - </w:t>
    </w:r>
    <w:r w:rsidR="00153E9A" w:rsidRPr="00153E9A">
      <w:rPr>
        <w:rFonts w:cs="Segoe UI"/>
        <w:color w:val="7F7F7F" w:themeColor="text1" w:themeTint="80"/>
        <w:sz w:val="18"/>
        <w:szCs w:val="18"/>
      </w:rPr>
      <w:t xml:space="preserve">Page 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begin"/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instrText xml:space="preserve"> PAGE  \* Arabic  \* MERGEFORMAT </w:instrTex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separate"/>
    </w:r>
    <w:r w:rsidR="00F73BCC">
      <w:rPr>
        <w:rFonts w:cs="Segoe UI"/>
        <w:bCs/>
        <w:noProof/>
        <w:color w:val="7F7F7F" w:themeColor="text1" w:themeTint="80"/>
        <w:sz w:val="18"/>
        <w:szCs w:val="18"/>
      </w:rPr>
      <w:t>2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end"/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AE1774">
      <w:rPr>
        <w:rFonts w:cs="Segoe UI"/>
        <w:color w:val="7F7F7F" w:themeColor="text1" w:themeTint="80"/>
        <w:sz w:val="18"/>
        <w:szCs w:val="18"/>
      </w:rPr>
      <w:t>9</w:t>
    </w:r>
    <w:r w:rsidR="00153E9A">
      <w:rPr>
        <w:rFonts w:cs="Segoe UI"/>
        <w:color w:val="7F7F7F" w:themeColor="text1" w:themeTint="80"/>
        <w:sz w:val="18"/>
        <w:szCs w:val="18"/>
      </w:rPr>
      <w:t>/16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4AE" w:rsidRPr="000B4F54" w:rsidRDefault="007064AE" w:rsidP="004944A4">
    <w:pPr>
      <w:pStyle w:val="FooterTitle"/>
      <w:rPr>
        <w:sz w:val="18"/>
      </w:rPr>
    </w:pPr>
    <w:r w:rsidRPr="00153E9A">
      <w:rPr>
        <w:noProof/>
        <w:color w:val="7F7F7F" w:themeColor="text1" w:themeTint="80"/>
        <w:sz w:val="18"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F7D4BC3" wp14:editId="04D07187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699E2C1E" id="Straight Connector 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b w:val="0"/>
        <w:color w:val="7F7F7F" w:themeColor="text1" w:themeTint="80"/>
        <w:sz w:val="18"/>
      </w:rPr>
      <w:t>USLDC-</w:t>
    </w:r>
    <w:r w:rsidR="00AE1774">
      <w:rPr>
        <w:b w:val="0"/>
        <w:color w:val="7F7F7F" w:themeColor="text1" w:themeTint="80"/>
        <w:sz w:val="18"/>
      </w:rPr>
      <w:t>6</w:t>
    </w:r>
    <w:r w:rsidR="00DE00BA">
      <w:rPr>
        <w:b w:val="0"/>
        <w:color w:val="7F7F7F" w:themeColor="text1" w:themeTint="80"/>
        <w:sz w:val="18"/>
      </w:rPr>
      <w:t>2</w:t>
    </w:r>
    <w:r w:rsidR="00AE1774">
      <w:rPr>
        <w:b w:val="0"/>
        <w:color w:val="7F7F7F" w:themeColor="text1" w:themeTint="80"/>
        <w:sz w:val="18"/>
      </w:rPr>
      <w:t>05</w:t>
    </w:r>
    <w:r w:rsidR="00153E9A">
      <w:rPr>
        <w:b w:val="0"/>
        <w:color w:val="7F7F7F" w:themeColor="text1" w:themeTint="80"/>
        <w:sz w:val="18"/>
      </w:rPr>
      <w:t>-E</w:t>
    </w:r>
    <w:r w:rsidRPr="00153E9A">
      <w:rPr>
        <w:b w:val="0"/>
        <w:color w:val="7F7F7F" w:themeColor="text1" w:themeTint="80"/>
        <w:sz w:val="18"/>
      </w:rPr>
      <w:ptab w:relativeTo="margin" w:alignment="center" w:leader="none"/>
    </w:r>
    <w:r w:rsidR="00153E9A" w:rsidRPr="00153E9A">
      <w:rPr>
        <w:b w:val="0"/>
        <w:color w:val="7F7F7F" w:themeColor="text1" w:themeTint="80"/>
        <w:sz w:val="18"/>
      </w:rPr>
      <w:t>Local Design/Construction</w:t>
    </w:r>
    <w:r w:rsidRPr="00153E9A">
      <w:rPr>
        <w:b w:val="0"/>
        <w:color w:val="7F7F7F" w:themeColor="text1" w:themeTint="80"/>
        <w:sz w:val="18"/>
      </w:rPr>
      <w:ptab w:relativeTo="margin" w:alignment="right" w:leader="none"/>
    </w:r>
    <w:r w:rsidR="00AE1774">
      <w:rPr>
        <w:b w:val="0"/>
        <w:color w:val="7F7F7F" w:themeColor="text1" w:themeTint="80"/>
        <w:sz w:val="18"/>
      </w:rPr>
      <w:t>9</w:t>
    </w:r>
    <w:r w:rsidR="00E11411" w:rsidRPr="00153E9A">
      <w:rPr>
        <w:b w:val="0"/>
        <w:color w:val="7F7F7F" w:themeColor="text1" w:themeTint="80"/>
        <w:sz w:val="18"/>
      </w:rPr>
      <w:t>/16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B15" w:rsidRDefault="00B34B15" w:rsidP="008609F2">
      <w:pPr>
        <w:spacing w:after="0" w:line="240" w:lineRule="auto"/>
      </w:pPr>
      <w:r>
        <w:separator/>
      </w:r>
    </w:p>
  </w:footnote>
  <w:footnote w:type="continuationSeparator" w:id="0">
    <w:p w:rsidR="00B34B15" w:rsidRDefault="00B34B15" w:rsidP="0086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E9A" w:rsidRPr="005F5CE3" w:rsidRDefault="00153E9A" w:rsidP="00DF56B9">
    <w:pPr>
      <w:pStyle w:val="01Title"/>
      <w:spacing w:after="0"/>
    </w:pPr>
    <w:r w:rsidRPr="005F5CE3">
      <w:rPr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240F36" wp14:editId="49686F2C">
              <wp:simplePos x="0" y="0"/>
              <wp:positionH relativeFrom="margin">
                <wp:align>right</wp:align>
              </wp:positionH>
              <wp:positionV relativeFrom="topMargin">
                <wp:posOffset>822960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5="http://schemas.microsoft.com/office/word/2012/wordml">
          <w:pict>
            <v:line w14:anchorId="21A7CEAC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margin" from="452.8pt,64.8pt" to="956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" strokecolor="#f79646 [3209]" strokeweight="1pt">
              <w10:wrap anchorx="margin" anchory="margin"/>
            </v:line>
          </w:pict>
        </mc:Fallback>
      </mc:AlternateContent>
    </w:r>
    <w:r w:rsidR="005F5CE3" w:rsidRPr="005F5CE3">
      <w:t>Facility Operations Manual</w:t>
    </w:r>
  </w:p>
  <w:p w:rsidR="007064AE" w:rsidRPr="00E852E5" w:rsidRDefault="007064AE" w:rsidP="00294A33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0" type="#_x0000_t75" style="width:3.5pt;height:3.5pt" o:bullet="t">
        <v:imagedata r:id="rId1" o:title="Untitled-2-0015"/>
      </v:shape>
    </w:pict>
  </w:numPicBullet>
  <w:abstractNum w:abstractNumId="0">
    <w:nsid w:val="FFFFFF7C"/>
    <w:multiLevelType w:val="singleLevel"/>
    <w:tmpl w:val="378C87E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F5A61D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D78ED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14ADF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65E17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1AD13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0FCD5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B8651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5ECF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C60AB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B630A5F"/>
    <w:multiLevelType w:val="multilevel"/>
    <w:tmpl w:val="A3D25854"/>
    <w:numStyleLink w:val="JWConv"/>
  </w:abstractNum>
  <w:abstractNum w:abstractNumId="11">
    <w:nsid w:val="1273054D"/>
    <w:multiLevelType w:val="hybridMultilevel"/>
    <w:tmpl w:val="3050F64E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335064E"/>
    <w:multiLevelType w:val="hybridMultilevel"/>
    <w:tmpl w:val="265E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A05498"/>
    <w:multiLevelType w:val="hybridMultilevel"/>
    <w:tmpl w:val="283CE26E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B424FFE"/>
    <w:multiLevelType w:val="hybridMultilevel"/>
    <w:tmpl w:val="23BC5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0E87043"/>
    <w:multiLevelType w:val="hybridMultilevel"/>
    <w:tmpl w:val="20E45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14151B2"/>
    <w:multiLevelType w:val="hybridMultilevel"/>
    <w:tmpl w:val="969A0F90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F24CD3"/>
    <w:multiLevelType w:val="multilevel"/>
    <w:tmpl w:val="A3D25854"/>
    <w:numStyleLink w:val="JWConv"/>
  </w:abstractNum>
  <w:abstractNum w:abstractNumId="18">
    <w:nsid w:val="4DA33CA8"/>
    <w:multiLevelType w:val="hybridMultilevel"/>
    <w:tmpl w:val="8240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541741D"/>
    <w:multiLevelType w:val="hybridMultilevel"/>
    <w:tmpl w:val="76C6FE1A"/>
    <w:lvl w:ilvl="0" w:tplc="F696659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E44266"/>
    <w:multiLevelType w:val="hybridMultilevel"/>
    <w:tmpl w:val="FE56BDC0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FD72CC"/>
    <w:multiLevelType w:val="hybridMultilevel"/>
    <w:tmpl w:val="9BAA7088"/>
    <w:lvl w:ilvl="0" w:tplc="E91EA10C">
      <w:start w:val="1"/>
      <w:numFmt w:val="bullet"/>
      <w:lvlText w:val="□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A2108B"/>
    <w:multiLevelType w:val="hybridMultilevel"/>
    <w:tmpl w:val="176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F31F0D"/>
    <w:multiLevelType w:val="multilevel"/>
    <w:tmpl w:val="FE82482C"/>
    <w:lvl w:ilvl="0">
      <w:start w:val="1"/>
      <w:numFmt w:val="decimal"/>
      <w:pStyle w:val="Numberedlist"/>
      <w:lvlText w:val="%1"/>
      <w:lvlJc w:val="left"/>
      <w:pPr>
        <w:ind w:left="446" w:hanging="360"/>
      </w:pPr>
      <w:rPr>
        <w:rFonts w:ascii="Tw Cen MT Bold" w:hAnsi="Tw Cen MT Bold" w:hint="default"/>
        <w:b/>
        <w:bCs/>
        <w:i w:val="0"/>
        <w:iCs w:val="0"/>
        <w:color w:val="1F497D" w:themeColor="text2"/>
        <w:sz w:val="22"/>
        <w:szCs w:val="22"/>
      </w:rPr>
    </w:lvl>
    <w:lvl w:ilvl="1">
      <w:start w:val="1"/>
      <w:numFmt w:val="bullet"/>
      <w:lvlText w:val="–"/>
      <w:lvlJc w:val="left"/>
      <w:pPr>
        <w:tabs>
          <w:tab w:val="num" w:pos="648"/>
        </w:tabs>
        <w:ind w:left="648" w:hanging="288"/>
      </w:pPr>
      <w:rPr>
        <w:rFonts w:ascii="Franklin Gothic Book" w:hAnsi="Franklin Gothic Book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0152A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9F5AB4"/>
    <w:multiLevelType w:val="hybridMultilevel"/>
    <w:tmpl w:val="0D6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9254F"/>
    <w:multiLevelType w:val="hybridMultilevel"/>
    <w:tmpl w:val="129C3D46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B7E661A"/>
    <w:multiLevelType w:val="multilevel"/>
    <w:tmpl w:val="A3D25854"/>
    <w:styleLink w:val="JWConv"/>
    <w:lvl w:ilvl="0">
      <w:start w:val="1"/>
      <w:numFmt w:val="bullet"/>
      <w:pStyle w:val="ListParagraph"/>
      <w:lvlText w:val=""/>
      <w:lvlPicBulletId w:val="0"/>
      <w:lvlJc w:val="left"/>
      <w:pPr>
        <w:tabs>
          <w:tab w:val="num" w:pos="288"/>
        </w:tabs>
        <w:ind w:left="288" w:hanging="202"/>
      </w:pPr>
      <w:rPr>
        <w:rFonts w:ascii="Symbol" w:hAnsi="Symbol" w:cs="Times New Roman" w:hint="default"/>
        <w:color w:val="auto"/>
        <w:sz w:val="16"/>
      </w:rPr>
    </w:lvl>
    <w:lvl w:ilvl="1">
      <w:start w:val="1"/>
      <w:numFmt w:val="bullet"/>
      <w:pStyle w:val="Listlevel2"/>
      <w:lvlText w:val=""/>
      <w:lvlJc w:val="left"/>
      <w:pPr>
        <w:ind w:left="1080" w:hanging="360"/>
      </w:pPr>
      <w:rPr>
        <w:rFonts w:ascii="Symbol" w:hAnsi="Symbol" w:hint="default"/>
        <w:color w:val="4A442A" w:themeColor="background2" w:themeShade="4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A6DA7"/>
      </w:rPr>
    </w:lvl>
    <w:lvl w:ilvl="3">
      <w:start w:val="1"/>
      <w:numFmt w:val="bullet"/>
      <w:lvlText w:val="–"/>
      <w:lvlJc w:val="left"/>
      <w:pPr>
        <w:ind w:left="2520" w:hanging="360"/>
      </w:pPr>
      <w:rPr>
        <w:rFonts w:ascii="Franklin Gothic Book" w:hAnsi="Franklin Gothic Book" w:hint="default"/>
        <w:color w:val="4A442A" w:themeColor="background2" w:themeShade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948A54" w:themeColor="background2" w:themeShade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EA026C"/>
    <w:multiLevelType w:val="hybridMultilevel"/>
    <w:tmpl w:val="4238B274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7"/>
  </w:num>
  <w:num w:numId="4">
    <w:abstractNumId w:val="10"/>
  </w:num>
  <w:num w:numId="5">
    <w:abstractNumId w:val="17"/>
  </w:num>
  <w:num w:numId="6">
    <w:abstractNumId w:val="23"/>
  </w:num>
  <w:num w:numId="7">
    <w:abstractNumId w:val="17"/>
  </w:num>
  <w:num w:numId="8">
    <w:abstractNumId w:val="23"/>
  </w:num>
  <w:num w:numId="9">
    <w:abstractNumId w:val="19"/>
  </w:num>
  <w:num w:numId="10">
    <w:abstractNumId w:val="21"/>
  </w:num>
  <w:num w:numId="11">
    <w:abstractNumId w:val="11"/>
  </w:num>
  <w:num w:numId="12">
    <w:abstractNumId w:val="14"/>
  </w:num>
  <w:num w:numId="13">
    <w:abstractNumId w:val="16"/>
  </w:num>
  <w:num w:numId="14">
    <w:abstractNumId w:val="22"/>
  </w:num>
  <w:num w:numId="15">
    <w:abstractNumId w:val="13"/>
  </w:num>
  <w:num w:numId="16">
    <w:abstractNumId w:val="27"/>
  </w:num>
  <w:num w:numId="17">
    <w:abstractNumId w:val="20"/>
  </w:num>
  <w:num w:numId="18">
    <w:abstractNumId w:val="12"/>
  </w:num>
  <w:num w:numId="19">
    <w:abstractNumId w:val="18"/>
  </w:num>
  <w:num w:numId="20">
    <w:abstractNumId w:val="15"/>
  </w:num>
  <w:num w:numId="21">
    <w:abstractNumId w:val="24"/>
  </w:num>
  <w:num w:numId="22">
    <w:abstractNumId w:val="25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movePersonalInformation/>
  <w:removeDateAndTime/>
  <w:hideGrammaticalErrors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CE3"/>
    <w:rsid w:val="000056FD"/>
    <w:rsid w:val="00074D6E"/>
    <w:rsid w:val="0007562B"/>
    <w:rsid w:val="00084BB7"/>
    <w:rsid w:val="00092312"/>
    <w:rsid w:val="000934C1"/>
    <w:rsid w:val="000A5835"/>
    <w:rsid w:val="000B4748"/>
    <w:rsid w:val="000B4F54"/>
    <w:rsid w:val="000C7E72"/>
    <w:rsid w:val="000D51A9"/>
    <w:rsid w:val="000F1F03"/>
    <w:rsid w:val="001026D6"/>
    <w:rsid w:val="00105E6D"/>
    <w:rsid w:val="00106588"/>
    <w:rsid w:val="001259CC"/>
    <w:rsid w:val="0014271D"/>
    <w:rsid w:val="00147CA4"/>
    <w:rsid w:val="00150E5B"/>
    <w:rsid w:val="00153E9A"/>
    <w:rsid w:val="00175497"/>
    <w:rsid w:val="00180D39"/>
    <w:rsid w:val="001957D7"/>
    <w:rsid w:val="00197145"/>
    <w:rsid w:val="001A1828"/>
    <w:rsid w:val="001B143B"/>
    <w:rsid w:val="001B1B6A"/>
    <w:rsid w:val="001B4586"/>
    <w:rsid w:val="001C3879"/>
    <w:rsid w:val="001E5B39"/>
    <w:rsid w:val="001F1F74"/>
    <w:rsid w:val="001F70BF"/>
    <w:rsid w:val="001F7392"/>
    <w:rsid w:val="002136A8"/>
    <w:rsid w:val="002154AC"/>
    <w:rsid w:val="00216F99"/>
    <w:rsid w:val="00225C18"/>
    <w:rsid w:val="00233034"/>
    <w:rsid w:val="00237ADB"/>
    <w:rsid w:val="00244721"/>
    <w:rsid w:val="0026078C"/>
    <w:rsid w:val="00264017"/>
    <w:rsid w:val="00277747"/>
    <w:rsid w:val="00280012"/>
    <w:rsid w:val="00285E71"/>
    <w:rsid w:val="00294A33"/>
    <w:rsid w:val="002A1583"/>
    <w:rsid w:val="002A2105"/>
    <w:rsid w:val="002A60A8"/>
    <w:rsid w:val="002B7920"/>
    <w:rsid w:val="002D2DFC"/>
    <w:rsid w:val="002D7051"/>
    <w:rsid w:val="002F0851"/>
    <w:rsid w:val="002F6BF2"/>
    <w:rsid w:val="00313B21"/>
    <w:rsid w:val="00323C3E"/>
    <w:rsid w:val="00333F58"/>
    <w:rsid w:val="00342B8E"/>
    <w:rsid w:val="00343DDF"/>
    <w:rsid w:val="00347066"/>
    <w:rsid w:val="003656A8"/>
    <w:rsid w:val="0037266B"/>
    <w:rsid w:val="00376BE8"/>
    <w:rsid w:val="003818B3"/>
    <w:rsid w:val="00396AD7"/>
    <w:rsid w:val="003B71A7"/>
    <w:rsid w:val="003C0499"/>
    <w:rsid w:val="003D1B7B"/>
    <w:rsid w:val="003D5876"/>
    <w:rsid w:val="003F0430"/>
    <w:rsid w:val="00412F56"/>
    <w:rsid w:val="00417B20"/>
    <w:rsid w:val="0045527F"/>
    <w:rsid w:val="00464337"/>
    <w:rsid w:val="00465EC5"/>
    <w:rsid w:val="004665E5"/>
    <w:rsid w:val="004758F7"/>
    <w:rsid w:val="004944A4"/>
    <w:rsid w:val="004C5F49"/>
    <w:rsid w:val="004D2FE3"/>
    <w:rsid w:val="004E13AE"/>
    <w:rsid w:val="004E3D1A"/>
    <w:rsid w:val="004E51B4"/>
    <w:rsid w:val="004F0EB2"/>
    <w:rsid w:val="00501642"/>
    <w:rsid w:val="00511470"/>
    <w:rsid w:val="00520CCA"/>
    <w:rsid w:val="00523251"/>
    <w:rsid w:val="0053051E"/>
    <w:rsid w:val="00535167"/>
    <w:rsid w:val="00545EE8"/>
    <w:rsid w:val="00554372"/>
    <w:rsid w:val="00560BB4"/>
    <w:rsid w:val="005807BD"/>
    <w:rsid w:val="00582422"/>
    <w:rsid w:val="005A752E"/>
    <w:rsid w:val="005B6895"/>
    <w:rsid w:val="005C62C7"/>
    <w:rsid w:val="005C739E"/>
    <w:rsid w:val="005E2A9B"/>
    <w:rsid w:val="005F5278"/>
    <w:rsid w:val="005F5CE3"/>
    <w:rsid w:val="005F72F4"/>
    <w:rsid w:val="006261C3"/>
    <w:rsid w:val="00645375"/>
    <w:rsid w:val="006619C2"/>
    <w:rsid w:val="00664724"/>
    <w:rsid w:val="00667110"/>
    <w:rsid w:val="0068785D"/>
    <w:rsid w:val="006A6187"/>
    <w:rsid w:val="006B16E0"/>
    <w:rsid w:val="006D2792"/>
    <w:rsid w:val="006D4BDB"/>
    <w:rsid w:val="006D5F30"/>
    <w:rsid w:val="006D730E"/>
    <w:rsid w:val="006E3199"/>
    <w:rsid w:val="006F16BA"/>
    <w:rsid w:val="00702636"/>
    <w:rsid w:val="00704740"/>
    <w:rsid w:val="007064AE"/>
    <w:rsid w:val="007353CF"/>
    <w:rsid w:val="00736A62"/>
    <w:rsid w:val="00753C5F"/>
    <w:rsid w:val="0075405F"/>
    <w:rsid w:val="00755596"/>
    <w:rsid w:val="007666FA"/>
    <w:rsid w:val="007A219B"/>
    <w:rsid w:val="007D08C9"/>
    <w:rsid w:val="007D3522"/>
    <w:rsid w:val="007D5A18"/>
    <w:rsid w:val="007D628C"/>
    <w:rsid w:val="007E661B"/>
    <w:rsid w:val="00805AD9"/>
    <w:rsid w:val="00813C30"/>
    <w:rsid w:val="00827050"/>
    <w:rsid w:val="0084126F"/>
    <w:rsid w:val="00841347"/>
    <w:rsid w:val="008455EC"/>
    <w:rsid w:val="008609F2"/>
    <w:rsid w:val="0086244F"/>
    <w:rsid w:val="008706B0"/>
    <w:rsid w:val="008800F5"/>
    <w:rsid w:val="008805C8"/>
    <w:rsid w:val="00883A5C"/>
    <w:rsid w:val="00885006"/>
    <w:rsid w:val="00891C2E"/>
    <w:rsid w:val="008A563D"/>
    <w:rsid w:val="008B5A17"/>
    <w:rsid w:val="008D12EE"/>
    <w:rsid w:val="008D6ABD"/>
    <w:rsid w:val="008E371E"/>
    <w:rsid w:val="008F0735"/>
    <w:rsid w:val="008F0B79"/>
    <w:rsid w:val="008F52E6"/>
    <w:rsid w:val="0091079C"/>
    <w:rsid w:val="00911A7F"/>
    <w:rsid w:val="00920834"/>
    <w:rsid w:val="00924919"/>
    <w:rsid w:val="00950E2D"/>
    <w:rsid w:val="00950F9D"/>
    <w:rsid w:val="0097186B"/>
    <w:rsid w:val="00972386"/>
    <w:rsid w:val="009742E8"/>
    <w:rsid w:val="00974784"/>
    <w:rsid w:val="009777C6"/>
    <w:rsid w:val="00977E20"/>
    <w:rsid w:val="00987683"/>
    <w:rsid w:val="009A45A4"/>
    <w:rsid w:val="009A6233"/>
    <w:rsid w:val="009A7AFD"/>
    <w:rsid w:val="009C6BF3"/>
    <w:rsid w:val="009D770E"/>
    <w:rsid w:val="009E3A56"/>
    <w:rsid w:val="009E5557"/>
    <w:rsid w:val="009F09CA"/>
    <w:rsid w:val="009F4E88"/>
    <w:rsid w:val="009F67DF"/>
    <w:rsid w:val="00A30516"/>
    <w:rsid w:val="00A51FA1"/>
    <w:rsid w:val="00A55085"/>
    <w:rsid w:val="00A605E9"/>
    <w:rsid w:val="00A666E6"/>
    <w:rsid w:val="00A77BCA"/>
    <w:rsid w:val="00A81EF6"/>
    <w:rsid w:val="00AA0A9C"/>
    <w:rsid w:val="00AA0B15"/>
    <w:rsid w:val="00AA14A5"/>
    <w:rsid w:val="00AA3142"/>
    <w:rsid w:val="00AA6172"/>
    <w:rsid w:val="00AB2393"/>
    <w:rsid w:val="00AB5F3F"/>
    <w:rsid w:val="00AC04D7"/>
    <w:rsid w:val="00AC5EDC"/>
    <w:rsid w:val="00AC7024"/>
    <w:rsid w:val="00AD264F"/>
    <w:rsid w:val="00AD4410"/>
    <w:rsid w:val="00AE1774"/>
    <w:rsid w:val="00AE1D7C"/>
    <w:rsid w:val="00AF0060"/>
    <w:rsid w:val="00AF1BED"/>
    <w:rsid w:val="00B15A11"/>
    <w:rsid w:val="00B245C4"/>
    <w:rsid w:val="00B34B15"/>
    <w:rsid w:val="00B44E58"/>
    <w:rsid w:val="00B72A36"/>
    <w:rsid w:val="00B77CFD"/>
    <w:rsid w:val="00B934DB"/>
    <w:rsid w:val="00BA0036"/>
    <w:rsid w:val="00BB140A"/>
    <w:rsid w:val="00BB719D"/>
    <w:rsid w:val="00BD547F"/>
    <w:rsid w:val="00BE2888"/>
    <w:rsid w:val="00BE40D9"/>
    <w:rsid w:val="00BF159B"/>
    <w:rsid w:val="00BF5663"/>
    <w:rsid w:val="00C14751"/>
    <w:rsid w:val="00C153DD"/>
    <w:rsid w:val="00C21A1A"/>
    <w:rsid w:val="00C277B9"/>
    <w:rsid w:val="00C311B0"/>
    <w:rsid w:val="00C37C83"/>
    <w:rsid w:val="00C44B60"/>
    <w:rsid w:val="00C53B41"/>
    <w:rsid w:val="00C562B5"/>
    <w:rsid w:val="00C72922"/>
    <w:rsid w:val="00C863CC"/>
    <w:rsid w:val="00C90B07"/>
    <w:rsid w:val="00C91323"/>
    <w:rsid w:val="00C97054"/>
    <w:rsid w:val="00CA3225"/>
    <w:rsid w:val="00CB15A2"/>
    <w:rsid w:val="00CD00F7"/>
    <w:rsid w:val="00CD43B4"/>
    <w:rsid w:val="00D06542"/>
    <w:rsid w:val="00D06C75"/>
    <w:rsid w:val="00D21C2C"/>
    <w:rsid w:val="00D22F96"/>
    <w:rsid w:val="00D318AD"/>
    <w:rsid w:val="00D37BE0"/>
    <w:rsid w:val="00D40347"/>
    <w:rsid w:val="00D42063"/>
    <w:rsid w:val="00D6116D"/>
    <w:rsid w:val="00D6722D"/>
    <w:rsid w:val="00D835A7"/>
    <w:rsid w:val="00D91862"/>
    <w:rsid w:val="00D96A0F"/>
    <w:rsid w:val="00DA7ADF"/>
    <w:rsid w:val="00DC11A7"/>
    <w:rsid w:val="00DE00BA"/>
    <w:rsid w:val="00DF17CF"/>
    <w:rsid w:val="00DF56B9"/>
    <w:rsid w:val="00E10DCF"/>
    <w:rsid w:val="00E11411"/>
    <w:rsid w:val="00E1556F"/>
    <w:rsid w:val="00E253EE"/>
    <w:rsid w:val="00E34937"/>
    <w:rsid w:val="00E35DA4"/>
    <w:rsid w:val="00E37080"/>
    <w:rsid w:val="00E50C1A"/>
    <w:rsid w:val="00E63EC7"/>
    <w:rsid w:val="00E852E5"/>
    <w:rsid w:val="00E87FB5"/>
    <w:rsid w:val="00E90F07"/>
    <w:rsid w:val="00E9130D"/>
    <w:rsid w:val="00E93A1D"/>
    <w:rsid w:val="00EA0DDC"/>
    <w:rsid w:val="00EA581C"/>
    <w:rsid w:val="00EB5A21"/>
    <w:rsid w:val="00EC07FE"/>
    <w:rsid w:val="00F04694"/>
    <w:rsid w:val="00F04CB0"/>
    <w:rsid w:val="00F1354B"/>
    <w:rsid w:val="00F151B8"/>
    <w:rsid w:val="00F17572"/>
    <w:rsid w:val="00F25D45"/>
    <w:rsid w:val="00F55424"/>
    <w:rsid w:val="00F5621B"/>
    <w:rsid w:val="00F72FA3"/>
    <w:rsid w:val="00F73BCC"/>
    <w:rsid w:val="00F81BB1"/>
    <w:rsid w:val="00F82045"/>
    <w:rsid w:val="00F911B8"/>
    <w:rsid w:val="00F93283"/>
    <w:rsid w:val="00FA0BE5"/>
    <w:rsid w:val="00FA1583"/>
    <w:rsid w:val="00FA643F"/>
    <w:rsid w:val="00FB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5F5CE3"/>
    <w:pPr>
      <w:spacing w:before="60" w:after="200"/>
      <w:contextualSpacing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5F5CE3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5F5CE3"/>
    <w:pPr>
      <w:spacing w:after="0"/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5F5CE3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5F5CE3"/>
    <w:pPr>
      <w:spacing w:before="60" w:after="200"/>
      <w:contextualSpacing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5F5CE3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5F5CE3"/>
    <w:pPr>
      <w:spacing w:after="0"/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5F5CE3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21AACECB</Template>
  <TotalTime>0</TotalTime>
  <Pages>2</Pages>
  <Words>123</Words>
  <Characters>629</Characters>
  <Application>Microsoft Office Word</Application>
  <DocSecurity>0</DocSecurity>
  <Lines>11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2016-11-04T19:49:00Z</dcterms:created>
  <dcterms:modified xsi:type="dcterms:W3CDTF">2016-11-04T19:49:00Z</dcterms:modified>
</cp:coreProperties>
</file>