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89" w:rsidRDefault="00EF2A89" w:rsidP="00471057">
      <w:pPr>
        <w:pStyle w:val="06Text"/>
        <w:spacing w:before="0" w:after="240"/>
        <w:contextualSpacing/>
        <w:rPr>
          <w:i/>
        </w:rPr>
      </w:pPr>
      <w:bookmarkStart w:id="0" w:name="_GoBack"/>
      <w:bookmarkEnd w:id="0"/>
      <w:r w:rsidRPr="003A47F6">
        <w:rPr>
          <w:rStyle w:val="04FieldLabelChar"/>
          <w:sz w:val="18"/>
        </w:rPr>
        <w:t>Note:</w:t>
      </w:r>
      <w:r w:rsidRPr="003A47F6">
        <w:rPr>
          <w:sz w:val="18"/>
        </w:rPr>
        <w:t xml:space="preserve"> Please identify and list local volunteers within </w:t>
      </w:r>
      <w:r w:rsidR="00750481">
        <w:rPr>
          <w:sz w:val="18"/>
        </w:rPr>
        <w:t xml:space="preserve">each </w:t>
      </w:r>
      <w:r w:rsidRPr="003A47F6">
        <w:rPr>
          <w:sz w:val="18"/>
        </w:rPr>
        <w:t>respective congregation that can be used to perform maintenance work. Note any skills that may be helpful with current o</w:t>
      </w:r>
      <w:r w:rsidR="00750481">
        <w:rPr>
          <w:sz w:val="18"/>
        </w:rPr>
        <w:t xml:space="preserve">r future maintenance activity. </w:t>
      </w:r>
      <w:r w:rsidRPr="003A47F6">
        <w:rPr>
          <w:sz w:val="18"/>
        </w:rPr>
        <w:t>As a reminder, volunteers should be 18 years of age or older and approved by facility oversigh</w:t>
      </w:r>
      <w:r w:rsidR="00471057">
        <w:rPr>
          <w:sz w:val="18"/>
        </w:rPr>
        <w:t>t to work on higher-risk tasks.—</w:t>
      </w:r>
      <w:proofErr w:type="gramStart"/>
      <w:r w:rsidR="00EA5C8F">
        <w:rPr>
          <w:sz w:val="18"/>
        </w:rPr>
        <w:t>S</w:t>
      </w:r>
      <w:r w:rsidRPr="00EA5C8F">
        <w:rPr>
          <w:sz w:val="18"/>
        </w:rPr>
        <w:t>ee</w:t>
      </w:r>
      <w:proofErr w:type="gramEnd"/>
      <w:r w:rsidRPr="00EA5C8F">
        <w:rPr>
          <w:sz w:val="18"/>
        </w:rPr>
        <w:t xml:space="preserve"> DC-82 for details</w:t>
      </w:r>
      <w:r w:rsidR="00EA5C8F">
        <w:rPr>
          <w:sz w:val="18"/>
        </w:rPr>
        <w:t>.</w:t>
      </w:r>
    </w:p>
    <w:tbl>
      <w:tblPr>
        <w:tblStyle w:val="TextField"/>
        <w:tblW w:w="8550" w:type="dxa"/>
        <w:tblLayout w:type="fixed"/>
        <w:tblLook w:val="0500" w:firstRow="0" w:lastRow="0" w:firstColumn="0" w:lastColumn="1" w:noHBand="0" w:noVBand="1"/>
      </w:tblPr>
      <w:tblGrid>
        <w:gridCol w:w="2610"/>
        <w:gridCol w:w="5940"/>
      </w:tblGrid>
      <w:tr w:rsidR="00EF2A89" w:rsidRPr="00EF2A89" w:rsidTr="003A47F6">
        <w:trPr>
          <w:trHeight w:val="357"/>
        </w:trPr>
        <w:tc>
          <w:tcPr>
            <w:tcW w:w="2610" w:type="dxa"/>
          </w:tcPr>
          <w:p w:rsidR="00EF2A89" w:rsidRPr="00EF2A89" w:rsidRDefault="00EF2A89" w:rsidP="00471057">
            <w:pPr>
              <w:pStyle w:val="04FieldLabel"/>
            </w:pPr>
            <w:permStart w:id="1559517088" w:edGrp="everyone" w:colFirst="1" w:colLast="1"/>
            <w:r w:rsidRPr="00EF2A89">
              <w:t>Congregation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  <w:vAlign w:val="bottom"/>
          </w:tcPr>
          <w:p w:rsidR="00EF2A89" w:rsidRPr="00EF2A89" w:rsidRDefault="00EF2A89" w:rsidP="00EF2A89">
            <w:pPr>
              <w:pStyle w:val="06Text"/>
            </w:pPr>
          </w:p>
        </w:tc>
      </w:tr>
      <w:permEnd w:id="1559517088"/>
    </w:tbl>
    <w:p w:rsidR="00EF2A89" w:rsidRPr="00EF2A89" w:rsidRDefault="00EF2A89" w:rsidP="00EF2A89">
      <w:pPr>
        <w:pStyle w:val="06Text"/>
        <w:spacing w:before="0" w:after="0"/>
        <w:rPr>
          <w:sz w:val="14"/>
        </w:rPr>
      </w:pPr>
    </w:p>
    <w:tbl>
      <w:tblPr>
        <w:tblStyle w:val="LDC"/>
        <w:tblW w:w="10080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3582"/>
        <w:gridCol w:w="5310"/>
        <w:gridCol w:w="1188"/>
      </w:tblGrid>
      <w:tr w:rsidR="00EF2A89" w:rsidRPr="00CD2890" w:rsidTr="00C62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3582" w:type="dxa"/>
          </w:tcPr>
          <w:p w:rsidR="00EF2A89" w:rsidRPr="00CD2890" w:rsidRDefault="00EF2A89" w:rsidP="00471057">
            <w:pPr>
              <w:pStyle w:val="06Text"/>
            </w:pPr>
            <w:r w:rsidRPr="00CD2890">
              <w:t>Name/Phone Number</w:t>
            </w:r>
          </w:p>
        </w:tc>
        <w:tc>
          <w:tcPr>
            <w:tcW w:w="5310" w:type="dxa"/>
          </w:tcPr>
          <w:p w:rsidR="00EF2A89" w:rsidRPr="00CD2890" w:rsidRDefault="00471057" w:rsidP="00CD2890">
            <w:pPr>
              <w:pStyle w:val="06Text"/>
            </w:pPr>
            <w:r>
              <w:t>Skills</w:t>
            </w:r>
          </w:p>
        </w:tc>
        <w:tc>
          <w:tcPr>
            <w:tcW w:w="1188" w:type="dxa"/>
          </w:tcPr>
          <w:p w:rsidR="00EF2A89" w:rsidRPr="00CD2890" w:rsidRDefault="00EF2A89" w:rsidP="00AF4744">
            <w:pPr>
              <w:pStyle w:val="06Text"/>
              <w:jc w:val="center"/>
            </w:pPr>
            <w:r w:rsidRPr="00CD2890">
              <w:t xml:space="preserve">Approved </w:t>
            </w:r>
            <w:r w:rsidR="00CD2890">
              <w:t xml:space="preserve">For </w:t>
            </w:r>
            <w:r w:rsidRPr="00CD2890">
              <w:t>High Risk?</w:t>
            </w: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646546334" w:edGrp="everyone" w:colFirst="0" w:colLast="0"/>
            <w:permStart w:id="1136870989" w:edGrp="everyone" w:colFirst="1" w:colLast="1"/>
            <w:permStart w:id="1816482013" w:edGrp="everyone" w:colFirst="2" w:colLast="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819030080" w:edGrp="everyone" w:colFirst="0" w:colLast="0"/>
            <w:permStart w:id="1828417799" w:edGrp="everyone" w:colFirst="1" w:colLast="1"/>
            <w:permStart w:id="705828712" w:edGrp="everyone" w:colFirst="2" w:colLast="2"/>
            <w:permEnd w:id="1646546334"/>
            <w:permEnd w:id="1136870989"/>
            <w:permEnd w:id="1816482013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756307093" w:edGrp="everyone" w:colFirst="0" w:colLast="0"/>
            <w:permStart w:id="1352816073" w:edGrp="everyone" w:colFirst="1" w:colLast="1"/>
            <w:permStart w:id="1672621781" w:edGrp="everyone" w:colFirst="2" w:colLast="2"/>
            <w:permEnd w:id="819030080"/>
            <w:permEnd w:id="1828417799"/>
            <w:permEnd w:id="70582871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174434885" w:edGrp="everyone" w:colFirst="0" w:colLast="0"/>
            <w:permStart w:id="238370866" w:edGrp="everyone" w:colFirst="1" w:colLast="1"/>
            <w:permStart w:id="1569992662" w:edGrp="everyone" w:colFirst="2" w:colLast="2"/>
            <w:permEnd w:id="1756307093"/>
            <w:permEnd w:id="1352816073"/>
            <w:permEnd w:id="1672621781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787562210" w:edGrp="everyone" w:colFirst="0" w:colLast="0"/>
            <w:permStart w:id="24648421" w:edGrp="everyone" w:colFirst="1" w:colLast="1"/>
            <w:permStart w:id="500988920" w:edGrp="everyone" w:colFirst="2" w:colLast="2"/>
            <w:permEnd w:id="1174434885"/>
            <w:permEnd w:id="238370866"/>
            <w:permEnd w:id="156999266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507589765" w:edGrp="everyone" w:colFirst="0" w:colLast="0"/>
            <w:permStart w:id="1183013828" w:edGrp="everyone" w:colFirst="1" w:colLast="1"/>
            <w:permStart w:id="1935172080" w:edGrp="everyone" w:colFirst="2" w:colLast="2"/>
            <w:permEnd w:id="787562210"/>
            <w:permEnd w:id="24648421"/>
            <w:permEnd w:id="50098892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178687235" w:edGrp="everyone" w:colFirst="0" w:colLast="0"/>
            <w:permStart w:id="742523167" w:edGrp="everyone" w:colFirst="1" w:colLast="1"/>
            <w:permStart w:id="1165634744" w:edGrp="everyone" w:colFirst="2" w:colLast="2"/>
            <w:permEnd w:id="507589765"/>
            <w:permEnd w:id="1183013828"/>
            <w:permEnd w:id="193517208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3700483" w:edGrp="everyone" w:colFirst="0" w:colLast="0"/>
            <w:permStart w:id="1837788820" w:edGrp="everyone" w:colFirst="1" w:colLast="1"/>
            <w:permStart w:id="1428885830" w:edGrp="everyone" w:colFirst="2" w:colLast="2"/>
            <w:permEnd w:id="1178687235"/>
            <w:permEnd w:id="742523167"/>
            <w:permEnd w:id="1165634744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212421459" w:edGrp="everyone" w:colFirst="0" w:colLast="0"/>
            <w:permStart w:id="244192807" w:edGrp="everyone" w:colFirst="1" w:colLast="1"/>
            <w:permStart w:id="120791305" w:edGrp="everyone" w:colFirst="2" w:colLast="2"/>
            <w:permEnd w:id="13700483"/>
            <w:permEnd w:id="1837788820"/>
            <w:permEnd w:id="142888583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472360784" w:edGrp="everyone" w:colFirst="0" w:colLast="0"/>
            <w:permStart w:id="415327462" w:edGrp="everyone" w:colFirst="1" w:colLast="1"/>
            <w:permStart w:id="1795707014" w:edGrp="everyone" w:colFirst="2" w:colLast="2"/>
            <w:permEnd w:id="1212421459"/>
            <w:permEnd w:id="244192807"/>
            <w:permEnd w:id="120791305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47936978" w:edGrp="everyone" w:colFirst="0" w:colLast="0"/>
            <w:permStart w:id="774724041" w:edGrp="everyone" w:colFirst="1" w:colLast="1"/>
            <w:permStart w:id="781269773" w:edGrp="everyone" w:colFirst="2" w:colLast="2"/>
            <w:permEnd w:id="1472360784"/>
            <w:permEnd w:id="415327462"/>
            <w:permEnd w:id="1795707014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438970494" w:edGrp="everyone" w:colFirst="0" w:colLast="0"/>
            <w:permStart w:id="908422485" w:edGrp="everyone" w:colFirst="1" w:colLast="1"/>
            <w:permStart w:id="1576037739" w:edGrp="everyone" w:colFirst="2" w:colLast="2"/>
            <w:permEnd w:id="147936978"/>
            <w:permEnd w:id="774724041"/>
            <w:permEnd w:id="781269773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965166582" w:edGrp="everyone" w:colFirst="0" w:colLast="0"/>
            <w:permStart w:id="1901622359" w:edGrp="everyone" w:colFirst="1" w:colLast="1"/>
            <w:permStart w:id="110696676" w:edGrp="everyone" w:colFirst="2" w:colLast="2"/>
            <w:permEnd w:id="438970494"/>
            <w:permEnd w:id="908422485"/>
            <w:permEnd w:id="1576037739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2040483401" w:edGrp="everyone" w:colFirst="0" w:colLast="0"/>
            <w:permStart w:id="10495768" w:edGrp="everyone" w:colFirst="1" w:colLast="1"/>
            <w:permStart w:id="160114006" w:edGrp="everyone" w:colFirst="2" w:colLast="2"/>
            <w:permEnd w:id="1965166582"/>
            <w:permEnd w:id="1901622359"/>
            <w:permEnd w:id="110696676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545948187" w:edGrp="everyone" w:colFirst="0" w:colLast="0"/>
            <w:permStart w:id="165040927" w:edGrp="everyone" w:colFirst="1" w:colLast="1"/>
            <w:permStart w:id="1237717528" w:edGrp="everyone" w:colFirst="2" w:colLast="2"/>
            <w:permEnd w:id="2040483401"/>
            <w:permEnd w:id="10495768"/>
            <w:permEnd w:id="160114006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830318113" w:edGrp="everyone" w:colFirst="0" w:colLast="0"/>
            <w:permStart w:id="173240777" w:edGrp="everyone" w:colFirst="1" w:colLast="1"/>
            <w:permStart w:id="180503172" w:edGrp="everyone" w:colFirst="2" w:colLast="2"/>
            <w:permEnd w:id="1545948187"/>
            <w:permEnd w:id="165040927"/>
            <w:permEnd w:id="1237717528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080391372" w:edGrp="everyone" w:colFirst="0" w:colLast="0"/>
            <w:permStart w:id="1302668675" w:edGrp="everyone" w:colFirst="1" w:colLast="1"/>
            <w:permStart w:id="1964076348" w:edGrp="everyone" w:colFirst="2" w:colLast="2"/>
            <w:permEnd w:id="1830318113"/>
            <w:permEnd w:id="173240777"/>
            <w:permEnd w:id="18050317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673752152" w:edGrp="everyone" w:colFirst="0" w:colLast="0"/>
            <w:permStart w:id="1244950200" w:edGrp="everyone" w:colFirst="1" w:colLast="1"/>
            <w:permStart w:id="2138309578" w:edGrp="everyone" w:colFirst="2" w:colLast="2"/>
            <w:permEnd w:id="1080391372"/>
            <w:permEnd w:id="1302668675"/>
            <w:permEnd w:id="1964076348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199332042" w:edGrp="everyone" w:colFirst="0" w:colLast="0"/>
            <w:permStart w:id="1029968124" w:edGrp="everyone" w:colFirst="1" w:colLast="1"/>
            <w:permStart w:id="505836295" w:edGrp="everyone" w:colFirst="2" w:colLast="2"/>
            <w:permEnd w:id="1673752152"/>
            <w:permEnd w:id="1244950200"/>
            <w:permEnd w:id="2138309578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291069127" w:edGrp="everyone" w:colFirst="0" w:colLast="0"/>
            <w:permStart w:id="1756046974" w:edGrp="everyone" w:colFirst="1" w:colLast="1"/>
            <w:permStart w:id="276641562" w:edGrp="everyone" w:colFirst="2" w:colLast="2"/>
            <w:permEnd w:id="1199332042"/>
            <w:permEnd w:id="1029968124"/>
            <w:permEnd w:id="505836295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2045522292" w:edGrp="everyone" w:colFirst="0" w:colLast="0"/>
            <w:permStart w:id="960634442" w:edGrp="everyone" w:colFirst="1" w:colLast="1"/>
            <w:permStart w:id="501045170" w:edGrp="everyone" w:colFirst="2" w:colLast="2"/>
            <w:permEnd w:id="291069127"/>
            <w:permEnd w:id="1756046974"/>
            <w:permEnd w:id="27664156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493835783" w:edGrp="everyone" w:colFirst="0" w:colLast="0"/>
            <w:permStart w:id="1505714814" w:edGrp="everyone" w:colFirst="1" w:colLast="1"/>
            <w:permStart w:id="287716935" w:edGrp="everyone" w:colFirst="2" w:colLast="2"/>
            <w:permEnd w:id="2045522292"/>
            <w:permEnd w:id="960634442"/>
            <w:permEnd w:id="50104517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3A47F6" w:rsidRPr="00EF2A89" w:rsidTr="00C62269">
        <w:trPr>
          <w:trHeight w:val="432"/>
        </w:trPr>
        <w:tc>
          <w:tcPr>
            <w:tcW w:w="3582" w:type="dxa"/>
          </w:tcPr>
          <w:p w:rsidR="003A47F6" w:rsidRPr="00EF2A89" w:rsidRDefault="003A47F6" w:rsidP="00EF2A89">
            <w:pPr>
              <w:pStyle w:val="06Text"/>
            </w:pPr>
            <w:permStart w:id="741150581" w:edGrp="everyone" w:colFirst="0" w:colLast="0"/>
            <w:permStart w:id="1136945407" w:edGrp="everyone" w:colFirst="1" w:colLast="1"/>
            <w:permStart w:id="135687942" w:edGrp="everyone" w:colFirst="2" w:colLast="2"/>
            <w:permEnd w:id="493835783"/>
            <w:permEnd w:id="1505714814"/>
            <w:permEnd w:id="287716935"/>
          </w:p>
        </w:tc>
        <w:tc>
          <w:tcPr>
            <w:tcW w:w="5310" w:type="dxa"/>
          </w:tcPr>
          <w:p w:rsidR="003A47F6" w:rsidRPr="00EF2A89" w:rsidRDefault="003A47F6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3A47F6" w:rsidRPr="00EF2A89" w:rsidRDefault="003A47F6" w:rsidP="00EF2A89">
            <w:pPr>
              <w:pStyle w:val="06Text"/>
            </w:pPr>
          </w:p>
        </w:tc>
      </w:tr>
      <w:tr w:rsidR="00750481" w:rsidRPr="00EF2A89" w:rsidTr="00C62269">
        <w:trPr>
          <w:trHeight w:val="432"/>
        </w:trPr>
        <w:tc>
          <w:tcPr>
            <w:tcW w:w="3582" w:type="dxa"/>
          </w:tcPr>
          <w:p w:rsidR="00750481" w:rsidRPr="00EF2A89" w:rsidRDefault="00750481" w:rsidP="00EF2A89">
            <w:pPr>
              <w:pStyle w:val="06Text"/>
            </w:pPr>
            <w:permStart w:id="1517381080" w:edGrp="everyone" w:colFirst="0" w:colLast="0"/>
            <w:permStart w:id="1070168166" w:edGrp="everyone" w:colFirst="1" w:colLast="1"/>
            <w:permStart w:id="1942500414" w:edGrp="everyone" w:colFirst="2" w:colLast="2"/>
            <w:permStart w:id="1177751260" w:edGrp="everyone" w:colFirst="3" w:colLast="3"/>
            <w:permEnd w:id="741150581"/>
            <w:permEnd w:id="1136945407"/>
            <w:permEnd w:id="135687942"/>
          </w:p>
        </w:tc>
        <w:tc>
          <w:tcPr>
            <w:tcW w:w="5310" w:type="dxa"/>
          </w:tcPr>
          <w:p w:rsidR="00750481" w:rsidRPr="00EF2A89" w:rsidRDefault="00750481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750481" w:rsidRPr="00EF2A89" w:rsidRDefault="00750481" w:rsidP="00EF2A89">
            <w:pPr>
              <w:pStyle w:val="06Text"/>
            </w:pPr>
          </w:p>
        </w:tc>
      </w:tr>
      <w:permEnd w:id="1517381080"/>
      <w:permEnd w:id="1070168166"/>
      <w:permEnd w:id="1942500414"/>
      <w:permEnd w:id="1177751260"/>
    </w:tbl>
    <w:p w:rsidR="00C97054" w:rsidRPr="001F70BF" w:rsidRDefault="00C97054" w:rsidP="003A47F6">
      <w:pPr>
        <w:pStyle w:val="06Text"/>
      </w:pPr>
    </w:p>
    <w:sectPr w:rsidR="00C97054" w:rsidRPr="001F70BF" w:rsidSect="003A47F6">
      <w:footerReference w:type="default" r:id="rId8"/>
      <w:headerReference w:type="first" r:id="rId9"/>
      <w:footerReference w:type="first" r:id="rId10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C0" w:rsidRDefault="00D479C0" w:rsidP="008609F2">
      <w:pPr>
        <w:spacing w:after="0" w:line="240" w:lineRule="auto"/>
      </w:pPr>
      <w:r>
        <w:separator/>
      </w:r>
    </w:p>
  </w:endnote>
  <w:endnote w:type="continuationSeparator" w:id="0">
    <w:p w:rsidR="00D479C0" w:rsidRDefault="00D479C0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7DC9CD" wp14:editId="48B3A21A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5FBD36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0843F6">
      <w:rPr>
        <w:rFonts w:cs="Segoe UI"/>
        <w:color w:val="7F7F7F" w:themeColor="text1" w:themeTint="80"/>
        <w:sz w:val="18"/>
        <w:szCs w:val="18"/>
      </w:rPr>
      <w:t>Volunteer List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EA5C8F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1539E5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CE09B7">
      <w:rPr>
        <w:b w:val="0"/>
        <w:color w:val="7F7F7F" w:themeColor="text1" w:themeTint="80"/>
        <w:sz w:val="18"/>
      </w:rPr>
      <w:t>6</w:t>
    </w:r>
    <w:r w:rsidR="002D48AD">
      <w:rPr>
        <w:b w:val="0"/>
        <w:color w:val="7F7F7F" w:themeColor="text1" w:themeTint="80"/>
        <w:sz w:val="18"/>
      </w:rPr>
      <w:t>2</w:t>
    </w:r>
    <w:r w:rsidR="00CE09B7">
      <w:rPr>
        <w:b w:val="0"/>
        <w:color w:val="7F7F7F" w:themeColor="text1" w:themeTint="80"/>
        <w:sz w:val="18"/>
      </w:rPr>
      <w:t>04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CE09B7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C0" w:rsidRDefault="00D479C0" w:rsidP="008609F2">
      <w:pPr>
        <w:spacing w:after="0" w:line="240" w:lineRule="auto"/>
      </w:pPr>
      <w:r>
        <w:separator/>
      </w:r>
    </w:p>
  </w:footnote>
  <w:footnote w:type="continuationSeparator" w:id="0">
    <w:p w:rsidR="00D479C0" w:rsidRDefault="00D479C0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Default="00153E9A" w:rsidP="003A47F6">
    <w:pPr>
      <w:pStyle w:val="00Title"/>
      <w:spacing w:after="0" w:line="20" w:lineRule="atLeast"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CB23F1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E54906">
      <w:t xml:space="preserve">Local </w:t>
    </w:r>
    <w:r w:rsidR="00EF2A89">
      <w:t>Volunteer L</w:t>
    </w:r>
    <w:r w:rsidR="000843F6">
      <w:t>ist</w:t>
    </w:r>
  </w:p>
  <w:p w:rsidR="007064AE" w:rsidRPr="00E852E5" w:rsidRDefault="007064AE" w:rsidP="003A47F6">
    <w:pPr>
      <w:pStyle w:val="Header"/>
      <w:spacing w:line="20" w:lineRule="atLeast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.2pt;height:3.2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30A5F"/>
    <w:multiLevelType w:val="multilevel"/>
    <w:tmpl w:val="A3D25854"/>
    <w:numStyleLink w:val="JWConv"/>
  </w:abstractNum>
  <w:abstractNum w:abstractNumId="11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F24CD3"/>
    <w:multiLevelType w:val="multilevel"/>
    <w:tmpl w:val="A3D25854"/>
    <w:numStyleLink w:val="JWConv"/>
  </w:abstractNum>
  <w:abstractNum w:abstractNumId="18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removePersonalInformation/>
  <w:removeDateAndTime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89"/>
    <w:rsid w:val="000056FD"/>
    <w:rsid w:val="00012996"/>
    <w:rsid w:val="0007562B"/>
    <w:rsid w:val="000843F6"/>
    <w:rsid w:val="00092312"/>
    <w:rsid w:val="000934C1"/>
    <w:rsid w:val="000A5835"/>
    <w:rsid w:val="000B4748"/>
    <w:rsid w:val="000B4F54"/>
    <w:rsid w:val="000C7E72"/>
    <w:rsid w:val="000D51A9"/>
    <w:rsid w:val="000F1F03"/>
    <w:rsid w:val="001026D6"/>
    <w:rsid w:val="00106588"/>
    <w:rsid w:val="001259CC"/>
    <w:rsid w:val="00147CA4"/>
    <w:rsid w:val="00150E5B"/>
    <w:rsid w:val="00153E9A"/>
    <w:rsid w:val="001706AE"/>
    <w:rsid w:val="00175497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0598E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7747"/>
    <w:rsid w:val="00280012"/>
    <w:rsid w:val="002828C5"/>
    <w:rsid w:val="00294A33"/>
    <w:rsid w:val="002A1583"/>
    <w:rsid w:val="002A2105"/>
    <w:rsid w:val="002A60A8"/>
    <w:rsid w:val="002B7920"/>
    <w:rsid w:val="002D2DFC"/>
    <w:rsid w:val="002D48AD"/>
    <w:rsid w:val="002D7051"/>
    <w:rsid w:val="002F0851"/>
    <w:rsid w:val="002F6BF2"/>
    <w:rsid w:val="00323C3E"/>
    <w:rsid w:val="00333F58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A47F6"/>
    <w:rsid w:val="003B71A7"/>
    <w:rsid w:val="003C0499"/>
    <w:rsid w:val="003C7A18"/>
    <w:rsid w:val="003D1B7B"/>
    <w:rsid w:val="003D5876"/>
    <w:rsid w:val="00402027"/>
    <w:rsid w:val="00412F56"/>
    <w:rsid w:val="00417B20"/>
    <w:rsid w:val="0045527F"/>
    <w:rsid w:val="00464337"/>
    <w:rsid w:val="00465EC5"/>
    <w:rsid w:val="004665E5"/>
    <w:rsid w:val="00471057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54EBF"/>
    <w:rsid w:val="00560BB4"/>
    <w:rsid w:val="005807BD"/>
    <w:rsid w:val="00582422"/>
    <w:rsid w:val="005A62B2"/>
    <w:rsid w:val="005A752E"/>
    <w:rsid w:val="005B6895"/>
    <w:rsid w:val="005C62C7"/>
    <w:rsid w:val="005C739E"/>
    <w:rsid w:val="005E2A9B"/>
    <w:rsid w:val="005F5278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3199"/>
    <w:rsid w:val="006F16BA"/>
    <w:rsid w:val="00702636"/>
    <w:rsid w:val="00704740"/>
    <w:rsid w:val="007064AE"/>
    <w:rsid w:val="00710E3A"/>
    <w:rsid w:val="0072544C"/>
    <w:rsid w:val="007353CF"/>
    <w:rsid w:val="00736A62"/>
    <w:rsid w:val="00743D91"/>
    <w:rsid w:val="00750481"/>
    <w:rsid w:val="0075405F"/>
    <w:rsid w:val="00755596"/>
    <w:rsid w:val="007666FA"/>
    <w:rsid w:val="007A219B"/>
    <w:rsid w:val="007D08C9"/>
    <w:rsid w:val="007D3522"/>
    <w:rsid w:val="007D5A18"/>
    <w:rsid w:val="007D628C"/>
    <w:rsid w:val="007E661B"/>
    <w:rsid w:val="00805AD9"/>
    <w:rsid w:val="00813C30"/>
    <w:rsid w:val="00827050"/>
    <w:rsid w:val="00833A94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563D"/>
    <w:rsid w:val="008B5A17"/>
    <w:rsid w:val="008D12EE"/>
    <w:rsid w:val="008F0735"/>
    <w:rsid w:val="008F0B79"/>
    <w:rsid w:val="008F52E6"/>
    <w:rsid w:val="00911A7F"/>
    <w:rsid w:val="00920834"/>
    <w:rsid w:val="00924919"/>
    <w:rsid w:val="00950E2D"/>
    <w:rsid w:val="00950F9D"/>
    <w:rsid w:val="0097186B"/>
    <w:rsid w:val="00972386"/>
    <w:rsid w:val="00972EE2"/>
    <w:rsid w:val="009742E8"/>
    <w:rsid w:val="00974784"/>
    <w:rsid w:val="009777C6"/>
    <w:rsid w:val="00977E20"/>
    <w:rsid w:val="0098489F"/>
    <w:rsid w:val="00987683"/>
    <w:rsid w:val="009A6233"/>
    <w:rsid w:val="009A7AFD"/>
    <w:rsid w:val="009D019F"/>
    <w:rsid w:val="009D770E"/>
    <w:rsid w:val="009E3A56"/>
    <w:rsid w:val="009E5557"/>
    <w:rsid w:val="009F09CA"/>
    <w:rsid w:val="009F4E88"/>
    <w:rsid w:val="009F67DF"/>
    <w:rsid w:val="00A24889"/>
    <w:rsid w:val="00A30516"/>
    <w:rsid w:val="00A51FA1"/>
    <w:rsid w:val="00A55085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AF4744"/>
    <w:rsid w:val="00B15A11"/>
    <w:rsid w:val="00B245C4"/>
    <w:rsid w:val="00B366E8"/>
    <w:rsid w:val="00B44E58"/>
    <w:rsid w:val="00B649DC"/>
    <w:rsid w:val="00B72A36"/>
    <w:rsid w:val="00B77CFD"/>
    <w:rsid w:val="00B934DB"/>
    <w:rsid w:val="00B93550"/>
    <w:rsid w:val="00BA0036"/>
    <w:rsid w:val="00BB140A"/>
    <w:rsid w:val="00BB719D"/>
    <w:rsid w:val="00BD547F"/>
    <w:rsid w:val="00BE2888"/>
    <w:rsid w:val="00BE40D9"/>
    <w:rsid w:val="00BF159B"/>
    <w:rsid w:val="00BF5663"/>
    <w:rsid w:val="00C14751"/>
    <w:rsid w:val="00C153DD"/>
    <w:rsid w:val="00C2107E"/>
    <w:rsid w:val="00C21A1A"/>
    <w:rsid w:val="00C277B9"/>
    <w:rsid w:val="00C311B0"/>
    <w:rsid w:val="00C37C83"/>
    <w:rsid w:val="00C44B60"/>
    <w:rsid w:val="00C53B41"/>
    <w:rsid w:val="00C562B5"/>
    <w:rsid w:val="00C62269"/>
    <w:rsid w:val="00C863CC"/>
    <w:rsid w:val="00C90B07"/>
    <w:rsid w:val="00C97054"/>
    <w:rsid w:val="00CA3225"/>
    <w:rsid w:val="00CB15A2"/>
    <w:rsid w:val="00CD00F7"/>
    <w:rsid w:val="00CD2890"/>
    <w:rsid w:val="00CD43B4"/>
    <w:rsid w:val="00CD4B05"/>
    <w:rsid w:val="00CE09B7"/>
    <w:rsid w:val="00D06542"/>
    <w:rsid w:val="00D06C75"/>
    <w:rsid w:val="00D21C2C"/>
    <w:rsid w:val="00D22F96"/>
    <w:rsid w:val="00D37BE0"/>
    <w:rsid w:val="00D40347"/>
    <w:rsid w:val="00D479C0"/>
    <w:rsid w:val="00D6116D"/>
    <w:rsid w:val="00D6722D"/>
    <w:rsid w:val="00D835A7"/>
    <w:rsid w:val="00D91862"/>
    <w:rsid w:val="00D96A0F"/>
    <w:rsid w:val="00DA7ADF"/>
    <w:rsid w:val="00DC11A7"/>
    <w:rsid w:val="00DF17CF"/>
    <w:rsid w:val="00DF4E42"/>
    <w:rsid w:val="00E10DCF"/>
    <w:rsid w:val="00E11411"/>
    <w:rsid w:val="00E1556F"/>
    <w:rsid w:val="00E253EE"/>
    <w:rsid w:val="00E34937"/>
    <w:rsid w:val="00E35DA4"/>
    <w:rsid w:val="00E37080"/>
    <w:rsid w:val="00E54906"/>
    <w:rsid w:val="00E63EC7"/>
    <w:rsid w:val="00E852E5"/>
    <w:rsid w:val="00E87FB5"/>
    <w:rsid w:val="00E90F07"/>
    <w:rsid w:val="00E9130D"/>
    <w:rsid w:val="00E93A1D"/>
    <w:rsid w:val="00EA0DDC"/>
    <w:rsid w:val="00EA581C"/>
    <w:rsid w:val="00EA5C8F"/>
    <w:rsid w:val="00EB5A21"/>
    <w:rsid w:val="00EC07FE"/>
    <w:rsid w:val="00EC40EE"/>
    <w:rsid w:val="00EF2A89"/>
    <w:rsid w:val="00F02ACB"/>
    <w:rsid w:val="00F04694"/>
    <w:rsid w:val="00F04CB0"/>
    <w:rsid w:val="00F1354B"/>
    <w:rsid w:val="00F151B8"/>
    <w:rsid w:val="00F25D45"/>
    <w:rsid w:val="00F55424"/>
    <w:rsid w:val="00F5621B"/>
    <w:rsid w:val="00F72FA3"/>
    <w:rsid w:val="00F81BB1"/>
    <w:rsid w:val="00F82045"/>
    <w:rsid w:val="00F911B8"/>
    <w:rsid w:val="00F93283"/>
    <w:rsid w:val="00FA0BE5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paragraph" w:customStyle="1" w:styleId="00Title">
    <w:name w:val="00 Title"/>
    <w:basedOn w:val="Header"/>
    <w:link w:val="00TitleChar"/>
    <w:qFormat/>
    <w:rsid w:val="003A47F6"/>
    <w:pPr>
      <w:spacing w:before="60" w:after="200"/>
      <w:contextualSpacing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0TitleChar">
    <w:name w:val="00 Title Char"/>
    <w:basedOn w:val="HeaderChar"/>
    <w:link w:val="00Title"/>
    <w:rsid w:val="003A47F6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paragraph" w:customStyle="1" w:styleId="00Title">
    <w:name w:val="00 Title"/>
    <w:basedOn w:val="Header"/>
    <w:link w:val="00TitleChar"/>
    <w:qFormat/>
    <w:rsid w:val="003A47F6"/>
    <w:pPr>
      <w:spacing w:before="60" w:after="200"/>
      <w:contextualSpacing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0TitleChar">
    <w:name w:val="00 Title Char"/>
    <w:basedOn w:val="HeaderChar"/>
    <w:link w:val="00Title"/>
    <w:rsid w:val="003A47F6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21AACECB</Template>
  <TotalTime>0</TotalTime>
  <Pages>1</Pages>
  <Words>86</Words>
  <Characters>443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2016-11-04T19:49:00Z</dcterms:created>
  <dcterms:modified xsi:type="dcterms:W3CDTF">2016-11-04T19:49:00Z</dcterms:modified>
</cp:coreProperties>
</file>