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794695505"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794695505"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t xml:space="preserve">: </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D44910" w:rsidP="00E74C7B">
            <w:pPr>
              <w:pStyle w:val="06Text"/>
            </w:pPr>
            <w:r>
              <w:t>Fences &amp; Gates</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D2135D">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D2135D">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D2135D"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373756789" w:edGrp="everyone"/>
            <w:r>
              <w:t xml:space="preserve">  </w:t>
            </w:r>
            <w:permEnd w:id="373756789"/>
          </w:p>
        </w:tc>
        <w:tc>
          <w:tcPr>
            <w:tcW w:w="1980" w:type="dxa"/>
            <w:gridSpan w:val="3"/>
            <w:tcBorders>
              <w:top w:val="nil"/>
              <w:left w:val="nil"/>
              <w:bottom w:val="nil"/>
              <w:right w:val="nil"/>
            </w:tcBorders>
            <w:shd w:val="clear" w:color="auto" w:fill="FFFFFF" w:themeFill="background1"/>
            <w:vAlign w:val="bottom"/>
          </w:tcPr>
          <w:p w:rsidR="00A02FD8" w:rsidRPr="00DB25B3" w:rsidRDefault="00D2135D"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683310325" w:edGrp="everyone"/>
            <w:r>
              <w:t xml:space="preserve">  </w:t>
            </w:r>
            <w:permEnd w:id="1683310325"/>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D2135D"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61208732" w:edGrp="everyone"/>
            <w:r>
              <w:t xml:space="preserve">  </w:t>
            </w:r>
            <w:permEnd w:id="1361208732"/>
          </w:p>
        </w:tc>
        <w:tc>
          <w:tcPr>
            <w:tcW w:w="1980" w:type="dxa"/>
            <w:gridSpan w:val="3"/>
            <w:tcBorders>
              <w:top w:val="nil"/>
              <w:left w:val="nil"/>
              <w:bottom w:val="nil"/>
              <w:right w:val="nil"/>
            </w:tcBorders>
            <w:shd w:val="clear" w:color="auto" w:fill="FFFFFF" w:themeFill="background1"/>
            <w:vAlign w:val="bottom"/>
          </w:tcPr>
          <w:p w:rsidR="00A02FD8" w:rsidRPr="00DB25B3" w:rsidRDefault="00D2135D"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724844338" w:edGrp="everyone"/>
            <w:r>
              <w:t xml:space="preserve">  </w:t>
            </w:r>
            <w:permEnd w:id="724844338"/>
          </w:p>
        </w:tc>
      </w:tr>
      <w:tr w:rsidR="00A02FD8" w:rsidRPr="00862DE2" w:rsidTr="00D2135D">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D2135D" w:rsidP="00DB25B3">
            <w:pPr>
              <w:pStyle w:val="04FieldLabel"/>
              <w:rPr>
                <w:i/>
              </w:rPr>
            </w:pPr>
            <w:r>
              <w:rPr>
                <w:sz w:val="18"/>
              </w:rPr>
              <w:t>Frequency:</w:t>
            </w:r>
          </w:p>
        </w:tc>
        <w:permStart w:id="1789015029"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1789015029"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D2135D">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676685117" w:edGrp="everyone"/>
            <w:r>
              <w:t xml:space="preserve">  </w:t>
            </w:r>
            <w:permEnd w:id="1676685117"/>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D2135D">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D2135D">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D44910" w:rsidRPr="00D44910" w:rsidRDefault="00D44910" w:rsidP="00D2135D">
            <w:pPr>
              <w:spacing w:after="0" w:line="308" w:lineRule="exact"/>
              <w:rPr>
                <w:rFonts w:cs="Segoe UI"/>
                <w:b/>
              </w:rPr>
            </w:pPr>
            <w:permStart w:id="1686057966" w:edGrp="everyone" w:colFirst="0" w:colLast="0"/>
            <w:r w:rsidRPr="00D44910">
              <w:rPr>
                <w:rFonts w:cs="Segoe UI"/>
                <w:b/>
              </w:rPr>
              <w:t>Manual Gates (Driveway or Entryway)</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Inspect the condition and operation of the hinges and latches to ensure they are secure and check for rust.</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Verify that the lock/locking mechanism is funct</w:t>
            </w:r>
            <w:r w:rsidR="00D2135D">
              <w:rPr>
                <w:rFonts w:ascii="Segoe UI" w:hAnsi="Segoe UI" w:cs="Segoe UI"/>
                <w:noProof/>
                <w:sz w:val="20"/>
              </w:rPr>
              <w:t>ioning and lubricated properly.</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Inspect the gate for proper opening/closing operation.</w:t>
            </w:r>
          </w:p>
          <w:p w:rsidR="00D44910" w:rsidRPr="00D44910" w:rsidRDefault="00D44910" w:rsidP="00D2135D">
            <w:pPr>
              <w:pStyle w:val="JCBullet"/>
              <w:spacing w:after="240" w:line="308" w:lineRule="exact"/>
              <w:rPr>
                <w:rFonts w:ascii="Segoe UI" w:hAnsi="Segoe UI" w:cs="Segoe UI"/>
                <w:noProof/>
                <w:sz w:val="20"/>
              </w:rPr>
            </w:pPr>
            <w:r w:rsidRPr="00D44910">
              <w:rPr>
                <w:rFonts w:ascii="Segoe UI" w:hAnsi="Segoe UI" w:cs="Segoe UI"/>
                <w:noProof/>
                <w:sz w:val="20"/>
              </w:rPr>
              <w:t>Inspect paint finish and touch up where needed with appropriate color, sheen and paint type.</w:t>
            </w:r>
          </w:p>
          <w:p w:rsidR="00D44910" w:rsidRPr="00D44910" w:rsidRDefault="00D44910" w:rsidP="00D2135D">
            <w:pPr>
              <w:pStyle w:val="JCBullet"/>
              <w:numPr>
                <w:ilvl w:val="0"/>
                <w:numId w:val="0"/>
              </w:numPr>
              <w:spacing w:after="0" w:line="308" w:lineRule="exact"/>
              <w:rPr>
                <w:rFonts w:ascii="Segoe UI" w:hAnsi="Segoe UI" w:cs="Segoe UI"/>
                <w:noProof/>
                <w:sz w:val="20"/>
              </w:rPr>
            </w:pPr>
            <w:r w:rsidRPr="00D44910">
              <w:rPr>
                <w:rFonts w:ascii="Segoe UI" w:hAnsi="Segoe UI" w:cs="Segoe UI"/>
                <w:b/>
                <w:noProof/>
                <w:sz w:val="20"/>
              </w:rPr>
              <w:t>Power Gates (Driveway)</w:t>
            </w:r>
          </w:p>
          <w:p w:rsidR="00D44910" w:rsidRPr="00D44910" w:rsidRDefault="00D44910" w:rsidP="00D2135D">
            <w:pPr>
              <w:pStyle w:val="JCBullet"/>
              <w:numPr>
                <w:ilvl w:val="0"/>
                <w:numId w:val="42"/>
              </w:numPr>
              <w:spacing w:after="0" w:line="308" w:lineRule="exact"/>
              <w:rPr>
                <w:rFonts w:ascii="Segoe UI" w:hAnsi="Segoe UI" w:cs="Segoe UI"/>
                <w:noProof/>
                <w:sz w:val="20"/>
              </w:rPr>
            </w:pPr>
            <w:r w:rsidRPr="00D44910">
              <w:rPr>
                <w:rFonts w:ascii="Segoe UI" w:hAnsi="Segoe UI" w:cs="Segoe UI"/>
                <w:noProof/>
                <w:sz w:val="20"/>
              </w:rPr>
              <w:t>Verify that the loop detector, limit switch and remote control are in good operation.</w:t>
            </w:r>
          </w:p>
          <w:p w:rsidR="00D44910" w:rsidRPr="00D44910" w:rsidRDefault="00D44910" w:rsidP="00D2135D">
            <w:pPr>
              <w:pStyle w:val="JCBullet"/>
              <w:numPr>
                <w:ilvl w:val="0"/>
                <w:numId w:val="41"/>
              </w:numPr>
              <w:spacing w:after="0" w:line="308" w:lineRule="exact"/>
              <w:rPr>
                <w:rFonts w:ascii="Segoe UI" w:hAnsi="Segoe UI" w:cs="Segoe UI"/>
                <w:noProof/>
                <w:sz w:val="20"/>
              </w:rPr>
            </w:pPr>
            <w:r w:rsidRPr="00D44910">
              <w:rPr>
                <w:rFonts w:ascii="Segoe UI" w:hAnsi="Segoe UI" w:cs="Segoe UI"/>
                <w:noProof/>
                <w:sz w:val="20"/>
              </w:rPr>
              <w:t>Verify that the electrical box is waterproof and that all electrical connections are in good order.</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Verify the stroke length of the closer arm.</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Inspect the condition of the paint on the main gate.</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Verify the intercom is functioning.</w:t>
            </w:r>
          </w:p>
          <w:p w:rsidR="00D44910" w:rsidRPr="00D44910" w:rsidRDefault="00D44910" w:rsidP="00D2135D">
            <w:pPr>
              <w:pStyle w:val="JCBullet"/>
              <w:numPr>
                <w:ilvl w:val="0"/>
                <w:numId w:val="40"/>
              </w:numPr>
              <w:spacing w:after="0" w:line="308" w:lineRule="exact"/>
              <w:rPr>
                <w:rFonts w:ascii="Segoe UI" w:hAnsi="Segoe UI" w:cs="Segoe UI"/>
                <w:noProof/>
                <w:sz w:val="20"/>
              </w:rPr>
            </w:pPr>
            <w:r w:rsidRPr="00D44910">
              <w:rPr>
                <w:rFonts w:ascii="Segoe UI" w:hAnsi="Segoe UI" w:cs="Segoe UI"/>
                <w:noProof/>
                <w:sz w:val="20"/>
              </w:rPr>
              <w:t>Verify that the bump stop is in good condition.</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Verify that the gate fully opens and closes smoothly.</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Grease the hinges and wipe away the excess (refer to manufacturers instructions for appropriate grease)</w:t>
            </w:r>
          </w:p>
          <w:p w:rsidR="00D44910" w:rsidRPr="00D44910" w:rsidRDefault="00D44910" w:rsidP="00D2135D">
            <w:pPr>
              <w:pStyle w:val="JCBullet"/>
              <w:spacing w:after="240" w:line="308" w:lineRule="exact"/>
              <w:rPr>
                <w:rFonts w:ascii="Segoe UI" w:hAnsi="Segoe UI" w:cs="Segoe UI"/>
                <w:noProof/>
                <w:sz w:val="20"/>
              </w:rPr>
            </w:pPr>
            <w:r w:rsidRPr="00D44910">
              <w:rPr>
                <w:rFonts w:ascii="Segoe UI" w:hAnsi="Segoe UI" w:cs="Segoe UI"/>
                <w:noProof/>
                <w:sz w:val="20"/>
              </w:rPr>
              <w:t>Verify that reflectors are in place.</w:t>
            </w:r>
          </w:p>
          <w:p w:rsidR="00D44910" w:rsidRPr="00D44910" w:rsidRDefault="00D44910" w:rsidP="00D2135D">
            <w:pPr>
              <w:tabs>
                <w:tab w:val="left" w:pos="720"/>
              </w:tabs>
              <w:spacing w:after="0" w:line="308" w:lineRule="exact"/>
              <w:rPr>
                <w:rFonts w:eastAsia="Times New Roman" w:cs="Segoe UI"/>
                <w:noProof/>
              </w:rPr>
            </w:pPr>
            <w:r w:rsidRPr="00D44910">
              <w:rPr>
                <w:rFonts w:eastAsia="Times New Roman" w:cs="Segoe UI"/>
                <w:b/>
                <w:noProof/>
              </w:rPr>
              <w:t>Fences</w:t>
            </w:r>
          </w:p>
          <w:p w:rsidR="00D44910" w:rsidRPr="00D44910" w:rsidRDefault="00D44910" w:rsidP="00D2135D">
            <w:pPr>
              <w:pStyle w:val="JCBullet"/>
              <w:spacing w:after="0" w:line="308" w:lineRule="exact"/>
              <w:rPr>
                <w:rFonts w:ascii="Segoe UI" w:hAnsi="Segoe UI" w:cs="Segoe UI"/>
                <w:noProof/>
                <w:sz w:val="20"/>
              </w:rPr>
            </w:pPr>
            <w:r w:rsidRPr="00D44910">
              <w:rPr>
                <w:rFonts w:ascii="Segoe UI" w:hAnsi="Segoe UI" w:cs="Segoe UI"/>
                <w:noProof/>
                <w:sz w:val="20"/>
              </w:rPr>
              <w:t xml:space="preserve">Inspect for holes, damage or rust on the fence </w:t>
            </w:r>
            <w:r w:rsidRPr="00D44910">
              <w:rPr>
                <w:rFonts w:ascii="Segoe UI" w:hAnsi="Segoe UI" w:cs="Segoe UI"/>
                <w:sz w:val="20"/>
              </w:rPr>
              <w:t>and touch up as needed</w:t>
            </w:r>
            <w:r w:rsidRPr="00D44910">
              <w:rPr>
                <w:rFonts w:ascii="Segoe UI" w:hAnsi="Segoe UI" w:cs="Segoe UI"/>
                <w:noProof/>
                <w:sz w:val="20"/>
              </w:rPr>
              <w:t>.</w:t>
            </w:r>
          </w:p>
          <w:p w:rsidR="00D44910" w:rsidRPr="00D44910" w:rsidRDefault="00D44910" w:rsidP="00D2135D">
            <w:pPr>
              <w:pStyle w:val="JCBullet"/>
              <w:numPr>
                <w:ilvl w:val="0"/>
                <w:numId w:val="0"/>
              </w:numPr>
              <w:tabs>
                <w:tab w:val="left" w:pos="1548"/>
              </w:tabs>
              <w:spacing w:after="0" w:line="308" w:lineRule="exact"/>
              <w:ind w:left="360" w:hanging="360"/>
              <w:rPr>
                <w:rFonts w:ascii="Segoe UI" w:hAnsi="Segoe UI" w:cs="Segoe UI"/>
                <w:sz w:val="20"/>
              </w:rPr>
            </w:pPr>
            <w:r w:rsidRPr="00D2135D">
              <w:rPr>
                <w:rFonts w:ascii="Segoe UI" w:hAnsi="Segoe UI" w:cs="Segoe UI"/>
                <w:noProof/>
                <w:sz w:val="20"/>
              </w:rPr>
              <w:t>Ensure that vegetation/trees are not growing on or through the fence.</w:t>
            </w:r>
          </w:p>
        </w:tc>
      </w:tr>
      <w:permEnd w:id="1686057966"/>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957359964" w:edGrp="everyone"/>
            <w:r>
              <w:t xml:space="preserve">  </w:t>
            </w:r>
            <w:permEnd w:id="957359964"/>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443577855"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443577855"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708412545"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BC488C"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FB7286">
                  <w:rPr>
                    <w:sz w:val="18"/>
                    <w:szCs w:val="18"/>
                  </w:rPr>
                  <w:t>September 28, 2016</w:t>
                </w:r>
              </w:sdtContent>
            </w:sdt>
            <w:permEnd w:id="1708412545"/>
          </w:p>
        </w:tc>
      </w:tr>
    </w:tbl>
    <w:p w:rsidR="00C97054" w:rsidRPr="001F70BF" w:rsidRDefault="00C97054" w:rsidP="00D2135D"/>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0CA" w:rsidRDefault="009360CA" w:rsidP="008609F2">
      <w:pPr>
        <w:spacing w:after="0" w:line="240" w:lineRule="auto"/>
      </w:pPr>
      <w:r>
        <w:separator/>
      </w:r>
    </w:p>
  </w:endnote>
  <w:endnote w:type="continuationSeparator" w:id="0">
    <w:p w:rsidR="009360CA" w:rsidRDefault="009360CA"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3BBEE206" wp14:editId="24F1D8E6">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FB7286">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D2135D">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FB7286">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FB7286">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FB7286">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0CA" w:rsidRDefault="009360CA" w:rsidP="008609F2">
      <w:pPr>
        <w:spacing w:after="0" w:line="240" w:lineRule="auto"/>
      </w:pPr>
      <w:r>
        <w:separator/>
      </w:r>
    </w:p>
  </w:footnote>
  <w:footnote w:type="continuationSeparator" w:id="0">
    <w:p w:rsidR="009360CA" w:rsidRDefault="009360CA"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7DD"/>
    <w:multiLevelType w:val="hybridMultilevel"/>
    <w:tmpl w:val="EA18171E"/>
    <w:lvl w:ilvl="0" w:tplc="5C62B98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72E777D"/>
    <w:multiLevelType w:val="hybridMultilevel"/>
    <w:tmpl w:val="A4DE4B9A"/>
    <w:lvl w:ilvl="0" w:tplc="510A5A5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24CD3"/>
    <w:multiLevelType w:val="multilevel"/>
    <w:tmpl w:val="A3D25854"/>
    <w:numStyleLink w:val="JWConv"/>
  </w:abstractNum>
  <w:abstractNum w:abstractNumId="23">
    <w:nsid w:val="4D730BD4"/>
    <w:multiLevelType w:val="hybridMultilevel"/>
    <w:tmpl w:val="EC7E5C22"/>
    <w:lvl w:ilvl="0" w:tplc="95208624">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2F3D73"/>
    <w:multiLevelType w:val="hybridMultilevel"/>
    <w:tmpl w:val="BEC6677C"/>
    <w:lvl w:ilvl="0" w:tplc="BEDA267E">
      <w:start w:val="1"/>
      <w:numFmt w:val="bullet"/>
      <w:lvlText w:val="□"/>
      <w:lvlJc w:val="left"/>
      <w:pPr>
        <w:ind w:left="81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30"/>
  </w:num>
  <w:num w:numId="3">
    <w:abstractNumId w:val="22"/>
  </w:num>
  <w:num w:numId="4">
    <w:abstractNumId w:val="10"/>
  </w:num>
  <w:num w:numId="5">
    <w:abstractNumId w:val="22"/>
  </w:num>
  <w:num w:numId="6">
    <w:abstractNumId w:val="30"/>
  </w:num>
  <w:num w:numId="7">
    <w:abstractNumId w:val="22"/>
  </w:num>
  <w:num w:numId="8">
    <w:abstractNumId w:val="30"/>
  </w:num>
  <w:num w:numId="9">
    <w:abstractNumId w:val="25"/>
  </w:num>
  <w:num w:numId="10">
    <w:abstractNumId w:val="28"/>
  </w:num>
  <w:num w:numId="11">
    <w:abstractNumId w:val="11"/>
  </w:num>
  <w:num w:numId="12">
    <w:abstractNumId w:val="17"/>
  </w:num>
  <w:num w:numId="13">
    <w:abstractNumId w:val="19"/>
  </w:num>
  <w:num w:numId="14">
    <w:abstractNumId w:val="29"/>
  </w:num>
  <w:num w:numId="15">
    <w:abstractNumId w:val="16"/>
  </w:num>
  <w:num w:numId="16">
    <w:abstractNumId w:val="34"/>
  </w:num>
  <w:num w:numId="17">
    <w:abstractNumId w:val="27"/>
  </w:num>
  <w:num w:numId="18">
    <w:abstractNumId w:val="12"/>
  </w:num>
  <w:num w:numId="19">
    <w:abstractNumId w:val="24"/>
  </w:num>
  <w:num w:numId="20">
    <w:abstractNumId w:val="18"/>
  </w:num>
  <w:num w:numId="21">
    <w:abstractNumId w:val="31"/>
  </w:num>
  <w:num w:numId="22">
    <w:abstractNumId w:val="32"/>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4"/>
  </w:num>
  <w:num w:numId="34">
    <w:abstractNumId w:val="15"/>
  </w:num>
  <w:num w:numId="35">
    <w:abstractNumId w:val="26"/>
  </w:num>
  <w:num w:numId="36">
    <w:abstractNumId w:val="21"/>
  </w:num>
  <w:num w:numId="37">
    <w:abstractNumId w:val="13"/>
  </w:num>
  <w:num w:numId="38">
    <w:abstractNumId w:val="20"/>
  </w:num>
  <w:num w:numId="39">
    <w:abstractNumId w:val="23"/>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76DD1"/>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80012"/>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412F56"/>
    <w:rsid w:val="00417B20"/>
    <w:rsid w:val="00435BE2"/>
    <w:rsid w:val="00444E68"/>
    <w:rsid w:val="0045527F"/>
    <w:rsid w:val="00464337"/>
    <w:rsid w:val="00465EC5"/>
    <w:rsid w:val="004665E5"/>
    <w:rsid w:val="004758F7"/>
    <w:rsid w:val="004944A4"/>
    <w:rsid w:val="004C5F49"/>
    <w:rsid w:val="004D2FE3"/>
    <w:rsid w:val="004E13AE"/>
    <w:rsid w:val="004E3D1A"/>
    <w:rsid w:val="004E51B4"/>
    <w:rsid w:val="004F0EB2"/>
    <w:rsid w:val="004F45AD"/>
    <w:rsid w:val="004F5D58"/>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F0735"/>
    <w:rsid w:val="008F0B79"/>
    <w:rsid w:val="008F52E6"/>
    <w:rsid w:val="00911A7F"/>
    <w:rsid w:val="00920834"/>
    <w:rsid w:val="00924919"/>
    <w:rsid w:val="009360CA"/>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934DB"/>
    <w:rsid w:val="00BA0036"/>
    <w:rsid w:val="00BB140A"/>
    <w:rsid w:val="00BB719D"/>
    <w:rsid w:val="00BC488C"/>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35D"/>
    <w:rsid w:val="00D21C2C"/>
    <w:rsid w:val="00D22F96"/>
    <w:rsid w:val="00D37BE0"/>
    <w:rsid w:val="00D40347"/>
    <w:rsid w:val="00D44910"/>
    <w:rsid w:val="00D6116D"/>
    <w:rsid w:val="00D6722D"/>
    <w:rsid w:val="00D835A7"/>
    <w:rsid w:val="00D91862"/>
    <w:rsid w:val="00D96A0F"/>
    <w:rsid w:val="00DA0636"/>
    <w:rsid w:val="00DA7ADF"/>
    <w:rsid w:val="00DB25B3"/>
    <w:rsid w:val="00DC11A7"/>
    <w:rsid w:val="00DC2F5C"/>
    <w:rsid w:val="00DF17CF"/>
    <w:rsid w:val="00E10DCF"/>
    <w:rsid w:val="00E11411"/>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25D45"/>
    <w:rsid w:val="00F55424"/>
    <w:rsid w:val="00F5621B"/>
    <w:rsid w:val="00F72FA3"/>
    <w:rsid w:val="00F81BB1"/>
    <w:rsid w:val="00F82045"/>
    <w:rsid w:val="00F87EEB"/>
    <w:rsid w:val="00F911B8"/>
    <w:rsid w:val="00F93283"/>
    <w:rsid w:val="00FA089F"/>
    <w:rsid w:val="00FA0BE5"/>
    <w:rsid w:val="00FA643F"/>
    <w:rsid w:val="00FB478D"/>
    <w:rsid w:val="00FB7286"/>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773DF0"/>
    <w:rsid w:val="00A32E6F"/>
    <w:rsid w:val="00A35E2F"/>
    <w:rsid w:val="00D54B9B"/>
    <w:rsid w:val="00E4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376</Words>
  <Characters>1914</Characters>
  <Application>Microsoft Office Word</Application>
  <DocSecurity>0</DocSecurity>
  <Lines>33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2016-11-04T19:33:00Z</dcterms:created>
  <dcterms:modified xsi:type="dcterms:W3CDTF">2016-11-04T19:33:00Z</dcterms:modified>
</cp:coreProperties>
</file>