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882591378"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0442A" w:rsidP="00862DE2">
                <w:pPr>
                  <w:pStyle w:val="06Text"/>
                  <w:rPr>
                    <w:b/>
                  </w:rPr>
                </w:pPr>
                <w:r>
                  <w:rPr>
                    <w:rStyle w:val="02HeaderChar"/>
                  </w:rPr>
                  <w:t xml:space="preserve">Mechanical Maintenance </w:t>
                </w:r>
              </w:p>
            </w:tc>
          </w:sdtContent>
        </w:sdt>
        <w:permEnd w:id="1882591378"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9D7017">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D943F9" w:rsidP="00ED384F">
            <w:pPr>
              <w:pStyle w:val="06Text"/>
            </w:pPr>
            <w:r>
              <w:t>Natural Gas/ LPG</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9D7017">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9D7017">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9D7017"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81842175" w:edGrp="everyone"/>
            <w:r>
              <w:t xml:space="preserve">  </w:t>
            </w:r>
            <w:permEnd w:id="481842175"/>
          </w:p>
        </w:tc>
        <w:tc>
          <w:tcPr>
            <w:tcW w:w="1980" w:type="dxa"/>
            <w:gridSpan w:val="3"/>
            <w:tcBorders>
              <w:top w:val="nil"/>
              <w:left w:val="nil"/>
              <w:bottom w:val="nil"/>
              <w:right w:val="nil"/>
            </w:tcBorders>
            <w:shd w:val="clear" w:color="auto" w:fill="FFFFFF" w:themeFill="background1"/>
            <w:vAlign w:val="bottom"/>
          </w:tcPr>
          <w:p w:rsidR="00A02FD8" w:rsidRPr="00DB25B3" w:rsidRDefault="009D7017"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28105068" w:edGrp="everyone"/>
            <w:r>
              <w:t xml:space="preserve">  </w:t>
            </w:r>
            <w:permEnd w:id="1528105068"/>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9D7017"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98985415" w:edGrp="everyone"/>
            <w:r>
              <w:t xml:space="preserve">  </w:t>
            </w:r>
            <w:permEnd w:id="1198985415"/>
          </w:p>
        </w:tc>
        <w:tc>
          <w:tcPr>
            <w:tcW w:w="1980" w:type="dxa"/>
            <w:gridSpan w:val="3"/>
            <w:tcBorders>
              <w:top w:val="nil"/>
              <w:left w:val="nil"/>
              <w:bottom w:val="nil"/>
              <w:right w:val="nil"/>
            </w:tcBorders>
            <w:shd w:val="clear" w:color="auto" w:fill="FFFFFF" w:themeFill="background1"/>
            <w:vAlign w:val="bottom"/>
          </w:tcPr>
          <w:p w:rsidR="00A02FD8" w:rsidRPr="00DB25B3" w:rsidRDefault="009D7017"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131784377" w:edGrp="everyone"/>
            <w:r>
              <w:t xml:space="preserve">  </w:t>
            </w:r>
            <w:permEnd w:id="2131784377"/>
          </w:p>
        </w:tc>
      </w:tr>
      <w:tr w:rsidR="00A02FD8" w:rsidRPr="00862DE2" w:rsidTr="009D7017">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9D7017" w:rsidP="00DB25B3">
            <w:pPr>
              <w:pStyle w:val="04FieldLabel"/>
              <w:rPr>
                <w:i/>
              </w:rPr>
            </w:pPr>
            <w:r>
              <w:rPr>
                <w:sz w:val="18"/>
              </w:rPr>
              <w:t>Frequency:</w:t>
            </w:r>
          </w:p>
        </w:tc>
        <w:permStart w:id="985890045"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985890045"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9D7017">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162041701" w:edGrp="everyone"/>
            <w:r>
              <w:t xml:space="preserve">  </w:t>
            </w:r>
            <w:permEnd w:id="116204170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9D7017">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9D7017">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D943F9" w:rsidRPr="00D943F9" w:rsidRDefault="00D943F9" w:rsidP="00D943F9">
            <w:pPr>
              <w:pStyle w:val="Label"/>
              <w:spacing w:before="0" w:after="0"/>
              <w:rPr>
                <w:rFonts w:ascii="Segoe UI" w:hAnsi="Segoe UI" w:cs="Segoe UI"/>
                <w:szCs w:val="20"/>
              </w:rPr>
            </w:pPr>
            <w:permStart w:id="306009367" w:edGrp="everyone" w:colFirst="0" w:colLast="0"/>
            <w:r w:rsidRPr="00D943F9">
              <w:rPr>
                <w:rFonts w:ascii="Segoe UI" w:hAnsi="Segoe UI" w:cs="Segoe UI"/>
                <w:szCs w:val="20"/>
              </w:rPr>
              <w:t>Tank and Fittings</w:t>
            </w:r>
          </w:p>
          <w:p w:rsidR="00D943F9" w:rsidRPr="00D943F9" w:rsidRDefault="00D943F9" w:rsidP="00D943F9">
            <w:pPr>
              <w:pStyle w:val="JCBullet"/>
              <w:spacing w:after="0"/>
              <w:rPr>
                <w:rFonts w:ascii="Segoe UI" w:hAnsi="Segoe UI" w:cs="Segoe UI"/>
                <w:sz w:val="20"/>
              </w:rPr>
            </w:pPr>
            <w:r w:rsidRPr="00D943F9">
              <w:rPr>
                <w:rFonts w:ascii="Segoe UI" w:hAnsi="Segoe UI" w:cs="Segoe UI"/>
                <w:sz w:val="20"/>
              </w:rPr>
              <w:t>Inspect all tank fittings, valves, pressure gauges and piping and check for leakage.</w:t>
            </w:r>
          </w:p>
          <w:p w:rsidR="00D943F9" w:rsidRPr="00D943F9" w:rsidRDefault="00D943F9" w:rsidP="00D943F9">
            <w:pPr>
              <w:pStyle w:val="JCBullet"/>
              <w:spacing w:after="0"/>
              <w:rPr>
                <w:rFonts w:ascii="Segoe UI" w:hAnsi="Segoe UI" w:cs="Segoe UI"/>
                <w:sz w:val="20"/>
              </w:rPr>
            </w:pPr>
            <w:r w:rsidRPr="00D943F9">
              <w:rPr>
                <w:rFonts w:ascii="Segoe UI" w:hAnsi="Segoe UI" w:cs="Segoe UI"/>
                <w:sz w:val="20"/>
              </w:rPr>
              <w:t>Inspect all fittings, valves, pressure gauges and accessible piping inside and outside the building for leakage and corrosion.</w:t>
            </w:r>
          </w:p>
          <w:p w:rsidR="00D943F9" w:rsidRPr="00D943F9" w:rsidRDefault="00D943F9" w:rsidP="009D7017">
            <w:pPr>
              <w:pStyle w:val="JCBullet"/>
              <w:spacing w:after="240"/>
              <w:rPr>
                <w:rFonts w:ascii="Segoe UI" w:hAnsi="Segoe UI" w:cs="Segoe UI"/>
                <w:sz w:val="20"/>
              </w:rPr>
            </w:pPr>
            <w:r w:rsidRPr="00D943F9">
              <w:rPr>
                <w:rFonts w:ascii="Segoe UI" w:hAnsi="Segoe UI" w:cs="Segoe UI"/>
                <w:sz w:val="20"/>
              </w:rPr>
              <w:t xml:space="preserve">To test for leakage, use a mild liquid soap mixed with a little water in a spray bottle.  Spray all pipe couplings.  If bubbles occur, there is a leak.  </w:t>
            </w:r>
            <w:r w:rsidRPr="00D943F9">
              <w:rPr>
                <w:rFonts w:ascii="Segoe UI" w:hAnsi="Segoe UI" w:cs="Segoe UI"/>
                <w:b/>
                <w:sz w:val="20"/>
              </w:rPr>
              <w:t>Close off the gas supply immediately and repair the leak.</w:t>
            </w:r>
          </w:p>
          <w:p w:rsidR="00D943F9" w:rsidRPr="00D943F9" w:rsidRDefault="00D943F9" w:rsidP="00D943F9">
            <w:pPr>
              <w:pStyle w:val="Label"/>
              <w:spacing w:before="0" w:after="0"/>
              <w:rPr>
                <w:rFonts w:ascii="Segoe UI" w:hAnsi="Segoe UI" w:cs="Segoe UI"/>
                <w:szCs w:val="20"/>
              </w:rPr>
            </w:pPr>
            <w:r w:rsidRPr="00D943F9">
              <w:rPr>
                <w:rFonts w:ascii="Segoe UI" w:hAnsi="Segoe UI" w:cs="Segoe UI"/>
                <w:szCs w:val="20"/>
              </w:rPr>
              <w:t>Regulators</w:t>
            </w:r>
          </w:p>
          <w:p w:rsidR="00D943F9" w:rsidRPr="00D943F9" w:rsidRDefault="00D943F9" w:rsidP="00D943F9">
            <w:pPr>
              <w:pStyle w:val="JCBullet"/>
              <w:spacing w:after="0"/>
              <w:contextualSpacing/>
              <w:rPr>
                <w:rFonts w:ascii="Segoe UI" w:hAnsi="Segoe UI" w:cs="Segoe UI"/>
                <w:sz w:val="20"/>
              </w:rPr>
            </w:pPr>
            <w:r w:rsidRPr="00D943F9">
              <w:rPr>
                <w:rFonts w:ascii="Segoe UI" w:hAnsi="Segoe UI" w:cs="Segoe UI"/>
                <w:sz w:val="20"/>
              </w:rPr>
              <w:t xml:space="preserve">Check that breather vents are clear and fully open.  Remove any obstructions.  Replace the vent screen if damaged.  </w:t>
            </w:r>
            <w:r w:rsidRPr="00D943F9">
              <w:rPr>
                <w:rFonts w:ascii="Segoe UI" w:hAnsi="Segoe UI" w:cs="Segoe UI"/>
                <w:b/>
                <w:sz w:val="20"/>
              </w:rPr>
              <w:t>Call the Gas Company immediately if screen is damaged</w:t>
            </w:r>
            <w:r w:rsidRPr="00D943F9">
              <w:rPr>
                <w:rFonts w:ascii="Segoe UI" w:hAnsi="Segoe UI" w:cs="Segoe UI"/>
                <w:sz w:val="20"/>
              </w:rPr>
              <w:t>.</w:t>
            </w:r>
          </w:p>
          <w:p w:rsidR="00D943F9" w:rsidRPr="00D943F9" w:rsidRDefault="00D943F9" w:rsidP="00D943F9">
            <w:pPr>
              <w:pStyle w:val="JCBullet"/>
              <w:spacing w:after="0"/>
              <w:contextualSpacing/>
              <w:rPr>
                <w:rFonts w:ascii="Segoe UI" w:hAnsi="Segoe UI" w:cs="Segoe UI"/>
                <w:sz w:val="20"/>
              </w:rPr>
            </w:pPr>
            <w:r w:rsidRPr="00D943F9">
              <w:rPr>
                <w:rFonts w:ascii="Segoe UI" w:hAnsi="Segoe UI" w:cs="Segoe UI"/>
                <w:sz w:val="20"/>
              </w:rPr>
              <w:t xml:space="preserve">Check for evidence of corrosion.  </w:t>
            </w:r>
            <w:r w:rsidRPr="00D943F9">
              <w:rPr>
                <w:rFonts w:ascii="Segoe UI" w:hAnsi="Segoe UI" w:cs="Segoe UI"/>
                <w:b/>
                <w:sz w:val="20"/>
              </w:rPr>
              <w:t>Call the Gas Company immediately if gas odor is detected.</w:t>
            </w:r>
            <w:r w:rsidRPr="00D943F9">
              <w:rPr>
                <w:rFonts w:ascii="Segoe UI" w:hAnsi="Segoe UI" w:cs="Segoe UI"/>
                <w:sz w:val="20"/>
              </w:rPr>
              <w:t xml:space="preserve">  This could indicate internal damage to the seating disk.</w:t>
            </w:r>
          </w:p>
          <w:p w:rsidR="00D943F9" w:rsidRPr="00D943F9" w:rsidRDefault="00D943F9" w:rsidP="00D943F9">
            <w:pPr>
              <w:pStyle w:val="JCBullet"/>
              <w:spacing w:after="0"/>
              <w:contextualSpacing/>
              <w:rPr>
                <w:rFonts w:ascii="Segoe UI" w:hAnsi="Segoe UI" w:cs="Segoe UI"/>
                <w:sz w:val="20"/>
              </w:rPr>
            </w:pPr>
            <w:r w:rsidRPr="00D943F9">
              <w:rPr>
                <w:rFonts w:ascii="Segoe UI" w:hAnsi="Segoe UI" w:cs="Segoe UI"/>
                <w:sz w:val="20"/>
              </w:rPr>
              <w:t>Have the regulator replaced if internal damage is suspected.</w:t>
            </w:r>
          </w:p>
          <w:p w:rsidR="00D943F9" w:rsidRPr="00D943F9" w:rsidRDefault="00D943F9" w:rsidP="009D7017">
            <w:pPr>
              <w:pStyle w:val="JCBullet"/>
              <w:spacing w:after="240"/>
              <w:contextualSpacing/>
              <w:rPr>
                <w:rFonts w:ascii="Segoe UI" w:hAnsi="Segoe UI" w:cs="Segoe UI"/>
                <w:sz w:val="20"/>
              </w:rPr>
            </w:pPr>
            <w:r w:rsidRPr="00D943F9">
              <w:rPr>
                <w:rFonts w:ascii="Segoe UI" w:hAnsi="Segoe UI" w:cs="Segoe UI"/>
                <w:sz w:val="20"/>
              </w:rPr>
              <w:t>Make sure that the gas supply hose from the gas tank to</w:t>
            </w:r>
            <w:r w:rsidR="009D7017">
              <w:rPr>
                <w:rFonts w:ascii="Segoe UI" w:hAnsi="Segoe UI" w:cs="Segoe UI"/>
                <w:sz w:val="20"/>
              </w:rPr>
              <w:t xml:space="preserve"> the pipe is in good condition.</w:t>
            </w:r>
          </w:p>
          <w:p w:rsidR="00ED384F" w:rsidRPr="0020442A" w:rsidRDefault="00D943F9" w:rsidP="009D7017">
            <w:pPr>
              <w:pStyle w:val="Label"/>
              <w:spacing w:before="240" w:after="240"/>
              <w:rPr>
                <w:rFonts w:eastAsia="Times New Roman" w:cs="Segoe UI"/>
              </w:rPr>
            </w:pPr>
            <w:r w:rsidRPr="00D943F9">
              <w:rPr>
                <w:rFonts w:ascii="Segoe UI" w:hAnsi="Segoe UI" w:cs="Segoe UI"/>
                <w:szCs w:val="20"/>
              </w:rPr>
              <w:t>Note:</w:t>
            </w:r>
            <w:r w:rsidRPr="00D943F9">
              <w:rPr>
                <w:rFonts w:ascii="Segoe UI" w:hAnsi="Segoe UI" w:cs="Segoe UI"/>
                <w:b w:val="0"/>
                <w:szCs w:val="20"/>
              </w:rPr>
              <w:t xml:space="preserve">  If any service is needed on the tank or regulators, please notify the Gas Company.</w:t>
            </w:r>
          </w:p>
        </w:tc>
      </w:tr>
      <w:permEnd w:id="306009367"/>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175482537" w:edGrp="everyone"/>
            <w:r>
              <w:t xml:space="preserve">  </w:t>
            </w:r>
            <w:permEnd w:id="1175482537"/>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861041729"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861041729"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99304127"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85600E"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6C44FE">
                  <w:rPr>
                    <w:sz w:val="18"/>
                    <w:szCs w:val="18"/>
                  </w:rPr>
                  <w:t>September 28, 2016</w:t>
                </w:r>
              </w:sdtContent>
            </w:sdt>
            <w:permEnd w:id="199304127"/>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173" w:rsidRDefault="00A03173" w:rsidP="008609F2">
      <w:pPr>
        <w:spacing w:after="0" w:line="240" w:lineRule="auto"/>
      </w:pPr>
      <w:r>
        <w:separator/>
      </w:r>
    </w:p>
  </w:endnote>
  <w:endnote w:type="continuationSeparator" w:id="0">
    <w:p w:rsidR="00A03173" w:rsidRDefault="00A03173"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7A88F3F"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D943F9">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397D2C1"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6C44FE">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6C44FE">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173" w:rsidRDefault="00A03173" w:rsidP="008609F2">
      <w:pPr>
        <w:spacing w:after="0" w:line="240" w:lineRule="auto"/>
      </w:pPr>
      <w:r>
        <w:separator/>
      </w:r>
    </w:p>
  </w:footnote>
  <w:footnote w:type="continuationSeparator" w:id="0">
    <w:p w:rsidR="00A03173" w:rsidRDefault="00A03173"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B940283"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BF24CD3"/>
    <w:multiLevelType w:val="multilevel"/>
    <w:tmpl w:val="A3D25854"/>
    <w:numStyleLink w:val="JWConv"/>
  </w:abstractNum>
  <w:abstractNum w:abstractNumId="1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636C7"/>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41F2"/>
    <w:rsid w:val="005F5278"/>
    <w:rsid w:val="005F72F4"/>
    <w:rsid w:val="00603AF0"/>
    <w:rsid w:val="006261C3"/>
    <w:rsid w:val="00645375"/>
    <w:rsid w:val="006619C2"/>
    <w:rsid w:val="00664724"/>
    <w:rsid w:val="00667110"/>
    <w:rsid w:val="0068785D"/>
    <w:rsid w:val="00695A9E"/>
    <w:rsid w:val="006A6187"/>
    <w:rsid w:val="006B16E0"/>
    <w:rsid w:val="006C44FE"/>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5600E"/>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017"/>
    <w:rsid w:val="009D770E"/>
    <w:rsid w:val="009E3A56"/>
    <w:rsid w:val="009E5557"/>
    <w:rsid w:val="009E592B"/>
    <w:rsid w:val="009F09CA"/>
    <w:rsid w:val="009F4E88"/>
    <w:rsid w:val="009F67DF"/>
    <w:rsid w:val="00A02FD8"/>
    <w:rsid w:val="00A03173"/>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835A7"/>
    <w:rsid w:val="00D91862"/>
    <w:rsid w:val="00D943F9"/>
    <w:rsid w:val="00D96A0F"/>
    <w:rsid w:val="00DA0636"/>
    <w:rsid w:val="00DA7ADF"/>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5B29A4"/>
    <w:rsid w:val="006D633B"/>
    <w:rsid w:val="00773DF0"/>
    <w:rsid w:val="00A32E6F"/>
    <w:rsid w:val="00A35E2F"/>
    <w:rsid w:val="00EE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361</Words>
  <Characters>1840</Characters>
  <Application>Microsoft Office Word</Application>
  <DocSecurity>0</DocSecurity>
  <Lines>32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2016-11-04T19:36:00Z</dcterms:created>
  <dcterms:modified xsi:type="dcterms:W3CDTF">2016-11-04T19:36:00Z</dcterms:modified>
</cp:coreProperties>
</file>