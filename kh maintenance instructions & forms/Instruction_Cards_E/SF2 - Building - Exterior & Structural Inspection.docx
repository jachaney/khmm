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795968124"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795968124"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E633AA">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A1406D" w:rsidP="00E74C7B">
            <w:pPr>
              <w:pStyle w:val="06Text"/>
            </w:pPr>
            <w:r>
              <w:t>Exterior &amp; Structural Inspection</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E633AA">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E633AA">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E633AA"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54146918" w:edGrp="everyone"/>
            <w:r>
              <w:t xml:space="preserve">  </w:t>
            </w:r>
            <w:permEnd w:id="1654146918"/>
          </w:p>
        </w:tc>
        <w:tc>
          <w:tcPr>
            <w:tcW w:w="1980" w:type="dxa"/>
            <w:gridSpan w:val="3"/>
            <w:tcBorders>
              <w:top w:val="nil"/>
              <w:left w:val="nil"/>
              <w:bottom w:val="nil"/>
              <w:right w:val="nil"/>
            </w:tcBorders>
            <w:shd w:val="clear" w:color="auto" w:fill="FFFFFF" w:themeFill="background1"/>
            <w:vAlign w:val="bottom"/>
          </w:tcPr>
          <w:p w:rsidR="00A02FD8" w:rsidRPr="00DB25B3" w:rsidRDefault="00E633AA"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907830983" w:edGrp="everyone"/>
            <w:r>
              <w:t xml:space="preserve">  </w:t>
            </w:r>
            <w:permEnd w:id="1907830983"/>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E633AA"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616780432" w:edGrp="everyone"/>
            <w:r>
              <w:t xml:space="preserve">  </w:t>
            </w:r>
            <w:permEnd w:id="616780432"/>
          </w:p>
        </w:tc>
        <w:tc>
          <w:tcPr>
            <w:tcW w:w="1980" w:type="dxa"/>
            <w:gridSpan w:val="3"/>
            <w:tcBorders>
              <w:top w:val="nil"/>
              <w:left w:val="nil"/>
              <w:bottom w:val="nil"/>
              <w:right w:val="nil"/>
            </w:tcBorders>
            <w:shd w:val="clear" w:color="auto" w:fill="FFFFFF" w:themeFill="background1"/>
            <w:vAlign w:val="bottom"/>
          </w:tcPr>
          <w:p w:rsidR="00A02FD8" w:rsidRPr="00DB25B3" w:rsidRDefault="00E633AA"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14225537" w:edGrp="everyone"/>
            <w:r>
              <w:t xml:space="preserve">  </w:t>
            </w:r>
            <w:permEnd w:id="514225537"/>
          </w:p>
        </w:tc>
      </w:tr>
      <w:tr w:rsidR="00A02FD8" w:rsidRPr="00862DE2" w:rsidTr="00E633AA">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E633AA" w:rsidP="00DB25B3">
            <w:pPr>
              <w:pStyle w:val="04FieldLabel"/>
              <w:rPr>
                <w:i/>
              </w:rPr>
            </w:pPr>
            <w:r>
              <w:rPr>
                <w:sz w:val="18"/>
              </w:rPr>
              <w:t>Frequency:</w:t>
            </w:r>
          </w:p>
        </w:tc>
        <w:permStart w:id="1212481794"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1212481794"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E633AA">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635322632" w:edGrp="everyone"/>
            <w:r>
              <w:t xml:space="preserve">  </w:t>
            </w:r>
            <w:permEnd w:id="1635322632"/>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E633AA">
            <w:pPr>
              <w:pStyle w:val="06Text"/>
              <w:jc w:val="both"/>
              <w:rPr>
                <w:b/>
                <w:sz w:val="18"/>
              </w:rPr>
            </w:pPr>
            <w:r w:rsidRPr="00DC2F5C">
              <w:rPr>
                <w:b/>
                <w:sz w:val="18"/>
              </w:rPr>
              <w:t>REMINDER:</w:t>
            </w:r>
            <w:r w:rsidR="00E633AA">
              <w:rPr>
                <w:b/>
                <w:sz w:val="14"/>
              </w:rPr>
              <w:t xml:space="preserve"> </w:t>
            </w:r>
            <w:r w:rsidR="00566B73">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E633AA">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E633AA">
            <w:pPr>
              <w:pStyle w:val="06Text"/>
              <w:jc w:val="both"/>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E633AA">
            <w:pPr>
              <w:pStyle w:val="06Text"/>
              <w:jc w:val="both"/>
              <w:rPr>
                <w:b/>
                <w:sz w:val="18"/>
              </w:rPr>
            </w:pPr>
            <w:r w:rsidRPr="00E429FF">
              <w:rPr>
                <w:b/>
                <w:sz w:val="18"/>
              </w:rPr>
              <w:t>Are high risk activities associated with this task?  If so, are appr</w:t>
            </w:r>
            <w:r w:rsidR="00E633AA">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A1406D" w:rsidRPr="00A1406D" w:rsidRDefault="00A1406D" w:rsidP="00566B73">
            <w:pPr>
              <w:numPr>
                <w:ilvl w:val="0"/>
                <w:numId w:val="39"/>
              </w:numPr>
              <w:tabs>
                <w:tab w:val="left" w:pos="1548"/>
              </w:tabs>
              <w:spacing w:before="60" w:after="0" w:line="300" w:lineRule="exact"/>
              <w:contextualSpacing/>
              <w:rPr>
                <w:rFonts w:eastAsia="Calibri" w:cs="Segoe UI"/>
                <w:lang w:eastAsia="en-US"/>
              </w:rPr>
            </w:pPr>
            <w:permStart w:id="211495861" w:edGrp="everyone" w:colFirst="0" w:colLast="0"/>
            <w:r w:rsidRPr="00A1406D">
              <w:rPr>
                <w:rFonts w:eastAsia="Calibri" w:cs="Segoe UI"/>
                <w:b/>
                <w:lang w:eastAsia="en-US"/>
              </w:rPr>
              <w:t>Do stairs and ramps have anti-slip surfaces? Are handrails provided and securely fastened?</w:t>
            </w:r>
            <w:r w:rsidRPr="00A1406D">
              <w:rPr>
                <w:rFonts w:eastAsia="Calibri" w:cs="Segoe UI"/>
                <w:lang w:eastAsia="en-US"/>
              </w:rPr>
              <w:t xml:space="preserve"> </w:t>
            </w:r>
            <w:r w:rsidRPr="00A1406D">
              <w:rPr>
                <w:rFonts w:eastAsia="Calibri" w:cs="Segoe UI"/>
                <w:b/>
                <w:noProof/>
                <w:lang w:eastAsia="en-US"/>
              </w:rPr>
              <w:t>(DC-96)</w:t>
            </w:r>
          </w:p>
          <w:p w:rsidR="00A1406D" w:rsidRPr="00A1406D" w:rsidRDefault="00A1406D" w:rsidP="00566B73">
            <w:pPr>
              <w:numPr>
                <w:ilvl w:val="0"/>
                <w:numId w:val="39"/>
              </w:numPr>
              <w:spacing w:line="300" w:lineRule="exact"/>
              <w:rPr>
                <w:rFonts w:eastAsia="Times New Roman" w:cs="Segoe UI"/>
                <w:b/>
                <w:noProof/>
                <w:lang w:eastAsia="en-US"/>
              </w:rPr>
            </w:pPr>
            <w:r w:rsidRPr="00A1406D">
              <w:rPr>
                <w:rFonts w:eastAsia="Times New Roman" w:cs="Segoe UI"/>
                <w:b/>
                <w:lang w:eastAsia="en-US"/>
              </w:rPr>
              <w:t>Are basements, interior surfaces of exterior walls, ceilings, bathrooms, and other areas where moisture could accumulate and cause damage, free of any signs of moisture problems?</w:t>
            </w:r>
            <w:r w:rsidR="00566B73">
              <w:rPr>
                <w:rFonts w:eastAsia="Times New Roman" w:cs="Segoe UI"/>
                <w:b/>
                <w:noProof/>
                <w:lang w:eastAsia="en-US"/>
              </w:rPr>
              <w:t xml:space="preserve"> (DC-96)</w:t>
            </w:r>
          </w:p>
          <w:p w:rsidR="00A1406D" w:rsidRPr="00A1406D" w:rsidRDefault="00A1406D" w:rsidP="00566B73">
            <w:pPr>
              <w:spacing w:after="0" w:line="300" w:lineRule="exact"/>
              <w:rPr>
                <w:rFonts w:eastAsia="Calibri" w:cs="Segoe UI"/>
                <w:lang w:eastAsia="en-US"/>
              </w:rPr>
            </w:pPr>
            <w:r w:rsidRPr="00A1406D">
              <w:rPr>
                <w:rFonts w:eastAsia="Calibri" w:cs="Segoe UI"/>
                <w:b/>
                <w:lang w:eastAsia="en-US"/>
              </w:rPr>
              <w:t>Exterior</w:t>
            </w:r>
          </w:p>
          <w:p w:rsidR="00A1406D" w:rsidRPr="00A1406D" w:rsidRDefault="00A1406D" w:rsidP="00566B73">
            <w:pPr>
              <w:numPr>
                <w:ilvl w:val="0"/>
                <w:numId w:val="39"/>
              </w:numPr>
              <w:spacing w:after="0" w:line="300" w:lineRule="exact"/>
              <w:rPr>
                <w:rFonts w:eastAsia="Calibri" w:cs="Segoe UI"/>
                <w:lang w:eastAsia="en-US"/>
              </w:rPr>
            </w:pPr>
            <w:r w:rsidRPr="00A1406D">
              <w:rPr>
                <w:rFonts w:eastAsia="Calibri" w:cs="Segoe UI"/>
                <w:lang w:eastAsia="en-US"/>
              </w:rPr>
              <w:t>Inspect brick, block, or wood beams, or columns for new or widening cracks or other deterioration.</w:t>
            </w:r>
          </w:p>
          <w:p w:rsidR="00A1406D" w:rsidRPr="00A1406D" w:rsidRDefault="00A1406D" w:rsidP="00566B73">
            <w:pPr>
              <w:numPr>
                <w:ilvl w:val="0"/>
                <w:numId w:val="39"/>
              </w:numPr>
              <w:spacing w:after="0" w:line="300" w:lineRule="exact"/>
              <w:rPr>
                <w:rFonts w:eastAsia="Calibri" w:cs="Segoe UI"/>
                <w:lang w:eastAsia="en-US"/>
              </w:rPr>
            </w:pPr>
            <w:r w:rsidRPr="00A1406D">
              <w:rPr>
                <w:rFonts w:eastAsia="Calibri" w:cs="Segoe UI"/>
                <w:lang w:eastAsia="en-US"/>
              </w:rPr>
              <w:t>Inspect structural steel members for distortion or damaged welds.</w:t>
            </w:r>
            <w:r w:rsidR="00566B73">
              <w:rPr>
                <w:rFonts w:eastAsia="Calibri" w:cs="Segoe UI"/>
                <w:lang w:eastAsia="en-US"/>
              </w:rPr>
              <w:t xml:space="preserve"> </w:t>
            </w:r>
            <w:r w:rsidRPr="00A1406D">
              <w:rPr>
                <w:rFonts w:eastAsia="Calibri" w:cs="Segoe UI"/>
                <w:lang w:eastAsia="en-US"/>
              </w:rPr>
              <w:t xml:space="preserve"> This may indicate either movement at one or both of the extremities where the steel is fixed or that the steel member is overloaded.</w:t>
            </w:r>
          </w:p>
          <w:p w:rsidR="00A1406D" w:rsidRPr="00A1406D" w:rsidRDefault="00A1406D" w:rsidP="00566B73">
            <w:pPr>
              <w:numPr>
                <w:ilvl w:val="0"/>
                <w:numId w:val="39"/>
              </w:numPr>
              <w:spacing w:line="300" w:lineRule="exact"/>
              <w:rPr>
                <w:rFonts w:eastAsia="Calibri" w:cs="Segoe UI"/>
                <w:lang w:eastAsia="en-US"/>
              </w:rPr>
            </w:pPr>
            <w:r w:rsidRPr="00A1406D">
              <w:rPr>
                <w:rFonts w:eastAsia="Calibri" w:cs="Segoe UI"/>
                <w:lang w:eastAsia="en-US"/>
              </w:rPr>
              <w:t xml:space="preserve">Inspect exposed interior and exterior concrete surfaces for rust stains. </w:t>
            </w:r>
            <w:r w:rsidR="00566B73">
              <w:rPr>
                <w:rFonts w:eastAsia="Calibri" w:cs="Segoe UI"/>
                <w:lang w:eastAsia="en-US"/>
              </w:rPr>
              <w:t xml:space="preserve"> </w:t>
            </w:r>
            <w:r w:rsidRPr="00A1406D">
              <w:rPr>
                <w:rFonts w:eastAsia="Calibri" w:cs="Segoe UI"/>
                <w:lang w:eastAsia="en-US"/>
              </w:rPr>
              <w:t>This may indicate possi</w:t>
            </w:r>
            <w:r w:rsidR="00566B73">
              <w:rPr>
                <w:rFonts w:eastAsia="Calibri" w:cs="Segoe UI"/>
                <w:lang w:eastAsia="en-US"/>
              </w:rPr>
              <w:t>ble corrosion of reinforcement.</w:t>
            </w:r>
          </w:p>
          <w:p w:rsidR="00A1406D" w:rsidRPr="00A1406D" w:rsidRDefault="00566B73" w:rsidP="00566B73">
            <w:pPr>
              <w:spacing w:after="0" w:line="300" w:lineRule="exact"/>
              <w:rPr>
                <w:rFonts w:eastAsia="Calibri" w:cs="Segoe UI"/>
                <w:b/>
                <w:noProof/>
                <w:lang w:eastAsia="en-US"/>
              </w:rPr>
            </w:pPr>
            <w:r>
              <w:rPr>
                <w:rFonts w:eastAsia="Calibri" w:cs="Segoe UI"/>
                <w:b/>
                <w:noProof/>
                <w:lang w:eastAsia="en-US"/>
              </w:rPr>
              <w:t>Walls</w:t>
            </w:r>
          </w:p>
          <w:p w:rsidR="00A1406D" w:rsidRPr="00A1406D" w:rsidRDefault="00A1406D" w:rsidP="00566B73">
            <w:pPr>
              <w:numPr>
                <w:ilvl w:val="0"/>
                <w:numId w:val="39"/>
              </w:numPr>
              <w:spacing w:after="0" w:line="300" w:lineRule="exact"/>
              <w:rPr>
                <w:rFonts w:eastAsia="Times New Roman" w:cs="Segoe UI"/>
                <w:noProof/>
                <w:lang w:eastAsia="en-US"/>
              </w:rPr>
            </w:pPr>
            <w:r w:rsidRPr="00A1406D">
              <w:rPr>
                <w:rFonts w:eastAsia="Times New Roman" w:cs="Segoe UI"/>
                <w:noProof/>
                <w:lang w:eastAsia="en-US"/>
              </w:rPr>
              <w:t>Check for obvious signs of deterioration.</w:t>
            </w:r>
          </w:p>
          <w:p w:rsidR="00A1406D" w:rsidRPr="00A1406D" w:rsidRDefault="00A1406D" w:rsidP="00566B73">
            <w:pPr>
              <w:numPr>
                <w:ilvl w:val="0"/>
                <w:numId w:val="39"/>
              </w:numPr>
              <w:spacing w:after="0" w:line="300" w:lineRule="exact"/>
              <w:rPr>
                <w:rFonts w:eastAsia="Times New Roman" w:cs="Segoe UI"/>
                <w:noProof/>
                <w:lang w:eastAsia="en-US"/>
              </w:rPr>
            </w:pPr>
            <w:r w:rsidRPr="00A1406D">
              <w:rPr>
                <w:rFonts w:eastAsia="Times New Roman" w:cs="Segoe UI"/>
                <w:noProof/>
                <w:lang w:eastAsia="en-US"/>
              </w:rPr>
              <w:t>Check for signs of moss or lichen growth that may indicate a water problem.</w:t>
            </w:r>
          </w:p>
          <w:p w:rsidR="00A1406D" w:rsidRPr="00A1406D" w:rsidRDefault="00A1406D" w:rsidP="00566B73">
            <w:pPr>
              <w:numPr>
                <w:ilvl w:val="0"/>
                <w:numId w:val="39"/>
              </w:numPr>
              <w:spacing w:after="0" w:line="300" w:lineRule="exact"/>
              <w:rPr>
                <w:rFonts w:eastAsia="Times New Roman" w:cs="Segoe UI"/>
                <w:noProof/>
                <w:lang w:eastAsia="en-US"/>
              </w:rPr>
            </w:pPr>
            <w:r w:rsidRPr="00A1406D">
              <w:rPr>
                <w:rFonts w:eastAsia="Times New Roman" w:cs="Segoe UI"/>
                <w:noProof/>
                <w:lang w:eastAsia="en-US"/>
              </w:rPr>
              <w:t>Inspect the condition of all painted surfaces.</w:t>
            </w:r>
          </w:p>
          <w:p w:rsidR="00A1406D" w:rsidRPr="00A1406D" w:rsidRDefault="00A1406D" w:rsidP="00566B73">
            <w:pPr>
              <w:numPr>
                <w:ilvl w:val="0"/>
                <w:numId w:val="39"/>
              </w:numPr>
              <w:spacing w:after="0" w:line="300" w:lineRule="exact"/>
              <w:rPr>
                <w:rFonts w:eastAsia="Times New Roman" w:cs="Segoe UI"/>
                <w:noProof/>
                <w:lang w:eastAsia="en-US"/>
              </w:rPr>
            </w:pPr>
            <w:r w:rsidRPr="00A1406D">
              <w:rPr>
                <w:rFonts w:eastAsia="Times New Roman" w:cs="Segoe UI"/>
                <w:noProof/>
                <w:lang w:eastAsia="en-US"/>
              </w:rPr>
              <w:t>Inspect all caulk joints for deterioration.</w:t>
            </w:r>
          </w:p>
          <w:p w:rsidR="00A1406D" w:rsidRPr="00A1406D" w:rsidRDefault="00A1406D" w:rsidP="00566B73">
            <w:pPr>
              <w:numPr>
                <w:ilvl w:val="0"/>
                <w:numId w:val="39"/>
              </w:numPr>
              <w:spacing w:line="300" w:lineRule="exact"/>
              <w:rPr>
                <w:rFonts w:eastAsia="Times New Roman" w:cs="Segoe UI"/>
                <w:noProof/>
                <w:lang w:eastAsia="en-US"/>
              </w:rPr>
            </w:pPr>
            <w:r w:rsidRPr="00A1406D">
              <w:rPr>
                <w:rFonts w:eastAsia="Times New Roman" w:cs="Segoe UI"/>
                <w:noProof/>
                <w:lang w:eastAsia="en-US"/>
              </w:rPr>
              <w:t>Check for cracks and take note of their position and size.</w:t>
            </w:r>
          </w:p>
          <w:p w:rsidR="00A1406D" w:rsidRPr="00A1406D" w:rsidRDefault="00A1406D" w:rsidP="00566B73">
            <w:pPr>
              <w:tabs>
                <w:tab w:val="left" w:pos="720"/>
              </w:tabs>
              <w:spacing w:after="0" w:line="300" w:lineRule="exact"/>
              <w:rPr>
                <w:rFonts w:eastAsia="Times New Roman" w:cs="Segoe UI"/>
                <w:b/>
                <w:noProof/>
                <w:lang w:eastAsia="en-US"/>
              </w:rPr>
            </w:pPr>
            <w:r w:rsidRPr="00A1406D">
              <w:rPr>
                <w:rFonts w:eastAsia="Times New Roman" w:cs="Segoe UI"/>
                <w:b/>
                <w:noProof/>
                <w:lang w:eastAsia="en-US"/>
              </w:rPr>
              <w:t>Soffits</w:t>
            </w:r>
          </w:p>
          <w:p w:rsidR="00A1406D" w:rsidRPr="00A1406D" w:rsidRDefault="00A1406D" w:rsidP="00566B73">
            <w:pPr>
              <w:numPr>
                <w:ilvl w:val="0"/>
                <w:numId w:val="39"/>
              </w:numPr>
              <w:tabs>
                <w:tab w:val="left" w:pos="720"/>
              </w:tabs>
              <w:spacing w:after="0" w:line="300" w:lineRule="exact"/>
              <w:rPr>
                <w:rFonts w:eastAsia="Times New Roman" w:cs="Segoe UI"/>
                <w:noProof/>
                <w:lang w:eastAsia="en-US"/>
              </w:rPr>
            </w:pPr>
            <w:r w:rsidRPr="00A1406D">
              <w:rPr>
                <w:rFonts w:eastAsia="Times New Roman" w:cs="Segoe UI"/>
                <w:noProof/>
                <w:lang w:eastAsia="en-US"/>
              </w:rPr>
              <w:t>Check general appearance and condition of soffiting material and any vents.</w:t>
            </w:r>
          </w:p>
          <w:p w:rsidR="00A1406D" w:rsidRPr="00A1406D" w:rsidRDefault="00A1406D" w:rsidP="00566B73">
            <w:pPr>
              <w:numPr>
                <w:ilvl w:val="0"/>
                <w:numId w:val="39"/>
              </w:numPr>
              <w:tabs>
                <w:tab w:val="left" w:pos="720"/>
              </w:tabs>
              <w:spacing w:line="300" w:lineRule="exact"/>
              <w:rPr>
                <w:rFonts w:eastAsia="Times New Roman" w:cs="Segoe UI"/>
                <w:noProof/>
                <w:lang w:eastAsia="en-US"/>
              </w:rPr>
            </w:pPr>
            <w:r w:rsidRPr="00A1406D">
              <w:rPr>
                <w:rFonts w:eastAsia="Times New Roman" w:cs="Segoe UI"/>
                <w:noProof/>
                <w:lang w:eastAsia="en-US"/>
              </w:rPr>
              <w:t>Check for loose soffit material or gaps where animals could enter eaves.</w:t>
            </w:r>
          </w:p>
          <w:p w:rsidR="00A1406D" w:rsidRPr="00A1406D" w:rsidRDefault="00A1406D" w:rsidP="00566B73">
            <w:pPr>
              <w:tabs>
                <w:tab w:val="left" w:pos="720"/>
              </w:tabs>
              <w:spacing w:after="0" w:line="300" w:lineRule="exact"/>
              <w:rPr>
                <w:rFonts w:eastAsia="Times New Roman" w:cs="Segoe UI"/>
                <w:b/>
                <w:noProof/>
                <w:lang w:eastAsia="en-US"/>
              </w:rPr>
            </w:pPr>
            <w:r w:rsidRPr="00A1406D">
              <w:rPr>
                <w:rFonts w:eastAsia="Times New Roman" w:cs="Segoe UI"/>
                <w:b/>
                <w:noProof/>
                <w:lang w:eastAsia="en-US"/>
              </w:rPr>
              <w:t>Stairs and Handrails</w:t>
            </w:r>
          </w:p>
          <w:p w:rsidR="00A1406D" w:rsidRPr="00A1406D" w:rsidRDefault="00A1406D" w:rsidP="00566B73">
            <w:pPr>
              <w:numPr>
                <w:ilvl w:val="0"/>
                <w:numId w:val="39"/>
              </w:numPr>
              <w:tabs>
                <w:tab w:val="left" w:pos="720"/>
              </w:tabs>
              <w:spacing w:after="0" w:line="300" w:lineRule="exact"/>
              <w:rPr>
                <w:rFonts w:eastAsia="Times New Roman" w:cs="Segoe UI"/>
                <w:noProof/>
                <w:lang w:eastAsia="en-US"/>
              </w:rPr>
            </w:pPr>
            <w:r w:rsidRPr="00A1406D">
              <w:rPr>
                <w:rFonts w:eastAsia="Times New Roman" w:cs="Segoe UI"/>
                <w:noProof/>
                <w:lang w:eastAsia="en-US"/>
              </w:rPr>
              <w:t>Inspect concrete for cracks.</w:t>
            </w:r>
          </w:p>
          <w:p w:rsidR="00A1406D" w:rsidRPr="00A1406D" w:rsidRDefault="00A1406D" w:rsidP="00566B73">
            <w:pPr>
              <w:numPr>
                <w:ilvl w:val="0"/>
                <w:numId w:val="39"/>
              </w:numPr>
              <w:tabs>
                <w:tab w:val="left" w:pos="720"/>
              </w:tabs>
              <w:spacing w:after="0" w:line="300" w:lineRule="exact"/>
              <w:rPr>
                <w:rFonts w:eastAsia="Times New Roman" w:cs="Segoe UI"/>
                <w:noProof/>
                <w:lang w:eastAsia="en-US"/>
              </w:rPr>
            </w:pPr>
            <w:r w:rsidRPr="00A1406D">
              <w:rPr>
                <w:rFonts w:eastAsia="Times New Roman" w:cs="Segoe UI"/>
                <w:noProof/>
                <w:lang w:eastAsia="en-US"/>
              </w:rPr>
              <w:t xml:space="preserve">Inspect for rust </w:t>
            </w:r>
            <w:r w:rsidRPr="00A1406D">
              <w:rPr>
                <w:rFonts w:eastAsia="Times New Roman" w:cs="Segoe UI"/>
                <w:lang w:eastAsia="en-US"/>
              </w:rPr>
              <w:t>and touch up as needed</w:t>
            </w:r>
            <w:r w:rsidRPr="00A1406D">
              <w:rPr>
                <w:rFonts w:eastAsia="Times New Roman" w:cs="Segoe UI"/>
                <w:noProof/>
                <w:lang w:eastAsia="en-US"/>
              </w:rPr>
              <w:t>.</w:t>
            </w:r>
          </w:p>
          <w:p w:rsidR="00A1406D" w:rsidRDefault="00A1406D" w:rsidP="00566B73">
            <w:pPr>
              <w:numPr>
                <w:ilvl w:val="0"/>
                <w:numId w:val="39"/>
              </w:numPr>
              <w:tabs>
                <w:tab w:val="left" w:pos="1548"/>
              </w:tabs>
              <w:spacing w:line="300" w:lineRule="exact"/>
              <w:rPr>
                <w:rFonts w:eastAsia="Times New Roman" w:cs="Segoe UI"/>
                <w:lang w:eastAsia="en-US"/>
              </w:rPr>
            </w:pPr>
            <w:r w:rsidRPr="00A1406D">
              <w:rPr>
                <w:rFonts w:eastAsia="Calibri" w:cs="Segoe UI"/>
                <w:lang w:eastAsia="en-US"/>
              </w:rPr>
              <w:t xml:space="preserve">Inspect entryway for evidence that footpaths or stairs are detaching from the perimeter of the building. </w:t>
            </w:r>
            <w:r w:rsidRPr="00A1406D">
              <w:rPr>
                <w:rFonts w:eastAsia="Times New Roman" w:cs="Segoe UI"/>
                <w:lang w:eastAsia="en-US"/>
              </w:rPr>
              <w:t>This</w:t>
            </w:r>
            <w:r w:rsidRPr="00A1406D">
              <w:rPr>
                <w:rFonts w:eastAsia="Calibri" w:cs="Segoe UI"/>
                <w:lang w:eastAsia="en-US"/>
              </w:rPr>
              <w:t xml:space="preserve"> may indicate movement of the building or outside pathway.</w:t>
            </w:r>
          </w:p>
          <w:p w:rsidR="00A1406D" w:rsidRPr="00A1406D" w:rsidRDefault="00A1406D" w:rsidP="00566B73">
            <w:pPr>
              <w:spacing w:after="0" w:line="300" w:lineRule="exact"/>
              <w:rPr>
                <w:rFonts w:eastAsia="Calibri" w:cs="Segoe UI"/>
                <w:b/>
                <w:lang w:eastAsia="en-US"/>
              </w:rPr>
            </w:pPr>
            <w:r w:rsidRPr="00A1406D">
              <w:rPr>
                <w:rFonts w:eastAsia="Calibri" w:cs="Segoe UI"/>
                <w:b/>
                <w:lang w:eastAsia="en-US"/>
              </w:rPr>
              <w:t>Signage</w:t>
            </w:r>
          </w:p>
          <w:p w:rsidR="00A1406D" w:rsidRPr="00A1406D" w:rsidRDefault="00A1406D" w:rsidP="00566B73">
            <w:pPr>
              <w:numPr>
                <w:ilvl w:val="0"/>
                <w:numId w:val="39"/>
              </w:numPr>
              <w:spacing w:after="0" w:line="300" w:lineRule="exact"/>
              <w:rPr>
                <w:rFonts w:eastAsia="Times New Roman" w:cs="Segoe UI"/>
                <w:lang w:eastAsia="en-US"/>
              </w:rPr>
            </w:pPr>
            <w:r w:rsidRPr="00A1406D">
              <w:rPr>
                <w:rFonts w:eastAsia="Arial Unicode MS" w:cs="Segoe UI"/>
                <w:lang w:eastAsia="en-US"/>
              </w:rPr>
              <w:t>Check that all sign</w:t>
            </w:r>
            <w:r w:rsidR="00566B73">
              <w:rPr>
                <w:rFonts w:eastAsia="Arial Unicode MS" w:cs="Segoe UI"/>
                <w:lang w:eastAsia="en-US"/>
              </w:rPr>
              <w:t>s are in good repair and clean.</w:t>
            </w:r>
          </w:p>
          <w:p w:rsidR="00A1406D" w:rsidRPr="00A1406D" w:rsidRDefault="00A1406D" w:rsidP="00566B73">
            <w:pPr>
              <w:numPr>
                <w:ilvl w:val="0"/>
                <w:numId w:val="39"/>
              </w:numPr>
              <w:spacing w:after="0" w:line="300" w:lineRule="exact"/>
              <w:rPr>
                <w:rFonts w:eastAsia="Times New Roman" w:cs="Segoe UI"/>
                <w:lang w:eastAsia="en-US"/>
              </w:rPr>
            </w:pPr>
            <w:r w:rsidRPr="00A1406D">
              <w:rPr>
                <w:rFonts w:eastAsia="Arial Unicode MS" w:cs="Segoe UI"/>
                <w:lang w:eastAsia="en-US"/>
              </w:rPr>
              <w:t>Check that m</w:t>
            </w:r>
            <w:r w:rsidR="00566B73">
              <w:rPr>
                <w:rFonts w:eastAsia="Arial Unicode MS" w:cs="Segoe UI"/>
                <w:lang w:eastAsia="en-US"/>
              </w:rPr>
              <w:t>eeting time signage is correct.</w:t>
            </w:r>
          </w:p>
          <w:p w:rsidR="00A1406D" w:rsidRPr="00A1406D" w:rsidRDefault="00A1406D" w:rsidP="00566B73">
            <w:pPr>
              <w:numPr>
                <w:ilvl w:val="0"/>
                <w:numId w:val="39"/>
              </w:numPr>
              <w:spacing w:after="0" w:line="300" w:lineRule="exact"/>
              <w:rPr>
                <w:rFonts w:eastAsia="Times New Roman" w:cs="Segoe UI"/>
                <w:lang w:eastAsia="en-US"/>
              </w:rPr>
            </w:pPr>
            <w:r w:rsidRPr="00A1406D">
              <w:rPr>
                <w:rFonts w:eastAsia="Arial Unicode MS" w:cs="Segoe UI"/>
                <w:lang w:eastAsia="en-US"/>
              </w:rPr>
              <w:t>Check that no plant growth obscures visibility of signage or nighttime spot lights.</w:t>
            </w:r>
          </w:p>
          <w:p w:rsidR="00A1406D" w:rsidRPr="00A1406D" w:rsidRDefault="00A1406D" w:rsidP="00566B73">
            <w:pPr>
              <w:numPr>
                <w:ilvl w:val="0"/>
                <w:numId w:val="39"/>
              </w:numPr>
              <w:tabs>
                <w:tab w:val="left" w:pos="1548"/>
              </w:tabs>
              <w:spacing w:after="0" w:line="300" w:lineRule="exact"/>
              <w:rPr>
                <w:rFonts w:eastAsia="Times New Roman" w:cs="Segoe UI"/>
                <w:lang w:eastAsia="en-US"/>
              </w:rPr>
            </w:pPr>
            <w:r w:rsidRPr="00A1406D">
              <w:rPr>
                <w:rFonts w:eastAsia="Arial Unicode MS" w:cs="Segoe UI"/>
                <w:lang w:eastAsia="en-US"/>
              </w:rPr>
              <w:t>Check that all parking lot lines and handicapped spaces are clearly indicated.</w:t>
            </w:r>
          </w:p>
          <w:p w:rsidR="00A1406D" w:rsidRPr="00A1406D" w:rsidRDefault="00A1406D" w:rsidP="00A1406D">
            <w:pPr>
              <w:spacing w:after="0" w:line="240" w:lineRule="auto"/>
              <w:rPr>
                <w:rFonts w:eastAsia="Calibri" w:cs="Segoe UI"/>
                <w:b/>
                <w:color w:val="262626"/>
                <w:lang w:eastAsia="en-US"/>
              </w:rPr>
            </w:pPr>
          </w:p>
          <w:p w:rsidR="00A1406D" w:rsidRPr="00A1406D" w:rsidRDefault="00A1406D" w:rsidP="00A1406D">
            <w:pPr>
              <w:spacing w:after="0" w:line="240" w:lineRule="auto"/>
              <w:ind w:left="360" w:hanging="360"/>
              <w:rPr>
                <w:rFonts w:eastAsia="Times New Roman" w:cs="Segoe UI"/>
                <w:b/>
                <w:noProof/>
                <w:lang w:eastAsia="en-US"/>
              </w:rPr>
            </w:pPr>
            <w:r w:rsidRPr="00A1406D">
              <w:rPr>
                <w:rFonts w:eastAsia="Times New Roman" w:cs="Segoe UI"/>
                <w:b/>
                <w:noProof/>
                <w:lang w:eastAsia="en-US"/>
              </w:rPr>
              <w:lastRenderedPageBreak/>
              <w:t>Attic/Roof Area</w:t>
            </w:r>
          </w:p>
          <w:p w:rsidR="00A1406D" w:rsidRPr="00A1406D" w:rsidRDefault="00A1406D" w:rsidP="00BA28BF">
            <w:pPr>
              <w:numPr>
                <w:ilvl w:val="0"/>
                <w:numId w:val="39"/>
              </w:numPr>
              <w:spacing w:after="0" w:line="240" w:lineRule="auto"/>
              <w:rPr>
                <w:rFonts w:eastAsia="Times New Roman" w:cs="Segoe UI"/>
                <w:noProof/>
                <w:lang w:eastAsia="en-US"/>
              </w:rPr>
            </w:pPr>
            <w:r w:rsidRPr="00A1406D">
              <w:rPr>
                <w:rFonts w:eastAsia="Times New Roman" w:cs="Segoe UI"/>
                <w:noProof/>
                <w:lang w:eastAsia="en-US"/>
              </w:rPr>
              <w:t>Inspect roof sheeting for obvious signs of deterioration or any separation fr</w:t>
            </w:r>
            <w:r w:rsidR="00165259">
              <w:rPr>
                <w:rFonts w:eastAsia="Times New Roman" w:cs="Segoe UI"/>
                <w:noProof/>
                <w:lang w:eastAsia="en-US"/>
              </w:rPr>
              <w:t>om trusses, rafters or joists.</w:t>
            </w:r>
          </w:p>
          <w:p w:rsidR="00A1406D" w:rsidRPr="00A1406D" w:rsidRDefault="00A1406D" w:rsidP="00BA28BF">
            <w:pPr>
              <w:numPr>
                <w:ilvl w:val="0"/>
                <w:numId w:val="39"/>
              </w:numPr>
              <w:spacing w:after="0" w:line="240" w:lineRule="auto"/>
              <w:rPr>
                <w:rFonts w:eastAsia="Times New Roman" w:cs="Segoe UI"/>
                <w:noProof/>
                <w:lang w:eastAsia="en-US"/>
              </w:rPr>
            </w:pPr>
            <w:r w:rsidRPr="00A1406D">
              <w:rPr>
                <w:rFonts w:eastAsia="Times New Roman" w:cs="Segoe UI"/>
                <w:noProof/>
                <w:lang w:eastAsia="en-US"/>
              </w:rPr>
              <w:t>Inspect trusses, rafters and joists for separation from load bearing and exterior walls.</w:t>
            </w:r>
          </w:p>
          <w:p w:rsidR="00A1406D" w:rsidRPr="00A1406D" w:rsidRDefault="00A1406D" w:rsidP="00165259">
            <w:pPr>
              <w:numPr>
                <w:ilvl w:val="0"/>
                <w:numId w:val="39"/>
              </w:numPr>
              <w:spacing w:after="240" w:line="240" w:lineRule="auto"/>
              <w:rPr>
                <w:rFonts w:eastAsia="Times New Roman" w:cs="Segoe UI"/>
                <w:noProof/>
                <w:lang w:eastAsia="en-US"/>
              </w:rPr>
            </w:pPr>
            <w:r w:rsidRPr="00A1406D">
              <w:rPr>
                <w:rFonts w:eastAsia="Times New Roman" w:cs="Segoe UI"/>
                <w:noProof/>
                <w:lang w:eastAsia="en-US"/>
              </w:rPr>
              <w:t>I</w:t>
            </w:r>
            <w:r w:rsidR="00165259">
              <w:rPr>
                <w:rFonts w:eastAsia="Times New Roman" w:cs="Segoe UI"/>
                <w:noProof/>
                <w:lang w:eastAsia="en-US"/>
              </w:rPr>
              <w:t>nspect condition of insulation.</w:t>
            </w:r>
          </w:p>
          <w:p w:rsidR="00A1406D" w:rsidRPr="00A1406D" w:rsidRDefault="00A1406D" w:rsidP="00A1406D">
            <w:pPr>
              <w:spacing w:after="0" w:line="240" w:lineRule="auto"/>
              <w:rPr>
                <w:rFonts w:eastAsia="Calibri" w:cs="Segoe UI"/>
                <w:b/>
                <w:lang w:eastAsia="en-US"/>
              </w:rPr>
            </w:pPr>
            <w:r w:rsidRPr="00A1406D">
              <w:rPr>
                <w:rFonts w:eastAsia="Calibri" w:cs="Segoe UI"/>
                <w:b/>
                <w:lang w:eastAsia="en-US"/>
              </w:rPr>
              <w:t>Interior/Basement/Crawl Space</w:t>
            </w:r>
          </w:p>
          <w:p w:rsidR="00A1406D" w:rsidRPr="00A1406D" w:rsidRDefault="00A1406D" w:rsidP="00BA28BF">
            <w:pPr>
              <w:numPr>
                <w:ilvl w:val="0"/>
                <w:numId w:val="39"/>
              </w:numPr>
              <w:spacing w:after="0" w:line="240" w:lineRule="auto"/>
              <w:rPr>
                <w:rFonts w:eastAsia="Calibri" w:cs="Segoe UI"/>
                <w:lang w:eastAsia="en-US"/>
              </w:rPr>
            </w:pPr>
            <w:r w:rsidRPr="00A1406D">
              <w:rPr>
                <w:rFonts w:eastAsia="Calibri" w:cs="Segoe UI"/>
                <w:lang w:eastAsia="en-US"/>
              </w:rPr>
              <w:t>Check for misalignment of doors or windows, obvious sagging of floors, cracking of interior walls, d</w:t>
            </w:r>
            <w:r w:rsidR="00165259">
              <w:rPr>
                <w:rFonts w:eastAsia="Calibri" w:cs="Segoe UI"/>
                <w:lang w:eastAsia="en-US"/>
              </w:rPr>
              <w:t>istortion or bending of pipes.</w:t>
            </w:r>
          </w:p>
          <w:p w:rsidR="00A1406D" w:rsidRPr="00A1406D" w:rsidRDefault="00A1406D" w:rsidP="00BA28BF">
            <w:pPr>
              <w:numPr>
                <w:ilvl w:val="0"/>
                <w:numId w:val="39"/>
              </w:numPr>
              <w:spacing w:after="0" w:line="240" w:lineRule="auto"/>
              <w:rPr>
                <w:rFonts w:eastAsia="Calibri" w:cs="Segoe UI"/>
                <w:lang w:eastAsia="en-US"/>
              </w:rPr>
            </w:pPr>
            <w:r w:rsidRPr="00A1406D">
              <w:rPr>
                <w:rFonts w:eastAsia="Calibri" w:cs="Segoe UI"/>
                <w:lang w:eastAsia="en-US"/>
              </w:rPr>
              <w:t>Inspect basement for signs of moisture buildup, damp below-grade walls or excess moisture in foundation soil surrounding the building.  This could indicate a failure of site drainage, leaking pipes, waterproofing of below-grade structure or blocked drains and can cause instability or sagging of the building foundation.</w:t>
            </w:r>
          </w:p>
          <w:p w:rsidR="001A45BD" w:rsidRPr="00A16B24" w:rsidRDefault="00A1406D" w:rsidP="00165259">
            <w:pPr>
              <w:numPr>
                <w:ilvl w:val="0"/>
                <w:numId w:val="39"/>
              </w:numPr>
              <w:spacing w:after="240" w:line="240" w:lineRule="auto"/>
              <w:rPr>
                <w:rFonts w:cs="Segoe UI"/>
              </w:rPr>
            </w:pPr>
            <w:r w:rsidRPr="00A1406D">
              <w:rPr>
                <w:rFonts w:eastAsia="Calibri" w:cs="Segoe UI"/>
                <w:lang w:eastAsia="en-US"/>
              </w:rPr>
              <w:t>Inspect wooden structural members for rotting, significant cracking/sp</w:t>
            </w:r>
            <w:r w:rsidR="00165259">
              <w:rPr>
                <w:rFonts w:eastAsia="Calibri" w:cs="Segoe UI"/>
                <w:lang w:eastAsia="en-US"/>
              </w:rPr>
              <w:t>litting or other deterioration.</w:t>
            </w:r>
          </w:p>
        </w:tc>
      </w:tr>
      <w:permEnd w:id="211495861"/>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551502876" w:edGrp="everyone"/>
            <w:r>
              <w:t xml:space="preserve">  </w:t>
            </w:r>
            <w:permEnd w:id="551502876"/>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986723662"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986723662"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793675932"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5C2068"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B768D1">
                  <w:rPr>
                    <w:sz w:val="18"/>
                    <w:szCs w:val="18"/>
                  </w:rPr>
                  <w:t>September 28, 2016</w:t>
                </w:r>
              </w:sdtContent>
            </w:sdt>
            <w:permEnd w:id="1793675932"/>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9F3" w:rsidRDefault="002169F3" w:rsidP="008609F2">
      <w:pPr>
        <w:spacing w:after="0" w:line="240" w:lineRule="auto"/>
      </w:pPr>
      <w:r>
        <w:separator/>
      </w:r>
    </w:p>
  </w:endnote>
  <w:endnote w:type="continuationSeparator" w:id="0">
    <w:p w:rsidR="002169F3" w:rsidRDefault="002169F3"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5389A0A4" wp14:editId="61E49C67">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B768D1">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5C2068">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B768D1">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B768D1">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B768D1">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9F3" w:rsidRDefault="002169F3" w:rsidP="008609F2">
      <w:pPr>
        <w:spacing w:after="0" w:line="240" w:lineRule="auto"/>
      </w:pPr>
      <w:r>
        <w:separator/>
      </w:r>
    </w:p>
  </w:footnote>
  <w:footnote w:type="continuationSeparator" w:id="0">
    <w:p w:rsidR="002169F3" w:rsidRDefault="002169F3"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24CD3"/>
    <w:multiLevelType w:val="multilevel"/>
    <w:tmpl w:val="A3D25854"/>
    <w:numStyleLink w:val="JWConv"/>
  </w:abstractNum>
  <w:abstractNum w:abstractNumId="23">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30"/>
  </w:num>
  <w:num w:numId="3">
    <w:abstractNumId w:val="22"/>
  </w:num>
  <w:num w:numId="4">
    <w:abstractNumId w:val="10"/>
  </w:num>
  <w:num w:numId="5">
    <w:abstractNumId w:val="22"/>
  </w:num>
  <w:num w:numId="6">
    <w:abstractNumId w:val="30"/>
  </w:num>
  <w:num w:numId="7">
    <w:abstractNumId w:val="22"/>
  </w:num>
  <w:num w:numId="8">
    <w:abstractNumId w:val="30"/>
  </w:num>
  <w:num w:numId="9">
    <w:abstractNumId w:val="25"/>
  </w:num>
  <w:num w:numId="10">
    <w:abstractNumId w:val="28"/>
  </w:num>
  <w:num w:numId="11">
    <w:abstractNumId w:val="11"/>
  </w:num>
  <w:num w:numId="12">
    <w:abstractNumId w:val="17"/>
  </w:num>
  <w:num w:numId="13">
    <w:abstractNumId w:val="19"/>
  </w:num>
  <w:num w:numId="14">
    <w:abstractNumId w:val="29"/>
  </w:num>
  <w:num w:numId="15">
    <w:abstractNumId w:val="16"/>
  </w:num>
  <w:num w:numId="16">
    <w:abstractNumId w:val="34"/>
  </w:num>
  <w:num w:numId="17">
    <w:abstractNumId w:val="27"/>
  </w:num>
  <w:num w:numId="18">
    <w:abstractNumId w:val="12"/>
  </w:num>
  <w:num w:numId="19">
    <w:abstractNumId w:val="24"/>
  </w:num>
  <w:num w:numId="20">
    <w:abstractNumId w:val="18"/>
  </w:num>
  <w:num w:numId="21">
    <w:abstractNumId w:val="31"/>
  </w:num>
  <w:num w:numId="22">
    <w:abstractNumId w:val="32"/>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6"/>
  </w:num>
  <w:num w:numId="36">
    <w:abstractNumId w:val="21"/>
  </w:num>
  <w:num w:numId="37">
    <w:abstractNumId w:val="13"/>
  </w:num>
  <w:num w:numId="38">
    <w:abstractNumId w:val="2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3A3C"/>
    <w:rsid w:val="000A5835"/>
    <w:rsid w:val="000B4748"/>
    <w:rsid w:val="000B4F54"/>
    <w:rsid w:val="000C7E72"/>
    <w:rsid w:val="000D51A9"/>
    <w:rsid w:val="000F1F03"/>
    <w:rsid w:val="001026D6"/>
    <w:rsid w:val="00106588"/>
    <w:rsid w:val="001259CC"/>
    <w:rsid w:val="001279D3"/>
    <w:rsid w:val="00147CA4"/>
    <w:rsid w:val="00150E5B"/>
    <w:rsid w:val="00153E9A"/>
    <w:rsid w:val="00165259"/>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9F3"/>
    <w:rsid w:val="00216F99"/>
    <w:rsid w:val="00225C18"/>
    <w:rsid w:val="0023035B"/>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44E68"/>
    <w:rsid w:val="0045527F"/>
    <w:rsid w:val="00464337"/>
    <w:rsid w:val="00465EC5"/>
    <w:rsid w:val="004665E5"/>
    <w:rsid w:val="0047053B"/>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6B73"/>
    <w:rsid w:val="00577370"/>
    <w:rsid w:val="005807BD"/>
    <w:rsid w:val="00582422"/>
    <w:rsid w:val="005A752E"/>
    <w:rsid w:val="005B6895"/>
    <w:rsid w:val="005C2068"/>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68D1"/>
    <w:rsid w:val="00B77CFD"/>
    <w:rsid w:val="00B934DB"/>
    <w:rsid w:val="00BA0036"/>
    <w:rsid w:val="00BA28BF"/>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6116D"/>
    <w:rsid w:val="00D6722D"/>
    <w:rsid w:val="00D835A7"/>
    <w:rsid w:val="00D91862"/>
    <w:rsid w:val="00D96A0F"/>
    <w:rsid w:val="00DA0636"/>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3AA"/>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3C6239"/>
    <w:rsid w:val="004D047C"/>
    <w:rsid w:val="004D0E41"/>
    <w:rsid w:val="006D633B"/>
    <w:rsid w:val="00707B84"/>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609</Words>
  <Characters>3104</Characters>
  <Application>Microsoft Office Word</Application>
  <DocSecurity>0</DocSecurity>
  <Lines>54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2016-11-04T19:32:00Z</dcterms:created>
  <dcterms:modified xsi:type="dcterms:W3CDTF">2016-11-04T19:32:00Z</dcterms:modified>
</cp:coreProperties>
</file>