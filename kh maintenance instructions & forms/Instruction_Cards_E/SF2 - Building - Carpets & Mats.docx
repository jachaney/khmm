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375433540"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1A45BD" w:rsidP="00862DE2">
                <w:pPr>
                  <w:pStyle w:val="06Text"/>
                  <w:rPr>
                    <w:b/>
                  </w:rPr>
                </w:pPr>
                <w:r>
                  <w:rPr>
                    <w:rStyle w:val="02HeaderChar"/>
                  </w:rPr>
                  <w:t>Building Maintenance</w:t>
                </w:r>
              </w:p>
            </w:tc>
          </w:sdtContent>
        </w:sdt>
        <w:permEnd w:id="1375433540"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8C2FC7">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1A45BD" w:rsidP="00E74C7B">
            <w:pPr>
              <w:pStyle w:val="06Text"/>
            </w:pPr>
            <w:r>
              <w:t>Carpets &amp; Mats</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8C2FC7">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8C2FC7">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8C2FC7"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63386332" w:edGrp="everyone"/>
            <w:r>
              <w:t xml:space="preserve">  </w:t>
            </w:r>
            <w:permEnd w:id="163386332"/>
          </w:p>
        </w:tc>
        <w:tc>
          <w:tcPr>
            <w:tcW w:w="1980" w:type="dxa"/>
            <w:gridSpan w:val="3"/>
            <w:tcBorders>
              <w:top w:val="nil"/>
              <w:left w:val="nil"/>
              <w:bottom w:val="nil"/>
              <w:right w:val="nil"/>
            </w:tcBorders>
            <w:shd w:val="clear" w:color="auto" w:fill="FFFFFF" w:themeFill="background1"/>
            <w:vAlign w:val="bottom"/>
          </w:tcPr>
          <w:p w:rsidR="00A02FD8" w:rsidRPr="00DB25B3" w:rsidRDefault="008C2FC7"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462372835" w:edGrp="everyone"/>
            <w:r>
              <w:t xml:space="preserve">  </w:t>
            </w:r>
            <w:permEnd w:id="462372835"/>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8C2FC7" w:rsidP="008C2FC7">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241186658" w:edGrp="everyone"/>
            <w:r>
              <w:t xml:space="preserve">  </w:t>
            </w:r>
            <w:permEnd w:id="1241186658"/>
          </w:p>
        </w:tc>
        <w:tc>
          <w:tcPr>
            <w:tcW w:w="1980" w:type="dxa"/>
            <w:gridSpan w:val="3"/>
            <w:tcBorders>
              <w:top w:val="nil"/>
              <w:left w:val="nil"/>
              <w:bottom w:val="nil"/>
              <w:right w:val="nil"/>
            </w:tcBorders>
            <w:shd w:val="clear" w:color="auto" w:fill="FFFFFF" w:themeFill="background1"/>
            <w:vAlign w:val="bottom"/>
          </w:tcPr>
          <w:p w:rsidR="00A02FD8" w:rsidRPr="00DB25B3" w:rsidRDefault="008C2FC7"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562993549" w:edGrp="everyone"/>
            <w:r>
              <w:t xml:space="preserve">  </w:t>
            </w:r>
            <w:permEnd w:id="1562993549"/>
          </w:p>
        </w:tc>
      </w:tr>
      <w:tr w:rsidR="00A02FD8" w:rsidRPr="00862DE2" w:rsidTr="008C2FC7">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8C2FC7" w:rsidP="008C2FC7">
            <w:pPr>
              <w:pStyle w:val="04FieldLabel"/>
              <w:rPr>
                <w:i/>
              </w:rPr>
            </w:pPr>
            <w:r>
              <w:rPr>
                <w:sz w:val="18"/>
              </w:rPr>
              <w:t>Frequency:</w:t>
            </w:r>
          </w:p>
        </w:tc>
        <w:permStart w:id="1398017750"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1A45BD" w:rsidP="002551EF">
                <w:pPr>
                  <w:pStyle w:val="06Text"/>
                </w:pPr>
                <w:r>
                  <w:t>6 Months</w:t>
                </w:r>
              </w:p>
            </w:tc>
          </w:sdtContent>
        </w:sdt>
        <w:permEnd w:id="1398017750"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8C2FC7">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668155164" w:edGrp="everyone"/>
            <w:r>
              <w:t xml:space="preserve">  </w:t>
            </w:r>
            <w:permEnd w:id="668155164"/>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00CF6F6C">
              <w:rPr>
                <w:b/>
                <w:sz w:val="18"/>
              </w:rPr>
              <w:t xml:space="preserve"> </w:t>
            </w:r>
            <w:r w:rsidR="008C2FC7">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8C2FC7">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8C2FC7">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1A45BD" w:rsidRPr="001A45BD" w:rsidRDefault="001A45BD" w:rsidP="008C2FC7">
            <w:pPr>
              <w:pStyle w:val="Label"/>
              <w:numPr>
                <w:ilvl w:val="0"/>
                <w:numId w:val="36"/>
              </w:numPr>
              <w:spacing w:before="0" w:after="240"/>
              <w:ind w:left="450" w:hanging="450"/>
              <w:rPr>
                <w:rFonts w:ascii="Segoe UI" w:hAnsi="Segoe UI" w:cs="Segoe UI"/>
                <w:szCs w:val="20"/>
              </w:rPr>
            </w:pPr>
            <w:permStart w:id="459830673" w:edGrp="everyone" w:colFirst="0" w:colLast="0"/>
            <w:r w:rsidRPr="001A45BD">
              <w:rPr>
                <w:rFonts w:ascii="Segoe UI" w:hAnsi="Segoe UI" w:cs="Segoe UI"/>
                <w:color w:val="auto"/>
                <w:szCs w:val="20"/>
              </w:rPr>
              <w:t>Are entry floor mats in good condition without curled-up edges and fixed in a position so as not to slide around?</w:t>
            </w:r>
            <w:r w:rsidRPr="001A45BD">
              <w:rPr>
                <w:rFonts w:ascii="Segoe UI" w:hAnsi="Segoe UI" w:cs="Segoe UI"/>
                <w:szCs w:val="20"/>
              </w:rPr>
              <w:t xml:space="preserve"> </w:t>
            </w:r>
            <w:r w:rsidRPr="001A45BD">
              <w:rPr>
                <w:rFonts w:ascii="Segoe UI" w:hAnsi="Segoe UI" w:cs="Segoe UI"/>
                <w:color w:val="auto"/>
                <w:szCs w:val="20"/>
              </w:rPr>
              <w:t>(DC-96)</w:t>
            </w:r>
          </w:p>
          <w:p w:rsidR="001A45BD" w:rsidRPr="001A45BD" w:rsidRDefault="001A45BD" w:rsidP="001A45BD">
            <w:pPr>
              <w:tabs>
                <w:tab w:val="left" w:pos="1548"/>
              </w:tabs>
              <w:spacing w:after="0"/>
              <w:ind w:left="450" w:hanging="450"/>
              <w:rPr>
                <w:rFonts w:cs="Segoe UI"/>
                <w:b/>
              </w:rPr>
            </w:pPr>
            <w:r w:rsidRPr="001A45BD">
              <w:rPr>
                <w:rFonts w:cs="Segoe UI"/>
                <w:b/>
              </w:rPr>
              <w:t>Carpets</w:t>
            </w:r>
          </w:p>
          <w:p w:rsidR="001A45BD" w:rsidRPr="001A45BD" w:rsidRDefault="001A45BD" w:rsidP="001A45BD">
            <w:pPr>
              <w:numPr>
                <w:ilvl w:val="0"/>
                <w:numId w:val="34"/>
              </w:numPr>
              <w:tabs>
                <w:tab w:val="clear" w:pos="360"/>
                <w:tab w:val="num" w:pos="450"/>
                <w:tab w:val="left" w:pos="1548"/>
              </w:tabs>
              <w:spacing w:after="0" w:line="240" w:lineRule="auto"/>
              <w:ind w:left="450" w:hanging="450"/>
              <w:rPr>
                <w:rFonts w:cs="Segoe UI"/>
              </w:rPr>
            </w:pPr>
            <w:r w:rsidRPr="001A45BD">
              <w:rPr>
                <w:rFonts w:cs="Segoe UI"/>
              </w:rPr>
              <w:t>Make sure that floors are even and carpets are free of wrinkles.</w:t>
            </w:r>
          </w:p>
          <w:p w:rsidR="001A45BD" w:rsidRPr="001A45BD" w:rsidRDefault="001A45BD" w:rsidP="001A45BD">
            <w:pPr>
              <w:numPr>
                <w:ilvl w:val="0"/>
                <w:numId w:val="34"/>
              </w:numPr>
              <w:tabs>
                <w:tab w:val="clear" w:pos="360"/>
                <w:tab w:val="num" w:pos="450"/>
                <w:tab w:val="left" w:pos="1548"/>
              </w:tabs>
              <w:spacing w:after="0" w:line="240" w:lineRule="auto"/>
              <w:ind w:left="450" w:hanging="450"/>
              <w:rPr>
                <w:rFonts w:cs="Segoe UI"/>
              </w:rPr>
            </w:pPr>
            <w:r w:rsidRPr="001A45BD">
              <w:rPr>
                <w:rFonts w:cs="Segoe UI"/>
              </w:rPr>
              <w:t>Inspect carpet looking for tears, lifting of carpet along edges, bubbling of the carpet or significant wear (especially in high traffic areas).</w:t>
            </w:r>
          </w:p>
          <w:p w:rsidR="001A45BD" w:rsidRPr="001A45BD" w:rsidRDefault="001A45BD" w:rsidP="001A45BD">
            <w:pPr>
              <w:numPr>
                <w:ilvl w:val="0"/>
                <w:numId w:val="34"/>
              </w:numPr>
              <w:tabs>
                <w:tab w:val="clear" w:pos="360"/>
                <w:tab w:val="num" w:pos="720"/>
                <w:tab w:val="left" w:pos="1548"/>
              </w:tabs>
              <w:spacing w:after="0" w:line="240" w:lineRule="auto"/>
              <w:ind w:left="450" w:hanging="450"/>
              <w:rPr>
                <w:rFonts w:cs="Segoe UI"/>
              </w:rPr>
            </w:pPr>
            <w:r w:rsidRPr="001A45BD">
              <w:rPr>
                <w:rFonts w:cs="Segoe UI"/>
              </w:rPr>
              <w:t xml:space="preserve">Remove chairs if possible and clean the carpets using commercial grade carpet cleaners. </w:t>
            </w:r>
            <w:r w:rsidR="00CF6F6C">
              <w:rPr>
                <w:rFonts w:cs="Segoe UI"/>
              </w:rPr>
              <w:t xml:space="preserve"> </w:t>
            </w:r>
            <w:r w:rsidRPr="001A45BD">
              <w:rPr>
                <w:rFonts w:cs="Segoe UI"/>
              </w:rPr>
              <w:t>Twice a year is recommended.</w:t>
            </w:r>
          </w:p>
          <w:p w:rsidR="001A45BD" w:rsidRPr="001A45BD" w:rsidRDefault="00DF181B" w:rsidP="008C2FC7">
            <w:pPr>
              <w:numPr>
                <w:ilvl w:val="0"/>
                <w:numId w:val="34"/>
              </w:numPr>
              <w:tabs>
                <w:tab w:val="clear" w:pos="360"/>
                <w:tab w:val="num" w:pos="720"/>
                <w:tab w:val="left" w:pos="1548"/>
              </w:tabs>
              <w:spacing w:after="240" w:line="240" w:lineRule="auto"/>
              <w:ind w:left="450" w:hanging="450"/>
              <w:rPr>
                <w:rFonts w:cs="Segoe UI"/>
              </w:rPr>
            </w:pPr>
            <w:r>
              <w:rPr>
                <w:rFonts w:cs="Segoe UI"/>
              </w:rPr>
              <w:t>THO</w:t>
            </w:r>
            <w:r w:rsidR="001A45BD" w:rsidRPr="001A45BD">
              <w:rPr>
                <w:rFonts w:cs="Segoe UI"/>
              </w:rPr>
              <w:t>ROUGHLY dry carpet with fans before re-setting chairs.</w:t>
            </w:r>
          </w:p>
          <w:p w:rsidR="001A45BD" w:rsidRPr="001A45BD" w:rsidRDefault="001A45BD" w:rsidP="001A45BD">
            <w:pPr>
              <w:tabs>
                <w:tab w:val="left" w:pos="1548"/>
              </w:tabs>
              <w:spacing w:after="0"/>
              <w:ind w:left="450" w:hanging="450"/>
              <w:rPr>
                <w:rFonts w:cs="Segoe UI"/>
                <w:b/>
              </w:rPr>
            </w:pPr>
            <w:r w:rsidRPr="001A45BD">
              <w:rPr>
                <w:rFonts w:cs="Segoe UI"/>
                <w:b/>
              </w:rPr>
              <w:t>Mats</w:t>
            </w:r>
          </w:p>
          <w:p w:rsidR="001A45BD" w:rsidRPr="001A45BD" w:rsidRDefault="001A45BD" w:rsidP="001A45BD">
            <w:pPr>
              <w:pStyle w:val="ListParagraph"/>
              <w:numPr>
                <w:ilvl w:val="0"/>
                <w:numId w:val="35"/>
              </w:numPr>
              <w:tabs>
                <w:tab w:val="left" w:pos="1548"/>
              </w:tabs>
              <w:spacing w:after="0" w:line="240" w:lineRule="auto"/>
              <w:ind w:left="450" w:hanging="450"/>
              <w:rPr>
                <w:rFonts w:cs="Segoe UI"/>
                <w:b/>
              </w:rPr>
            </w:pPr>
            <w:r w:rsidRPr="001A45BD">
              <w:rPr>
                <w:rFonts w:cs="Segoe UI"/>
              </w:rPr>
              <w:t>Ensure that all mats are sufficient in size to r</w:t>
            </w:r>
            <w:r w:rsidR="008C2FC7">
              <w:rPr>
                <w:rFonts w:cs="Segoe UI"/>
              </w:rPr>
              <w:t>emove moisture/dirt from shoes.</w:t>
            </w:r>
          </w:p>
          <w:p w:rsidR="001A45BD" w:rsidRPr="001A45BD" w:rsidRDefault="001A45BD" w:rsidP="008C2FC7">
            <w:pPr>
              <w:pStyle w:val="ListParagraph"/>
              <w:numPr>
                <w:ilvl w:val="0"/>
                <w:numId w:val="35"/>
              </w:numPr>
              <w:tabs>
                <w:tab w:val="left" w:pos="1548"/>
              </w:tabs>
              <w:spacing w:after="240" w:line="240" w:lineRule="auto"/>
              <w:ind w:left="450" w:hanging="450"/>
              <w:rPr>
                <w:rFonts w:cs="Segoe UI"/>
              </w:rPr>
            </w:pPr>
            <w:r w:rsidRPr="001A45BD">
              <w:rPr>
                <w:rFonts w:cs="Segoe UI"/>
              </w:rPr>
              <w:t>Clean the mats using co</w:t>
            </w:r>
            <w:r w:rsidR="008C2FC7">
              <w:rPr>
                <w:rFonts w:cs="Segoe UI"/>
              </w:rPr>
              <w:t>mmercial grade carpet cleaners.</w:t>
            </w:r>
          </w:p>
        </w:tc>
      </w:tr>
      <w:permEnd w:id="459830673"/>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314780668" w:edGrp="everyone"/>
            <w:r>
              <w:t xml:space="preserve">  </w:t>
            </w:r>
            <w:permEnd w:id="314780668"/>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863008286"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863008286"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329358573"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0D6326"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17707A">
                  <w:rPr>
                    <w:sz w:val="18"/>
                    <w:szCs w:val="18"/>
                  </w:rPr>
                  <w:t>September 28, 2016</w:t>
                </w:r>
              </w:sdtContent>
            </w:sdt>
            <w:permEnd w:id="1329358573"/>
          </w:p>
        </w:tc>
      </w:tr>
    </w:tbl>
    <w:p w:rsidR="00C97054" w:rsidRPr="001F70BF" w:rsidRDefault="00C97054" w:rsidP="00A02FD8"/>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A52" w:rsidRDefault="00046A52" w:rsidP="008609F2">
      <w:pPr>
        <w:spacing w:after="0" w:line="240" w:lineRule="auto"/>
      </w:pPr>
      <w:r>
        <w:separator/>
      </w:r>
    </w:p>
  </w:endnote>
  <w:endnote w:type="continuationSeparator" w:id="0">
    <w:p w:rsidR="00046A52" w:rsidRDefault="00046A52"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458AE421" wp14:editId="7C5E8FCA">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A080C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153E9A" w:rsidRPr="00153E9A">
      <w:rPr>
        <w:rFonts w:cs="Segoe UI"/>
        <w:color w:val="7F7F7F" w:themeColor="text1" w:themeTint="80"/>
        <w:sz w:val="18"/>
        <w:szCs w:val="18"/>
      </w:rPr>
      <w:t>USLDC-####-E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276B4E">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153E9A">
      <w:rPr>
        <w:rFonts w:cs="Segoe UI"/>
        <w:color w:val="7F7F7F" w:themeColor="text1" w:themeTint="80"/>
        <w:sz w:val="18"/>
        <w:szCs w:val="18"/>
      </w:rPr>
      <w:t>6/16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A69C"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17707A">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17707A">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A52" w:rsidRDefault="00046A52" w:rsidP="008609F2">
      <w:pPr>
        <w:spacing w:after="0" w:line="240" w:lineRule="auto"/>
      </w:pPr>
      <w:r>
        <w:separator/>
      </w:r>
    </w:p>
  </w:footnote>
  <w:footnote w:type="continuationSeparator" w:id="0">
    <w:p w:rsidR="00046A52" w:rsidRDefault="00046A52"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0AA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273054D"/>
    <w:multiLevelType w:val="hybridMultilevel"/>
    <w:tmpl w:val="3050F64E"/>
    <w:lvl w:ilvl="0" w:tplc="E4E01DA8">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5064E"/>
    <w:multiLevelType w:val="hybridMultilevel"/>
    <w:tmpl w:val="265E37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A0403C"/>
    <w:multiLevelType w:val="hybridMultilevel"/>
    <w:tmpl w:val="013CA8A8"/>
    <w:lvl w:ilvl="0" w:tplc="B7F2724C">
      <w:start w:val="1"/>
      <w:numFmt w:val="bullet"/>
      <w:lvlText w:val="□"/>
      <w:lvlJc w:val="left"/>
      <w:pPr>
        <w:ind w:left="360" w:hanging="360"/>
      </w:pPr>
      <w:rPr>
        <w:rFonts w:ascii="Calibri" w:hAnsi="Calibri"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nsid w:val="1CA05498"/>
    <w:multiLevelType w:val="hybridMultilevel"/>
    <w:tmpl w:val="283CE26E"/>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424FFE"/>
    <w:multiLevelType w:val="hybridMultilevel"/>
    <w:tmpl w:val="23BC5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E87043"/>
    <w:multiLevelType w:val="hybridMultilevel"/>
    <w:tmpl w:val="20E45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14151B2"/>
    <w:multiLevelType w:val="hybridMultilevel"/>
    <w:tmpl w:val="969A0F90"/>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72E777D"/>
    <w:multiLevelType w:val="hybridMultilevel"/>
    <w:tmpl w:val="A4DE4B9A"/>
    <w:lvl w:ilvl="0" w:tplc="510A5A5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F24CD3"/>
    <w:multiLevelType w:val="multilevel"/>
    <w:tmpl w:val="A3D25854"/>
    <w:numStyleLink w:val="JWConv"/>
  </w:abstractNum>
  <w:abstractNum w:abstractNumId="21">
    <w:nsid w:val="4DA33CA8"/>
    <w:multiLevelType w:val="hybridMultilevel"/>
    <w:tmpl w:val="82407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41741D"/>
    <w:multiLevelType w:val="hybridMultilevel"/>
    <w:tmpl w:val="76C6FE1A"/>
    <w:lvl w:ilvl="0" w:tplc="F69665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2F3D73"/>
    <w:multiLevelType w:val="hybridMultilevel"/>
    <w:tmpl w:val="BEC6677C"/>
    <w:lvl w:ilvl="0" w:tplc="BEDA267E">
      <w:start w:val="1"/>
      <w:numFmt w:val="bullet"/>
      <w:lvlText w:val="□"/>
      <w:lvlJc w:val="left"/>
      <w:pPr>
        <w:ind w:left="81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E44266"/>
    <w:multiLevelType w:val="hybridMultilevel"/>
    <w:tmpl w:val="FE56BDC0"/>
    <w:lvl w:ilvl="0" w:tplc="E4E01DA8">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FD72CC"/>
    <w:multiLevelType w:val="hybridMultilevel"/>
    <w:tmpl w:val="9BAA7088"/>
    <w:lvl w:ilvl="0" w:tplc="E91EA10C">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A2108B"/>
    <w:multiLevelType w:val="hybridMultilevel"/>
    <w:tmpl w:val="176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6C9F5AB4"/>
    <w:multiLevelType w:val="hybridMultilevel"/>
    <w:tmpl w:val="0D62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19254F"/>
    <w:multiLevelType w:val="hybridMultilevel"/>
    <w:tmpl w:val="129C3D46"/>
    <w:lvl w:ilvl="0" w:tplc="E4E01DA8">
      <w:start w:val="1"/>
      <w:numFmt w:val="bullet"/>
      <w:lvlText w:val="□"/>
      <w:lvlJc w:val="left"/>
      <w:pPr>
        <w:ind w:left="360" w:hanging="360"/>
      </w:pPr>
      <w:rPr>
        <w:rFonts w:ascii="Sylfaen" w:hAnsi="Sylfae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7FEA026C"/>
    <w:multiLevelType w:val="hybridMultilevel"/>
    <w:tmpl w:val="4238B274"/>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27"/>
  </w:num>
  <w:num w:numId="3">
    <w:abstractNumId w:val="20"/>
  </w:num>
  <w:num w:numId="4">
    <w:abstractNumId w:val="10"/>
  </w:num>
  <w:num w:numId="5">
    <w:abstractNumId w:val="20"/>
  </w:num>
  <w:num w:numId="6">
    <w:abstractNumId w:val="27"/>
  </w:num>
  <w:num w:numId="7">
    <w:abstractNumId w:val="20"/>
  </w:num>
  <w:num w:numId="8">
    <w:abstractNumId w:val="27"/>
  </w:num>
  <w:num w:numId="9">
    <w:abstractNumId w:val="22"/>
  </w:num>
  <w:num w:numId="10">
    <w:abstractNumId w:val="25"/>
  </w:num>
  <w:num w:numId="11">
    <w:abstractNumId w:val="11"/>
  </w:num>
  <w:num w:numId="12">
    <w:abstractNumId w:val="16"/>
  </w:num>
  <w:num w:numId="13">
    <w:abstractNumId w:val="18"/>
  </w:num>
  <w:num w:numId="14">
    <w:abstractNumId w:val="26"/>
  </w:num>
  <w:num w:numId="15">
    <w:abstractNumId w:val="15"/>
  </w:num>
  <w:num w:numId="16">
    <w:abstractNumId w:val="31"/>
  </w:num>
  <w:num w:numId="17">
    <w:abstractNumId w:val="24"/>
  </w:num>
  <w:num w:numId="18">
    <w:abstractNumId w:val="12"/>
  </w:num>
  <w:num w:numId="19">
    <w:abstractNumId w:val="21"/>
  </w:num>
  <w:num w:numId="20">
    <w:abstractNumId w:val="17"/>
  </w:num>
  <w:num w:numId="21">
    <w:abstractNumId w:val="28"/>
  </w:num>
  <w:num w:numId="22">
    <w:abstractNumId w:val="29"/>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3"/>
  </w:num>
  <w:num w:numId="34">
    <w:abstractNumId w:val="14"/>
  </w:num>
  <w:num w:numId="35">
    <w:abstractNumId w:val="23"/>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46A52"/>
    <w:rsid w:val="0007562B"/>
    <w:rsid w:val="00092312"/>
    <w:rsid w:val="000934C1"/>
    <w:rsid w:val="000A5835"/>
    <w:rsid w:val="000B4748"/>
    <w:rsid w:val="000B4F54"/>
    <w:rsid w:val="000C7E72"/>
    <w:rsid w:val="000D51A9"/>
    <w:rsid w:val="000D6326"/>
    <w:rsid w:val="000F1F03"/>
    <w:rsid w:val="001026D6"/>
    <w:rsid w:val="00106588"/>
    <w:rsid w:val="001259CC"/>
    <w:rsid w:val="00147CA4"/>
    <w:rsid w:val="00150E5B"/>
    <w:rsid w:val="00153E9A"/>
    <w:rsid w:val="00175497"/>
    <w:rsid w:val="0017707A"/>
    <w:rsid w:val="001957D7"/>
    <w:rsid w:val="00197145"/>
    <w:rsid w:val="001A1828"/>
    <w:rsid w:val="001A45BD"/>
    <w:rsid w:val="001B143B"/>
    <w:rsid w:val="001B1B6A"/>
    <w:rsid w:val="001B4586"/>
    <w:rsid w:val="001C3879"/>
    <w:rsid w:val="001E2E93"/>
    <w:rsid w:val="001E5B39"/>
    <w:rsid w:val="001F1F74"/>
    <w:rsid w:val="001F70BF"/>
    <w:rsid w:val="001F7392"/>
    <w:rsid w:val="002136A8"/>
    <w:rsid w:val="002154AC"/>
    <w:rsid w:val="00216F99"/>
    <w:rsid w:val="00225C18"/>
    <w:rsid w:val="00233034"/>
    <w:rsid w:val="00237ADB"/>
    <w:rsid w:val="00242E20"/>
    <w:rsid w:val="00244721"/>
    <w:rsid w:val="002551EF"/>
    <w:rsid w:val="0026078C"/>
    <w:rsid w:val="00264017"/>
    <w:rsid w:val="00276B4E"/>
    <w:rsid w:val="00277747"/>
    <w:rsid w:val="00280012"/>
    <w:rsid w:val="00294A33"/>
    <w:rsid w:val="002A1583"/>
    <w:rsid w:val="002A2105"/>
    <w:rsid w:val="002A60A8"/>
    <w:rsid w:val="002B7920"/>
    <w:rsid w:val="002D2DFC"/>
    <w:rsid w:val="002D7051"/>
    <w:rsid w:val="002F0851"/>
    <w:rsid w:val="002F6BF2"/>
    <w:rsid w:val="00323C3E"/>
    <w:rsid w:val="00333F58"/>
    <w:rsid w:val="00342B8E"/>
    <w:rsid w:val="00343DDF"/>
    <w:rsid w:val="00347066"/>
    <w:rsid w:val="003656A8"/>
    <w:rsid w:val="0037266B"/>
    <w:rsid w:val="00375DF1"/>
    <w:rsid w:val="00376BE8"/>
    <w:rsid w:val="003818B3"/>
    <w:rsid w:val="00396AD7"/>
    <w:rsid w:val="003B71A7"/>
    <w:rsid w:val="003C0499"/>
    <w:rsid w:val="003D1B7B"/>
    <w:rsid w:val="003D5876"/>
    <w:rsid w:val="00412F56"/>
    <w:rsid w:val="00417B20"/>
    <w:rsid w:val="00444E68"/>
    <w:rsid w:val="0045527F"/>
    <w:rsid w:val="00464337"/>
    <w:rsid w:val="00465EC5"/>
    <w:rsid w:val="004665E5"/>
    <w:rsid w:val="004758F7"/>
    <w:rsid w:val="00477F46"/>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77370"/>
    <w:rsid w:val="005807BD"/>
    <w:rsid w:val="00582422"/>
    <w:rsid w:val="005A752E"/>
    <w:rsid w:val="005B196B"/>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353CF"/>
    <w:rsid w:val="00736A62"/>
    <w:rsid w:val="0075405F"/>
    <w:rsid w:val="00755596"/>
    <w:rsid w:val="007666FA"/>
    <w:rsid w:val="007A219B"/>
    <w:rsid w:val="007D08C9"/>
    <w:rsid w:val="007D3522"/>
    <w:rsid w:val="007D5A18"/>
    <w:rsid w:val="007D628C"/>
    <w:rsid w:val="007E661B"/>
    <w:rsid w:val="00805AD9"/>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C2FC7"/>
    <w:rsid w:val="008D12EE"/>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72A36"/>
    <w:rsid w:val="00B77CFD"/>
    <w:rsid w:val="00B934DB"/>
    <w:rsid w:val="00BA0036"/>
    <w:rsid w:val="00BB140A"/>
    <w:rsid w:val="00BB719D"/>
    <w:rsid w:val="00BC48B8"/>
    <w:rsid w:val="00BD547F"/>
    <w:rsid w:val="00BE2888"/>
    <w:rsid w:val="00BE40D9"/>
    <w:rsid w:val="00BF159B"/>
    <w:rsid w:val="00BF5663"/>
    <w:rsid w:val="00C14751"/>
    <w:rsid w:val="00C153DD"/>
    <w:rsid w:val="00C208F7"/>
    <w:rsid w:val="00C21A1A"/>
    <w:rsid w:val="00C277B9"/>
    <w:rsid w:val="00C311B0"/>
    <w:rsid w:val="00C37C83"/>
    <w:rsid w:val="00C44B60"/>
    <w:rsid w:val="00C53B41"/>
    <w:rsid w:val="00C562B5"/>
    <w:rsid w:val="00C863CC"/>
    <w:rsid w:val="00C90B07"/>
    <w:rsid w:val="00C97054"/>
    <w:rsid w:val="00CA3225"/>
    <w:rsid w:val="00CB15A2"/>
    <w:rsid w:val="00CD00F7"/>
    <w:rsid w:val="00CD43B4"/>
    <w:rsid w:val="00CF6F6C"/>
    <w:rsid w:val="00D06542"/>
    <w:rsid w:val="00D06C75"/>
    <w:rsid w:val="00D21C2C"/>
    <w:rsid w:val="00D22F96"/>
    <w:rsid w:val="00D37BE0"/>
    <w:rsid w:val="00D40347"/>
    <w:rsid w:val="00D6116D"/>
    <w:rsid w:val="00D6722D"/>
    <w:rsid w:val="00D835A7"/>
    <w:rsid w:val="00D91862"/>
    <w:rsid w:val="00D96A0F"/>
    <w:rsid w:val="00DA0636"/>
    <w:rsid w:val="00DA7ADF"/>
    <w:rsid w:val="00DB25B3"/>
    <w:rsid w:val="00DC11A7"/>
    <w:rsid w:val="00DC2F5C"/>
    <w:rsid w:val="00DF17CF"/>
    <w:rsid w:val="00DF181B"/>
    <w:rsid w:val="00E10DCF"/>
    <w:rsid w:val="00E11411"/>
    <w:rsid w:val="00E1556F"/>
    <w:rsid w:val="00E17760"/>
    <w:rsid w:val="00E253EE"/>
    <w:rsid w:val="00E34937"/>
    <w:rsid w:val="00E35DA4"/>
    <w:rsid w:val="00E37080"/>
    <w:rsid w:val="00E429FF"/>
    <w:rsid w:val="00E63EC7"/>
    <w:rsid w:val="00E74C7B"/>
    <w:rsid w:val="00E77F50"/>
    <w:rsid w:val="00E852E5"/>
    <w:rsid w:val="00E87EFB"/>
    <w:rsid w:val="00E87FB5"/>
    <w:rsid w:val="00E90F07"/>
    <w:rsid w:val="00E9130D"/>
    <w:rsid w:val="00E93A1D"/>
    <w:rsid w:val="00EA0DDC"/>
    <w:rsid w:val="00EA581C"/>
    <w:rsid w:val="00EB5A21"/>
    <w:rsid w:val="00EC07FE"/>
    <w:rsid w:val="00F04694"/>
    <w:rsid w:val="00F04CB0"/>
    <w:rsid w:val="00F1354B"/>
    <w:rsid w:val="00F151B8"/>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6D633B"/>
    <w:rsid w:val="006E6757"/>
    <w:rsid w:val="00773DF0"/>
    <w:rsid w:val="00A32E6F"/>
    <w:rsid w:val="00A35E2F"/>
    <w:rsid w:val="00D30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1</Pages>
  <Words>302</Words>
  <Characters>1540</Characters>
  <Application>Microsoft Office Word</Application>
  <DocSecurity>0</DocSecurity>
  <Lines>27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2016-11-04T19:32:00Z</dcterms:created>
  <dcterms:modified xsi:type="dcterms:W3CDTF">2016-11-04T19:32:00Z</dcterms:modified>
</cp:coreProperties>
</file>